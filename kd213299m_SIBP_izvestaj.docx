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CE01B" w14:textId="77777777" w:rsidR="00F06BB2" w:rsidRDefault="00586F2A" w:rsidP="00F06BB2">
      <w:pPr>
        <w:pStyle w:val="Zaglavljenaslovnestrane"/>
      </w:pPr>
      <w:proofErr w:type="spellStart"/>
      <w:r>
        <w:t>Универзитет</w:t>
      </w:r>
      <w:proofErr w:type="spellEnd"/>
      <w:r w:rsidR="00F06BB2">
        <w:t xml:space="preserve"> </w:t>
      </w:r>
      <w:r w:rsidR="006412E1">
        <w:t>у</w:t>
      </w:r>
      <w:r w:rsidR="00F06BB2">
        <w:t xml:space="preserve"> </w:t>
      </w:r>
      <w:proofErr w:type="spellStart"/>
      <w:r w:rsidR="006412E1">
        <w:t>Београду</w:t>
      </w:r>
      <w:proofErr w:type="spellEnd"/>
    </w:p>
    <w:p w14:paraId="7EBE6078" w14:textId="77777777" w:rsidR="00586F2A" w:rsidRPr="00586F2A" w:rsidRDefault="00586F2A" w:rsidP="00586F2A">
      <w:pPr>
        <w:pStyle w:val="Zaglavljenaslovnestrane"/>
      </w:pPr>
      <w:proofErr w:type="spellStart"/>
      <w:r>
        <w:t>Електротехнички</w:t>
      </w:r>
      <w:proofErr w:type="spellEnd"/>
      <w:r>
        <w:t xml:space="preserve"> </w:t>
      </w:r>
      <w:proofErr w:type="spellStart"/>
      <w:r>
        <w:t>факултет</w:t>
      </w:r>
      <w:proofErr w:type="spellEnd"/>
    </w:p>
    <w:p w14:paraId="6887D4C0" w14:textId="77777777" w:rsidR="00F06BB2" w:rsidRDefault="00F06BB2" w:rsidP="00F06BB2">
      <w:pPr>
        <w:pStyle w:val="Osnovnitekst"/>
      </w:pPr>
    </w:p>
    <w:p w14:paraId="3DF9BF03" w14:textId="77777777" w:rsidR="00F06BB2" w:rsidRDefault="00F06BB2" w:rsidP="00F06BB2">
      <w:pPr>
        <w:pStyle w:val="Osnovnitekst"/>
      </w:pPr>
    </w:p>
    <w:p w14:paraId="3121BA32" w14:textId="77777777" w:rsidR="00F06BB2" w:rsidRDefault="008471DF" w:rsidP="00F06BB2">
      <w:pPr>
        <w:pStyle w:val="SlikeTabele"/>
      </w:pPr>
      <w:r>
        <w:rPr>
          <w:noProof/>
          <w:lang w:val="en-US"/>
        </w:rPr>
        <w:drawing>
          <wp:inline distT="0" distB="0" distL="0" distR="0" wp14:anchorId="60759050" wp14:editId="192E4028">
            <wp:extent cx="1327785" cy="1749425"/>
            <wp:effectExtent l="19050" t="0" r="5715" b="0"/>
            <wp:docPr id="1" name="Picture 1" descr="Znak%20ET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nak%20ET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7785" cy="174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F0DD6A" w14:textId="77777777" w:rsidR="00F06BB2" w:rsidRDefault="00F06BB2" w:rsidP="00F06BB2">
      <w:pPr>
        <w:pStyle w:val="Osnovnitekst"/>
      </w:pPr>
    </w:p>
    <w:p w14:paraId="346B0FC3" w14:textId="77777777" w:rsidR="00F06BB2" w:rsidRDefault="00F06BB2" w:rsidP="00F06BB2">
      <w:pPr>
        <w:pStyle w:val="Osnovnitekst"/>
      </w:pPr>
    </w:p>
    <w:p w14:paraId="0A48872E" w14:textId="3F878AAE" w:rsidR="00F06BB2" w:rsidRPr="00944FB6" w:rsidRDefault="00944FB6" w:rsidP="00F06BB2">
      <w:pPr>
        <w:pStyle w:val="Naslovteze"/>
        <w:rPr>
          <w:lang w:val="sr-Cyrl-RS"/>
        </w:rPr>
      </w:pPr>
      <w:r>
        <w:rPr>
          <w:lang w:val="sr-Cyrl-RS"/>
        </w:rPr>
        <w:t>Софтверско инжењерство великих база података</w:t>
      </w:r>
    </w:p>
    <w:p w14:paraId="1B76B34C" w14:textId="3CFF77B8" w:rsidR="00F06BB2" w:rsidRPr="00944FB6" w:rsidRDefault="00944FB6" w:rsidP="00AE0461">
      <w:pPr>
        <w:pStyle w:val="Podnaslovteze"/>
        <w:rPr>
          <w:lang w:val="sr-Cyrl-RS"/>
        </w:rPr>
      </w:pPr>
      <w:r>
        <w:rPr>
          <w:lang w:val="sr-Cyrl-RS"/>
        </w:rPr>
        <w:t>Извештај пројектног задатка</w:t>
      </w:r>
    </w:p>
    <w:p w14:paraId="33C93E4E" w14:textId="77777777" w:rsidR="00F06BB2" w:rsidRDefault="00F06BB2" w:rsidP="00F06BB2">
      <w:pPr>
        <w:pStyle w:val="Osnovnitekst"/>
      </w:pPr>
    </w:p>
    <w:p w14:paraId="4A680C0E" w14:textId="77777777" w:rsidR="00AE0461" w:rsidRDefault="00AE0461" w:rsidP="00F06BB2">
      <w:pPr>
        <w:pStyle w:val="Osnovnitekst"/>
      </w:pPr>
    </w:p>
    <w:p w14:paraId="14A34723" w14:textId="77777777" w:rsidR="00A3069A" w:rsidRDefault="00A3069A" w:rsidP="00F06BB2">
      <w:pPr>
        <w:pStyle w:val="Osnovnitekst"/>
      </w:pPr>
    </w:p>
    <w:p w14:paraId="56ECB938" w14:textId="77777777" w:rsidR="00F06BB2" w:rsidRDefault="00F06BB2" w:rsidP="00F06BB2">
      <w:pPr>
        <w:pStyle w:val="Osnovnitekst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6204"/>
        <w:gridCol w:w="3650"/>
      </w:tblGrid>
      <w:tr w:rsidR="00A3069A" w14:paraId="09319AD0" w14:textId="77777777" w:rsidTr="00426E8D">
        <w:tc>
          <w:tcPr>
            <w:tcW w:w="6204" w:type="dxa"/>
            <w:vAlign w:val="center"/>
          </w:tcPr>
          <w:p w14:paraId="528A7953" w14:textId="77777777" w:rsidR="00A3069A" w:rsidRDefault="006412E1" w:rsidP="00AE0461">
            <w:pPr>
              <w:pStyle w:val="Naslovnakandidatimentor"/>
            </w:pPr>
            <w:proofErr w:type="spellStart"/>
            <w:r>
              <w:t>Ментор</w:t>
            </w:r>
            <w:proofErr w:type="spellEnd"/>
            <w:r w:rsidR="00196C7A">
              <w:t>:</w:t>
            </w:r>
          </w:p>
        </w:tc>
        <w:tc>
          <w:tcPr>
            <w:tcW w:w="3650" w:type="dxa"/>
            <w:vAlign w:val="center"/>
          </w:tcPr>
          <w:p w14:paraId="255D5925" w14:textId="77777777" w:rsidR="00A3069A" w:rsidRDefault="006412E1" w:rsidP="00AE0461">
            <w:pPr>
              <w:pStyle w:val="Naslovnakandidatimentor"/>
            </w:pPr>
            <w:proofErr w:type="spellStart"/>
            <w:r>
              <w:t>Кандидат</w:t>
            </w:r>
            <w:proofErr w:type="spellEnd"/>
            <w:r w:rsidR="00196C7A">
              <w:t>:</w:t>
            </w:r>
          </w:p>
        </w:tc>
      </w:tr>
      <w:tr w:rsidR="00A3069A" w14:paraId="5DD289D8" w14:textId="77777777" w:rsidTr="00426E8D">
        <w:trPr>
          <w:trHeight w:val="491"/>
        </w:trPr>
        <w:tc>
          <w:tcPr>
            <w:tcW w:w="6204" w:type="dxa"/>
            <w:vAlign w:val="center"/>
          </w:tcPr>
          <w:p w14:paraId="4F0CE425" w14:textId="51047156" w:rsidR="00A3069A" w:rsidRDefault="00944FB6" w:rsidP="00AE0461">
            <w:pPr>
              <w:pStyle w:val="Naslovnakandidatimentor"/>
            </w:pPr>
            <w:proofErr w:type="spellStart"/>
            <w:r w:rsidRPr="00944FB6">
              <w:t>ас</w:t>
            </w:r>
            <w:proofErr w:type="spellEnd"/>
            <w:r w:rsidRPr="00944FB6">
              <w:t xml:space="preserve">. </w:t>
            </w:r>
            <w:proofErr w:type="spellStart"/>
            <w:r w:rsidRPr="00944FB6">
              <w:t>мс</w:t>
            </w:r>
            <w:proofErr w:type="spellEnd"/>
            <w:r w:rsidRPr="00944FB6">
              <w:t xml:space="preserve"> </w:t>
            </w:r>
            <w:proofErr w:type="spellStart"/>
            <w:r w:rsidRPr="00944FB6">
              <w:t>Стефан</w:t>
            </w:r>
            <w:proofErr w:type="spellEnd"/>
            <w:r w:rsidRPr="00944FB6">
              <w:t xml:space="preserve"> </w:t>
            </w:r>
            <w:proofErr w:type="spellStart"/>
            <w:r w:rsidRPr="00944FB6">
              <w:t>Тубић</w:t>
            </w:r>
            <w:proofErr w:type="spellEnd"/>
            <w:r w:rsidRPr="00944FB6">
              <w:t xml:space="preserve">, </w:t>
            </w:r>
            <w:proofErr w:type="spellStart"/>
            <w:r w:rsidRPr="00944FB6">
              <w:t>дипл</w:t>
            </w:r>
            <w:proofErr w:type="spellEnd"/>
            <w:r w:rsidRPr="00944FB6">
              <w:t xml:space="preserve">. </w:t>
            </w:r>
            <w:proofErr w:type="spellStart"/>
            <w:r w:rsidRPr="00944FB6">
              <w:t>инж</w:t>
            </w:r>
            <w:proofErr w:type="spellEnd"/>
            <w:r w:rsidRPr="00944FB6">
              <w:t xml:space="preserve">. </w:t>
            </w:r>
            <w:proofErr w:type="spellStart"/>
            <w:r w:rsidRPr="00944FB6">
              <w:t>ел</w:t>
            </w:r>
            <w:proofErr w:type="spellEnd"/>
            <w:r w:rsidRPr="00944FB6">
              <w:t xml:space="preserve">. и </w:t>
            </w:r>
            <w:proofErr w:type="spellStart"/>
            <w:r w:rsidRPr="00944FB6">
              <w:t>рач</w:t>
            </w:r>
            <w:proofErr w:type="spellEnd"/>
            <w:r w:rsidRPr="00944FB6">
              <w:t>.</w:t>
            </w:r>
          </w:p>
        </w:tc>
        <w:tc>
          <w:tcPr>
            <w:tcW w:w="3650" w:type="dxa"/>
            <w:vAlign w:val="center"/>
          </w:tcPr>
          <w:p w14:paraId="3C993D54" w14:textId="792DBA21" w:rsidR="00A3069A" w:rsidRPr="00944FB6" w:rsidRDefault="00944FB6" w:rsidP="00AE0461">
            <w:pPr>
              <w:pStyle w:val="Naslovnakandidatimentor"/>
              <w:rPr>
                <w:lang w:val="sr-Cyrl-RS"/>
              </w:rPr>
            </w:pPr>
            <w:r>
              <w:rPr>
                <w:lang w:val="sr-Cyrl-RS"/>
              </w:rPr>
              <w:t xml:space="preserve">Душан </w:t>
            </w:r>
            <w:proofErr w:type="spellStart"/>
            <w:r>
              <w:rPr>
                <w:lang w:val="sr-Cyrl-RS"/>
              </w:rPr>
              <w:t>Крџић</w:t>
            </w:r>
            <w:proofErr w:type="spellEnd"/>
            <w:r w:rsidR="00196C7A">
              <w:t xml:space="preserve"> 20</w:t>
            </w:r>
            <w:r>
              <w:rPr>
                <w:lang w:val="sr-Cyrl-RS"/>
              </w:rPr>
              <w:t>21</w:t>
            </w:r>
            <w:r w:rsidR="00196C7A">
              <w:t>/</w:t>
            </w:r>
            <w:r>
              <w:rPr>
                <w:lang w:val="sr-Cyrl-RS"/>
              </w:rPr>
              <w:t>3299</w:t>
            </w:r>
          </w:p>
        </w:tc>
      </w:tr>
    </w:tbl>
    <w:p w14:paraId="70FF0480" w14:textId="77777777" w:rsidR="00F06BB2" w:rsidRDefault="00F06BB2" w:rsidP="00F06BB2">
      <w:pPr>
        <w:pStyle w:val="Osnovnitekst"/>
      </w:pPr>
    </w:p>
    <w:p w14:paraId="3B5099C0" w14:textId="77777777" w:rsidR="00944FB6" w:rsidRDefault="00944FB6" w:rsidP="00944FB6">
      <w:pPr>
        <w:pStyle w:val="Vremepredajeteze"/>
      </w:pPr>
      <w:proofErr w:type="spellStart"/>
      <w:r>
        <w:t>Београд</w:t>
      </w:r>
      <w:proofErr w:type="spellEnd"/>
      <w:r>
        <w:t xml:space="preserve">, </w:t>
      </w:r>
      <w:r>
        <w:rPr>
          <w:lang w:val="sr-Cyrl-CS"/>
        </w:rPr>
        <w:t>Јануар</w:t>
      </w:r>
      <w:r>
        <w:t xml:space="preserve"> 20</w:t>
      </w:r>
      <w:r>
        <w:rPr>
          <w:lang w:val="sr-Cyrl-RS"/>
        </w:rPr>
        <w:t>23</w:t>
      </w:r>
      <w:r>
        <w:t>.</w:t>
      </w:r>
    </w:p>
    <w:p w14:paraId="0AA99368" w14:textId="77777777" w:rsidR="00F06BB2" w:rsidRDefault="00F06BB2" w:rsidP="00F06BB2">
      <w:pPr>
        <w:rPr>
          <w:lang w:val="sr-Latn-CS"/>
        </w:rPr>
        <w:sectPr w:rsidR="00F06BB2" w:rsidSect="00207E96">
          <w:footerReference w:type="even" r:id="rId9"/>
          <w:footerReference w:type="default" r:id="rId10"/>
          <w:footerReference w:type="first" r:id="rId11"/>
          <w:type w:val="continuous"/>
          <w:pgSz w:w="11906" w:h="16838"/>
          <w:pgMar w:top="1701" w:right="1134" w:bottom="1701" w:left="1134" w:header="709" w:footer="709" w:gutter="0"/>
          <w:cols w:space="720"/>
          <w:titlePg/>
        </w:sectPr>
      </w:pPr>
    </w:p>
    <w:p w14:paraId="2688AADD" w14:textId="77777777" w:rsidR="00F06BB2" w:rsidRDefault="006412E1" w:rsidP="00F06BB2">
      <w:pPr>
        <w:pStyle w:val="SadrajLiteratura"/>
      </w:pPr>
      <w:bookmarkStart w:id="0" w:name="_Toc442888948"/>
      <w:proofErr w:type="spellStart"/>
      <w:r>
        <w:lastRenderedPageBreak/>
        <w:t>Садржај</w:t>
      </w:r>
      <w:bookmarkEnd w:id="0"/>
      <w:proofErr w:type="spellEnd"/>
    </w:p>
    <w:p w14:paraId="640FAEF5" w14:textId="6C74C9DE" w:rsidR="002F7C33" w:rsidRDefault="00D20D2B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r>
        <w:fldChar w:fldCharType="begin"/>
      </w:r>
      <w:r w:rsidR="0021095F">
        <w:instrText xml:space="preserve"> TOC \o "1-3" \h \z \u </w:instrText>
      </w:r>
      <w:r>
        <w:fldChar w:fldCharType="separate"/>
      </w:r>
      <w:hyperlink w:anchor="_Toc442888948" w:history="1">
        <w:r w:rsidR="002F7C33" w:rsidRPr="00002CCF">
          <w:rPr>
            <w:rStyle w:val="Hyperlink"/>
            <w:noProof/>
          </w:rPr>
          <w:t>Садржај</w:t>
        </w:r>
        <w:r w:rsidR="002F7C33">
          <w:rPr>
            <w:noProof/>
            <w:webHidden/>
          </w:rPr>
          <w:tab/>
        </w:r>
        <w:r w:rsidR="001D6F79">
          <w:rPr>
            <w:noProof/>
            <w:webHidden/>
          </w:rPr>
          <w:t>2</w:t>
        </w:r>
      </w:hyperlink>
    </w:p>
    <w:p w14:paraId="48B7E291" w14:textId="07E5BFA5" w:rsidR="002F7C33" w:rsidRDefault="00000000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442888949" w:history="1">
        <w:r w:rsidR="002F7C33" w:rsidRPr="00002CCF">
          <w:rPr>
            <w:rStyle w:val="Hyperlink"/>
            <w:noProof/>
          </w:rPr>
          <w:t>1.</w:t>
        </w:r>
        <w:r w:rsidR="002F7C3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="002F7C33" w:rsidRPr="00002CCF">
          <w:rPr>
            <w:rStyle w:val="Hyperlink"/>
            <w:noProof/>
          </w:rPr>
          <w:t>Увод</w:t>
        </w:r>
        <w:r w:rsidR="002F7C33">
          <w:rPr>
            <w:noProof/>
            <w:webHidden/>
          </w:rPr>
          <w:tab/>
        </w:r>
        <w:r w:rsidR="00FC4B59">
          <w:rPr>
            <w:noProof/>
            <w:webHidden/>
            <w:lang w:val="sr-Cyrl-RS"/>
          </w:rPr>
          <w:t>3</w:t>
        </w:r>
      </w:hyperlink>
    </w:p>
    <w:p w14:paraId="517BAE4A" w14:textId="17AF70B2" w:rsidR="002F7C33" w:rsidRDefault="00000000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442888950" w:history="1">
        <w:r w:rsidR="002F7C33" w:rsidRPr="00002CCF">
          <w:rPr>
            <w:rStyle w:val="Hyperlink"/>
            <w:noProof/>
            <w:lang w:val="sr-Cyrl-CS"/>
          </w:rPr>
          <w:t>2.</w:t>
        </w:r>
        <w:r w:rsidR="002F7C3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="007115E0">
          <w:rPr>
            <w:rStyle w:val="Hyperlink"/>
            <w:noProof/>
            <w:lang w:val="sr-Cyrl-RS"/>
          </w:rPr>
          <w:t>Опис базе</w:t>
        </w:r>
        <w:r w:rsidR="002F7C33">
          <w:rPr>
            <w:noProof/>
            <w:webHidden/>
          </w:rPr>
          <w:tab/>
        </w:r>
        <w:r w:rsidR="00F03F5D">
          <w:rPr>
            <w:noProof/>
            <w:webHidden/>
            <w:lang w:val="sr-Cyrl-RS"/>
          </w:rPr>
          <w:t>4</w:t>
        </w:r>
      </w:hyperlink>
    </w:p>
    <w:p w14:paraId="10DA3004" w14:textId="41C5B645" w:rsidR="002F7C33" w:rsidRDefault="00000000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442888951" w:history="1">
        <w:r w:rsidR="002F7C33" w:rsidRPr="00002CCF">
          <w:rPr>
            <w:rStyle w:val="Hyperlink"/>
            <w:noProof/>
          </w:rPr>
          <w:t>3.</w:t>
        </w:r>
        <w:r w:rsidR="002F7C3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="00B54382">
          <w:rPr>
            <w:rStyle w:val="Hyperlink"/>
            <w:noProof/>
            <w:lang w:val="sr-Cyrl-RS"/>
          </w:rPr>
          <w:t>Циљ</w:t>
        </w:r>
        <w:r w:rsidR="001D6F79">
          <w:rPr>
            <w:rStyle w:val="Hyperlink"/>
            <w:noProof/>
            <w:lang w:val="sr-Cyrl-RS"/>
          </w:rPr>
          <w:t xml:space="preserve"> (задата</w:t>
        </w:r>
        <w:r w:rsidR="00101314">
          <w:rPr>
            <w:rStyle w:val="Hyperlink"/>
            <w:noProof/>
            <w:lang w:val="en-US"/>
          </w:rPr>
          <w:t>k</w:t>
        </w:r>
        <w:r w:rsidR="001D6F79">
          <w:rPr>
            <w:rStyle w:val="Hyperlink"/>
            <w:noProof/>
            <w:lang w:val="sr-Cyrl-RS"/>
          </w:rPr>
          <w:t xml:space="preserve"> пројекта)</w:t>
        </w:r>
        <w:r w:rsidR="002F7C33">
          <w:rPr>
            <w:noProof/>
            <w:webHidden/>
          </w:rPr>
          <w:tab/>
        </w:r>
        <w:r w:rsidR="00F03F5D">
          <w:rPr>
            <w:noProof/>
            <w:webHidden/>
            <w:lang w:val="sr-Cyrl-RS"/>
          </w:rPr>
          <w:t>6</w:t>
        </w:r>
      </w:hyperlink>
    </w:p>
    <w:bookmarkStart w:id="1" w:name="_Hlk123815187"/>
    <w:p w14:paraId="33CB1FF6" w14:textId="2AE67E35" w:rsidR="002F7C33" w:rsidRDefault="00433BCB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r>
        <w:fldChar w:fldCharType="begin"/>
      </w:r>
      <w:r>
        <w:instrText>HYPERLINK \l "_Toc442888960"</w:instrText>
      </w:r>
      <w:r>
        <w:fldChar w:fldCharType="separate"/>
      </w:r>
      <w:r w:rsidR="002F7C33" w:rsidRPr="00002CCF">
        <w:rPr>
          <w:rStyle w:val="Hyperlink"/>
          <w:noProof/>
        </w:rPr>
        <w:t>4.</w:t>
      </w:r>
      <w:r w:rsidR="002F7C33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  <w:tab/>
      </w:r>
      <w:r w:rsidR="00945BD7">
        <w:rPr>
          <w:rStyle w:val="Hyperlink"/>
          <w:noProof/>
          <w:lang w:val="sr-Cyrl-RS"/>
        </w:rPr>
        <w:t>Анализа</w:t>
      </w:r>
      <w:r w:rsidR="007E7E9A">
        <w:rPr>
          <w:rStyle w:val="Hyperlink"/>
          <w:noProof/>
          <w:lang w:val="sr-Cyrl-RS"/>
        </w:rPr>
        <w:t xml:space="preserve"> базе података</w:t>
      </w:r>
      <w:r w:rsidR="00945BD7">
        <w:rPr>
          <w:rStyle w:val="Hyperlink"/>
          <w:noProof/>
          <w:lang w:val="sr-Cyrl-RS"/>
        </w:rPr>
        <w:t xml:space="preserve"> и карактеристика</w:t>
      </w:r>
      <w:r w:rsidR="002F7C33">
        <w:rPr>
          <w:noProof/>
          <w:webHidden/>
        </w:rPr>
        <w:tab/>
      </w:r>
      <w:r w:rsidR="00F03F5D">
        <w:rPr>
          <w:noProof/>
          <w:webHidden/>
          <w:lang w:val="sr-Cyrl-RS"/>
        </w:rPr>
        <w:t>7</w:t>
      </w:r>
      <w:r>
        <w:rPr>
          <w:noProof/>
        </w:rPr>
        <w:fldChar w:fldCharType="end"/>
      </w:r>
    </w:p>
    <w:bookmarkStart w:id="2" w:name="_Hlk123914759"/>
    <w:bookmarkEnd w:id="1"/>
    <w:p w14:paraId="77759BB4" w14:textId="48F69E91" w:rsidR="00C775DF" w:rsidRPr="00C775DF" w:rsidRDefault="00433BCB" w:rsidP="00C775DF">
      <w:pPr>
        <w:pStyle w:val="TOC1"/>
        <w:tabs>
          <w:tab w:val="left" w:pos="480"/>
          <w:tab w:val="right" w:leader="dot" w:pos="9628"/>
        </w:tabs>
        <w:rPr>
          <w:noProof/>
        </w:rPr>
      </w:pPr>
      <w:r>
        <w:fldChar w:fldCharType="begin"/>
      </w:r>
      <w:r>
        <w:instrText>HYPERLINK \l "_Toc442888960"</w:instrText>
      </w:r>
      <w:r>
        <w:fldChar w:fldCharType="separate"/>
      </w:r>
      <w:r w:rsidR="00407480">
        <w:rPr>
          <w:rStyle w:val="Hyperlink"/>
          <w:noProof/>
        </w:rPr>
        <w:t>5</w:t>
      </w:r>
      <w:r w:rsidR="00407480" w:rsidRPr="00002CCF">
        <w:rPr>
          <w:rStyle w:val="Hyperlink"/>
          <w:noProof/>
        </w:rPr>
        <w:t>.</w:t>
      </w:r>
      <w:r w:rsidR="00407480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  <w:tab/>
      </w:r>
      <w:r w:rsidR="006F5837">
        <w:rPr>
          <w:rStyle w:val="Hyperlink"/>
          <w:noProof/>
          <w:lang w:val="sr-Cyrl-RS"/>
        </w:rPr>
        <w:t>Алгоритми за учење</w:t>
      </w:r>
      <w:r w:rsidR="00F040D1">
        <w:rPr>
          <w:rStyle w:val="Hyperlink"/>
          <w:noProof/>
          <w:lang w:val="sr-Cyrl-RS"/>
        </w:rPr>
        <w:t xml:space="preserve"> и предикцију</w:t>
      </w:r>
      <w:r w:rsidR="00407480">
        <w:rPr>
          <w:noProof/>
          <w:webHidden/>
        </w:rPr>
        <w:tab/>
      </w:r>
      <w:r w:rsidR="001D6F79">
        <w:rPr>
          <w:noProof/>
          <w:webHidden/>
          <w:lang w:val="sr-Cyrl-RS"/>
        </w:rPr>
        <w:t>2</w:t>
      </w:r>
      <w:r w:rsidR="00F03F5D">
        <w:rPr>
          <w:noProof/>
          <w:webHidden/>
          <w:lang w:val="sr-Cyrl-RS"/>
        </w:rPr>
        <w:t>1</w:t>
      </w:r>
      <w:r>
        <w:rPr>
          <w:noProof/>
        </w:rPr>
        <w:fldChar w:fldCharType="end"/>
      </w:r>
    </w:p>
    <w:bookmarkEnd w:id="2"/>
    <w:p w14:paraId="7D79B500" w14:textId="59772E87" w:rsidR="00C775DF" w:rsidRDefault="00C775DF" w:rsidP="00C775DF">
      <w:pPr>
        <w:pStyle w:val="TOC1"/>
        <w:tabs>
          <w:tab w:val="left" w:pos="480"/>
          <w:tab w:val="right" w:leader="dot" w:pos="9628"/>
        </w:tabs>
        <w:rPr>
          <w:noProof/>
        </w:rPr>
      </w:pPr>
      <w:r>
        <w:fldChar w:fldCharType="begin"/>
      </w:r>
      <w:r>
        <w:instrText>HYPERLINK \l "_Toc442888960"</w:instrText>
      </w:r>
      <w:r>
        <w:fldChar w:fldCharType="separate"/>
      </w:r>
      <w:r>
        <w:rPr>
          <w:rStyle w:val="Hyperlink"/>
          <w:noProof/>
          <w:lang w:val="sr-Cyrl-RS"/>
        </w:rPr>
        <w:t>6</w:t>
      </w:r>
      <w:r w:rsidRPr="00002CCF">
        <w:rPr>
          <w:rStyle w:val="Hyperlink"/>
          <w:noProof/>
        </w:rPr>
        <w:t>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  <w:tab/>
      </w:r>
      <w:r>
        <w:rPr>
          <w:rStyle w:val="Hyperlink"/>
          <w:noProof/>
          <w:lang w:val="sr-Cyrl-RS"/>
        </w:rPr>
        <w:t>коначни резултат</w:t>
      </w:r>
      <w:r>
        <w:rPr>
          <w:noProof/>
          <w:webHidden/>
        </w:rPr>
        <w:tab/>
      </w:r>
      <w:r>
        <w:rPr>
          <w:noProof/>
          <w:webHidden/>
          <w:lang w:val="sr-Cyrl-RS"/>
        </w:rPr>
        <w:t>2</w:t>
      </w:r>
      <w:r w:rsidR="00F03F5D">
        <w:rPr>
          <w:noProof/>
          <w:webHidden/>
          <w:lang w:val="sr-Cyrl-RS"/>
        </w:rPr>
        <w:t>6</w:t>
      </w:r>
      <w:r>
        <w:rPr>
          <w:noProof/>
        </w:rPr>
        <w:fldChar w:fldCharType="end"/>
      </w:r>
    </w:p>
    <w:p w14:paraId="7946989B" w14:textId="443CC84A" w:rsidR="00C775DF" w:rsidRPr="00C775DF" w:rsidRDefault="00000000" w:rsidP="00C775DF">
      <w:pPr>
        <w:pStyle w:val="TOC1"/>
        <w:tabs>
          <w:tab w:val="left" w:pos="480"/>
          <w:tab w:val="right" w:leader="dot" w:pos="9628"/>
        </w:tabs>
        <w:rPr>
          <w:noProof/>
        </w:rPr>
      </w:pPr>
      <w:hyperlink w:anchor="_Toc442888960" w:history="1">
        <w:r w:rsidR="00C775DF">
          <w:rPr>
            <w:rStyle w:val="Hyperlink"/>
            <w:noProof/>
          </w:rPr>
          <w:t>5</w:t>
        </w:r>
        <w:r w:rsidR="00C775DF" w:rsidRPr="00002CCF">
          <w:rPr>
            <w:rStyle w:val="Hyperlink"/>
            <w:noProof/>
          </w:rPr>
          <w:t>.</w:t>
        </w:r>
        <w:r w:rsidR="00C775D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="00C775DF">
          <w:rPr>
            <w:rStyle w:val="Hyperlink"/>
            <w:noProof/>
            <w:lang w:val="sr-Cyrl-RS"/>
          </w:rPr>
          <w:t>закључак</w:t>
        </w:r>
        <w:r w:rsidR="00C775DF">
          <w:rPr>
            <w:noProof/>
            <w:webHidden/>
          </w:rPr>
          <w:tab/>
        </w:r>
        <w:r w:rsidR="00C775DF">
          <w:rPr>
            <w:noProof/>
            <w:webHidden/>
            <w:lang w:val="sr-Cyrl-RS"/>
          </w:rPr>
          <w:t>2</w:t>
        </w:r>
        <w:r w:rsidR="00F03F5D">
          <w:rPr>
            <w:noProof/>
            <w:webHidden/>
            <w:lang w:val="sr-Cyrl-RS"/>
          </w:rPr>
          <w:t>7</w:t>
        </w:r>
      </w:hyperlink>
    </w:p>
    <w:p w14:paraId="7CBFBD5B" w14:textId="77777777" w:rsidR="002F7C33" w:rsidRDefault="00000000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442888974" w:history="1">
        <w:r w:rsidR="002F7C33" w:rsidRPr="00002CCF">
          <w:rPr>
            <w:rStyle w:val="Hyperlink"/>
            <w:noProof/>
          </w:rPr>
          <w:t>Литература</w:t>
        </w:r>
        <w:r w:rsidR="002F7C33">
          <w:rPr>
            <w:noProof/>
            <w:webHidden/>
          </w:rPr>
          <w:tab/>
        </w:r>
        <w:r w:rsidR="00D20D2B">
          <w:rPr>
            <w:noProof/>
            <w:webHidden/>
          </w:rPr>
          <w:fldChar w:fldCharType="begin"/>
        </w:r>
        <w:r w:rsidR="002F7C33">
          <w:rPr>
            <w:noProof/>
            <w:webHidden/>
          </w:rPr>
          <w:instrText xml:space="preserve"> PAGEREF _Toc442888974 \h </w:instrText>
        </w:r>
        <w:r w:rsidR="00D20D2B">
          <w:rPr>
            <w:noProof/>
            <w:webHidden/>
          </w:rPr>
        </w:r>
        <w:r w:rsidR="00D20D2B">
          <w:rPr>
            <w:noProof/>
            <w:webHidden/>
          </w:rPr>
          <w:fldChar w:fldCharType="separate"/>
        </w:r>
        <w:r w:rsidR="008471DF">
          <w:rPr>
            <w:noProof/>
            <w:webHidden/>
          </w:rPr>
          <w:t>3</w:t>
        </w:r>
        <w:r w:rsidR="00D20D2B">
          <w:rPr>
            <w:noProof/>
            <w:webHidden/>
          </w:rPr>
          <w:fldChar w:fldCharType="end"/>
        </w:r>
      </w:hyperlink>
    </w:p>
    <w:p w14:paraId="68F70C90" w14:textId="77777777" w:rsidR="00F06BB2" w:rsidRDefault="00D20D2B" w:rsidP="002079CF">
      <w:pPr>
        <w:pStyle w:val="TOC3"/>
        <w:tabs>
          <w:tab w:val="left" w:pos="1440"/>
          <w:tab w:val="right" w:leader="dot" w:pos="9628"/>
        </w:tabs>
      </w:pPr>
      <w:r>
        <w:fldChar w:fldCharType="end"/>
      </w:r>
    </w:p>
    <w:p w14:paraId="68A9D457" w14:textId="77777777" w:rsidR="00F06BB2" w:rsidRPr="00E7161C" w:rsidRDefault="006412E1" w:rsidP="00E7161C">
      <w:pPr>
        <w:pStyle w:val="Inivonaslova-Poglavlje"/>
      </w:pPr>
      <w:bookmarkStart w:id="3" w:name="_Toc442888949"/>
      <w:bookmarkStart w:id="4" w:name="_Toc254342941"/>
      <w:proofErr w:type="spellStart"/>
      <w:r>
        <w:lastRenderedPageBreak/>
        <w:t>Увод</w:t>
      </w:r>
      <w:bookmarkEnd w:id="3"/>
      <w:proofErr w:type="spellEnd"/>
      <w:r w:rsidR="00E7161C">
        <w:t xml:space="preserve"> </w:t>
      </w:r>
    </w:p>
    <w:p w14:paraId="5643FA40" w14:textId="10F6E9BF" w:rsidR="00F06BB2" w:rsidRPr="00944FB6" w:rsidRDefault="006412E1" w:rsidP="00F06BB2">
      <w:pPr>
        <w:pStyle w:val="Osnovnitekst"/>
        <w:rPr>
          <w:lang w:val="sr-Cyrl-RS"/>
        </w:rPr>
      </w:pPr>
      <w:proofErr w:type="spellStart"/>
      <w:r>
        <w:t>Овај</w:t>
      </w:r>
      <w:proofErr w:type="spellEnd"/>
      <w:r w:rsidR="00F06BB2">
        <w:t xml:space="preserve"> </w:t>
      </w:r>
      <w:proofErr w:type="spellStart"/>
      <w:r>
        <w:t>документ</w:t>
      </w:r>
      <w:proofErr w:type="spellEnd"/>
      <w:r w:rsidR="00F06BB2">
        <w:t xml:space="preserve"> </w:t>
      </w:r>
      <w:proofErr w:type="spellStart"/>
      <w:r>
        <w:t>представља</w:t>
      </w:r>
      <w:proofErr w:type="spellEnd"/>
      <w:r w:rsidR="00F06BB2">
        <w:t xml:space="preserve"> </w:t>
      </w:r>
      <w:r w:rsidR="00944FB6">
        <w:rPr>
          <w:lang w:val="sr-Cyrl-RS"/>
        </w:rPr>
        <w:t xml:space="preserve">извештај на одрађени пројекат из предмета Софтверско </w:t>
      </w:r>
      <w:proofErr w:type="spellStart"/>
      <w:r w:rsidR="00944FB6">
        <w:rPr>
          <w:lang w:val="sr-Cyrl-RS"/>
        </w:rPr>
        <w:t>инжињерство</w:t>
      </w:r>
      <w:proofErr w:type="spellEnd"/>
      <w:r w:rsidR="00944FB6">
        <w:rPr>
          <w:lang w:val="sr-Cyrl-RS"/>
        </w:rPr>
        <w:t xml:space="preserve"> великих база података на мастер студијама Електротехничког факултета на смер</w:t>
      </w:r>
      <w:r w:rsidR="00D412BA">
        <w:rPr>
          <w:lang w:val="sr-Cyrl-RS"/>
        </w:rPr>
        <w:t>у</w:t>
      </w:r>
      <w:r w:rsidR="00944FB6">
        <w:rPr>
          <w:lang w:val="sr-Cyrl-RS"/>
        </w:rPr>
        <w:t xml:space="preserve"> Софтверско </w:t>
      </w:r>
      <w:proofErr w:type="spellStart"/>
      <w:r w:rsidR="00944FB6">
        <w:rPr>
          <w:lang w:val="sr-Cyrl-RS"/>
        </w:rPr>
        <w:t>инжињерство</w:t>
      </w:r>
      <w:proofErr w:type="spellEnd"/>
      <w:r w:rsidR="00944FB6">
        <w:rPr>
          <w:lang w:val="sr-Cyrl-RS"/>
        </w:rPr>
        <w:t>.</w:t>
      </w:r>
    </w:p>
    <w:p w14:paraId="4EE23864" w14:textId="77777777" w:rsidR="00D412BA" w:rsidRDefault="00D412BA" w:rsidP="00D412BA">
      <w:pPr>
        <w:pStyle w:val="Osnovnitekst"/>
        <w:rPr>
          <w:lang w:val="sr-Cyrl-CS"/>
        </w:rPr>
      </w:pPr>
      <w:r>
        <w:rPr>
          <w:lang w:val="sr-Cyrl-CS"/>
        </w:rPr>
        <w:t xml:space="preserve">Пројекат је писан на програмском језику </w:t>
      </w:r>
      <w:proofErr w:type="spellStart"/>
      <w:r>
        <w:rPr>
          <w:lang w:val="sr-Cyrl-CS"/>
        </w:rPr>
        <w:t>Пајтон</w:t>
      </w:r>
      <w:proofErr w:type="spellEnd"/>
      <w:r>
        <w:rPr>
          <w:lang w:val="sr-Cyrl-CS"/>
        </w:rPr>
        <w:t xml:space="preserve"> у Јупитер окружењу</w:t>
      </w:r>
      <w:r w:rsidR="002E288B">
        <w:rPr>
          <w:lang w:val="sr-Cyrl-CS"/>
        </w:rPr>
        <w:t>.</w:t>
      </w:r>
    </w:p>
    <w:p w14:paraId="08E451A1" w14:textId="12B30649" w:rsidR="002E288B" w:rsidRDefault="00D412BA" w:rsidP="00D412BA">
      <w:pPr>
        <w:pStyle w:val="Osnovnitekst"/>
        <w:rPr>
          <w:lang w:val="en-US"/>
        </w:rPr>
      </w:pPr>
      <w:r>
        <w:rPr>
          <w:lang w:val="sr-Cyrl-CS"/>
        </w:rPr>
        <w:t xml:space="preserve">Тема пројекта је </w:t>
      </w:r>
      <w:r>
        <w:rPr>
          <w:lang w:val="en-US"/>
        </w:rPr>
        <w:t>,,Ce</w:t>
      </w:r>
      <w:r>
        <w:rPr>
          <w:lang w:val="sr-Cyrl-RS"/>
        </w:rPr>
        <w:t xml:space="preserve">лекција шутева </w:t>
      </w:r>
      <w:proofErr w:type="spellStart"/>
      <w:r>
        <w:rPr>
          <w:lang w:val="sr-Cyrl-RS"/>
        </w:rPr>
        <w:t>Кобија</w:t>
      </w:r>
      <w:proofErr w:type="spellEnd"/>
      <w:r>
        <w:rPr>
          <w:lang w:val="sr-Cyrl-RS"/>
        </w:rPr>
        <w:t xml:space="preserve"> </w:t>
      </w:r>
      <w:proofErr w:type="spellStart"/>
      <w:r>
        <w:rPr>
          <w:lang w:val="sr-Cyrl-RS"/>
        </w:rPr>
        <w:t>Брајанта</w:t>
      </w:r>
      <w:proofErr w:type="spellEnd"/>
      <w:r>
        <w:rPr>
          <w:lang w:val="en-US"/>
        </w:rPr>
        <w:t>”</w:t>
      </w:r>
      <w:r>
        <w:rPr>
          <w:lang w:val="sr-Cyrl-RS"/>
        </w:rPr>
        <w:t xml:space="preserve">. Циљ пројекта је предвидети успешност шута (погодак или промашај) </w:t>
      </w:r>
      <w:proofErr w:type="spellStart"/>
      <w:r>
        <w:rPr>
          <w:lang w:val="sr-Cyrl-RS"/>
        </w:rPr>
        <w:t>Кобија</w:t>
      </w:r>
      <w:proofErr w:type="spellEnd"/>
      <w:r>
        <w:rPr>
          <w:lang w:val="sr-Cyrl-RS"/>
        </w:rPr>
        <w:t xml:space="preserve"> </w:t>
      </w:r>
      <w:proofErr w:type="spellStart"/>
      <w:r>
        <w:rPr>
          <w:lang w:val="sr-Cyrl-RS"/>
        </w:rPr>
        <w:t>Брајанта</w:t>
      </w:r>
      <w:proofErr w:type="spellEnd"/>
      <w:r>
        <w:rPr>
          <w:lang w:val="sr-Cyrl-RS"/>
        </w:rPr>
        <w:t xml:space="preserve"> на основу различитих </w:t>
      </w:r>
      <w:proofErr w:type="spellStart"/>
      <w:r>
        <w:rPr>
          <w:lang w:val="sr-Cyrl-RS"/>
        </w:rPr>
        <w:t>парамерата</w:t>
      </w:r>
      <w:proofErr w:type="spellEnd"/>
      <w:r>
        <w:rPr>
          <w:lang w:val="sr-Cyrl-RS"/>
        </w:rPr>
        <w:t xml:space="preserve"> (тип шута, одакле је шут изведен </w:t>
      </w:r>
      <w:proofErr w:type="spellStart"/>
      <w:r>
        <w:rPr>
          <w:lang w:val="sr-Cyrl-RS"/>
        </w:rPr>
        <w:t>тј</w:t>
      </w:r>
      <w:proofErr w:type="spellEnd"/>
      <w:r>
        <w:rPr>
          <w:lang w:val="sr-Cyrl-RS"/>
        </w:rPr>
        <w:t xml:space="preserve"> позиција на терену, временских одредница итд.)</w:t>
      </w:r>
      <w:r w:rsidR="007115E0">
        <w:rPr>
          <w:lang w:val="en-US"/>
        </w:rPr>
        <w:t>.</w:t>
      </w:r>
    </w:p>
    <w:p w14:paraId="7904D1FE" w14:textId="2A998F1F" w:rsidR="00287438" w:rsidRPr="002710EE" w:rsidRDefault="00287438" w:rsidP="00D412BA">
      <w:pPr>
        <w:pStyle w:val="Osnovnitekst"/>
        <w:rPr>
          <w:lang w:val="en-US"/>
        </w:rPr>
      </w:pPr>
      <w:r>
        <w:rPr>
          <w:lang w:val="sr-Cyrl-RS"/>
        </w:rPr>
        <w:t xml:space="preserve">База података је са сајта </w:t>
      </w:r>
      <w:r w:rsidR="003810A2" w:rsidRPr="003810A2">
        <w:rPr>
          <w:i/>
          <w:iCs/>
          <w:lang w:val="en-US"/>
        </w:rPr>
        <w:t>Kaggle</w:t>
      </w:r>
      <w:r w:rsidR="003810A2" w:rsidRPr="002710EE">
        <w:rPr>
          <w:i/>
          <w:iCs/>
          <w:lang w:val="en-US"/>
        </w:rPr>
        <w:t xml:space="preserve"> </w:t>
      </w:r>
      <w:hyperlink r:id="rId12" w:tgtFrame="_blank" w:history="1">
        <w:r w:rsidR="002710EE" w:rsidRPr="002710EE">
          <w:rPr>
            <w:rFonts w:ascii="Arial" w:hAnsi="Arial" w:cs="Arial"/>
            <w:i/>
            <w:iCs/>
            <w:color w:val="202124"/>
            <w:sz w:val="21"/>
            <w:szCs w:val="21"/>
            <w:u w:val="single"/>
            <w:bdr w:val="none" w:sz="0" w:space="0" w:color="auto" w:frame="1"/>
            <w:shd w:val="clear" w:color="auto" w:fill="FFFFFF"/>
            <w:lang w:val="en-GB"/>
          </w:rPr>
          <w:t>Kobe Bryant Shot Selection</w:t>
        </w:r>
      </w:hyperlink>
      <w:r w:rsidR="002710EE">
        <w:rPr>
          <w:i/>
          <w:iCs/>
          <w:lang w:val="en-GB"/>
        </w:rPr>
        <w:t xml:space="preserve"> </w:t>
      </w:r>
      <w:r w:rsidR="002710EE">
        <w:rPr>
          <w:lang w:val="en-GB"/>
        </w:rPr>
        <w:t>.</w:t>
      </w:r>
    </w:p>
    <w:p w14:paraId="310EF35E" w14:textId="259B37F7" w:rsidR="004D3466" w:rsidRDefault="004D3466" w:rsidP="00D412BA">
      <w:pPr>
        <w:pStyle w:val="Osnovnitekst"/>
        <w:rPr>
          <w:lang w:val="sr-Cyrl-CS"/>
        </w:rPr>
      </w:pPr>
    </w:p>
    <w:p w14:paraId="4EBEB7E6" w14:textId="05A1E31A" w:rsidR="004D3466" w:rsidRDefault="004D3466" w:rsidP="00D412BA">
      <w:pPr>
        <w:pStyle w:val="Osnovnitekst"/>
        <w:rPr>
          <w:lang w:val="sr-Cyrl-CS"/>
        </w:rPr>
      </w:pPr>
    </w:p>
    <w:p w14:paraId="2E92092E" w14:textId="77777777" w:rsidR="004D3466" w:rsidRPr="002E288B" w:rsidRDefault="004D3466" w:rsidP="00D412BA">
      <w:pPr>
        <w:pStyle w:val="Osnovnitekst"/>
        <w:rPr>
          <w:lang w:val="sr-Cyrl-CS"/>
        </w:rPr>
      </w:pPr>
    </w:p>
    <w:p w14:paraId="36D64A63" w14:textId="6BB6D59A" w:rsidR="00F06BB2" w:rsidRDefault="007115E0" w:rsidP="002E288B">
      <w:pPr>
        <w:pStyle w:val="Inivonaslova-Poglavlje"/>
        <w:rPr>
          <w:lang w:val="sr-Cyrl-CS"/>
        </w:rPr>
      </w:pPr>
      <w:r>
        <w:rPr>
          <w:lang w:val="sr-Cyrl-RS"/>
        </w:rPr>
        <w:lastRenderedPageBreak/>
        <w:t>Опис базе</w:t>
      </w:r>
    </w:p>
    <w:p w14:paraId="73E4B051" w14:textId="77777777" w:rsidR="007115E0" w:rsidRDefault="002E288B" w:rsidP="002E288B">
      <w:pPr>
        <w:pStyle w:val="Osnovnitekst"/>
        <w:rPr>
          <w:lang w:val="sr-Cyrl-CS"/>
        </w:rPr>
      </w:pPr>
      <w:r>
        <w:rPr>
          <w:lang w:val="sr-Cyrl-CS"/>
        </w:rPr>
        <w:t xml:space="preserve">У </w:t>
      </w:r>
      <w:r w:rsidR="007115E0">
        <w:rPr>
          <w:lang w:val="sr-Cyrl-CS"/>
        </w:rPr>
        <w:t xml:space="preserve"> оквиру текста самог проблема, постоје подаци. База података се састоји од укупно 30697 података (података), подељених у 25 карактеристика (колона).</w:t>
      </w:r>
    </w:p>
    <w:p w14:paraId="50340ECC" w14:textId="77777777" w:rsidR="007115E0" w:rsidRDefault="007115E0" w:rsidP="007115E0">
      <w:pPr>
        <w:pStyle w:val="Osnovnitekst"/>
        <w:rPr>
          <w:lang w:val="en-US"/>
        </w:rPr>
      </w:pPr>
      <w:r>
        <w:rPr>
          <w:lang w:val="sr-Cyrl-CS"/>
        </w:rPr>
        <w:t>Подаци за анализу</w:t>
      </w:r>
      <w:r>
        <w:rPr>
          <w:lang w:val="en-US"/>
        </w:rPr>
        <w:t>:</w:t>
      </w:r>
    </w:p>
    <w:p w14:paraId="55F08B0F" w14:textId="4683C328" w:rsidR="002E288B" w:rsidRPr="007115E0" w:rsidRDefault="007115E0" w:rsidP="007115E0">
      <w:pPr>
        <w:pStyle w:val="Osnovnitekst"/>
        <w:numPr>
          <w:ilvl w:val="0"/>
          <w:numId w:val="26"/>
        </w:numPr>
        <w:rPr>
          <w:lang w:val="en-US"/>
        </w:rPr>
      </w:pPr>
      <w:proofErr w:type="spellStart"/>
      <w:r w:rsidRPr="007115E0">
        <w:rPr>
          <w:i/>
          <w:iCs/>
          <w:lang w:val="en-US"/>
        </w:rPr>
        <w:t>action_type</w:t>
      </w:r>
      <w:proofErr w:type="spellEnd"/>
      <w:r>
        <w:rPr>
          <w:lang w:val="en-US"/>
        </w:rPr>
        <w:t xml:space="preserve"> – </w:t>
      </w:r>
      <w:r>
        <w:rPr>
          <w:lang w:val="sr-Cyrl-RS"/>
        </w:rPr>
        <w:t>тип акције којом је Коби шутнуо на кош. У питању је текстуални податак. У бази постоје укупно 5</w:t>
      </w:r>
      <w:r w:rsidR="005371D4">
        <w:rPr>
          <w:lang w:val="sr-Cyrl-RS"/>
        </w:rPr>
        <w:t>7</w:t>
      </w:r>
      <w:r>
        <w:rPr>
          <w:lang w:val="sr-Cyrl-RS"/>
        </w:rPr>
        <w:t xml:space="preserve"> различитих типова акција.</w:t>
      </w:r>
    </w:p>
    <w:p w14:paraId="5FF652A3" w14:textId="59A1DA96" w:rsidR="007115E0" w:rsidRPr="005371D4" w:rsidRDefault="005371D4" w:rsidP="007115E0">
      <w:pPr>
        <w:pStyle w:val="Osnovnitekst"/>
        <w:numPr>
          <w:ilvl w:val="0"/>
          <w:numId w:val="26"/>
        </w:numPr>
        <w:rPr>
          <w:lang w:val="en-US"/>
        </w:rPr>
      </w:pPr>
      <w:proofErr w:type="spellStart"/>
      <w:r>
        <w:rPr>
          <w:i/>
          <w:iCs/>
          <w:lang w:val="en-US"/>
        </w:rPr>
        <w:t>combined_shot_type</w:t>
      </w:r>
      <w:proofErr w:type="spellEnd"/>
      <w:r>
        <w:rPr>
          <w:i/>
          <w:iCs/>
          <w:lang w:val="en-US"/>
        </w:rPr>
        <w:t xml:space="preserve"> </w:t>
      </w:r>
      <w:r>
        <w:rPr>
          <w:lang w:val="en-US"/>
        </w:rPr>
        <w:t xml:space="preserve">– </w:t>
      </w:r>
      <w:r>
        <w:rPr>
          <w:lang w:val="sr-Cyrl-RS"/>
        </w:rPr>
        <w:t>комбиновани тип шута. Текстуални податак, укупно 6 различитих типова.</w:t>
      </w:r>
    </w:p>
    <w:p w14:paraId="314B85A8" w14:textId="3F8EE26A" w:rsidR="005371D4" w:rsidRPr="005371D4" w:rsidRDefault="005371D4" w:rsidP="007115E0">
      <w:pPr>
        <w:pStyle w:val="Osnovnitekst"/>
        <w:numPr>
          <w:ilvl w:val="0"/>
          <w:numId w:val="26"/>
        </w:numPr>
        <w:rPr>
          <w:lang w:val="en-US"/>
        </w:rPr>
      </w:pPr>
      <w:proofErr w:type="spellStart"/>
      <w:r>
        <w:rPr>
          <w:i/>
          <w:iCs/>
          <w:lang w:val="en-US"/>
        </w:rPr>
        <w:t>game_event_id</w:t>
      </w:r>
      <w:proofErr w:type="spellEnd"/>
      <w:r>
        <w:rPr>
          <w:i/>
          <w:iCs/>
          <w:lang w:val="en-US"/>
        </w:rPr>
        <w:t xml:space="preserve"> </w:t>
      </w:r>
      <w:r>
        <w:rPr>
          <w:lang w:val="en-US"/>
        </w:rPr>
        <w:t xml:space="preserve">– </w:t>
      </w:r>
      <w:r>
        <w:rPr>
          <w:lang w:val="sr-Cyrl-RS"/>
        </w:rPr>
        <w:t>Идентификација догађаја. Целобројни тип. Укупно 620 различитих догађаја.</w:t>
      </w:r>
    </w:p>
    <w:p w14:paraId="6790C4F6" w14:textId="36396DE8" w:rsidR="005371D4" w:rsidRPr="005371D4" w:rsidRDefault="005371D4" w:rsidP="007115E0">
      <w:pPr>
        <w:pStyle w:val="Osnovnitekst"/>
        <w:numPr>
          <w:ilvl w:val="0"/>
          <w:numId w:val="26"/>
        </w:numPr>
        <w:rPr>
          <w:lang w:val="en-US"/>
        </w:rPr>
      </w:pPr>
      <w:proofErr w:type="spellStart"/>
      <w:r>
        <w:rPr>
          <w:i/>
          <w:iCs/>
          <w:lang w:val="en-US"/>
        </w:rPr>
        <w:t>game_id</w:t>
      </w:r>
      <w:proofErr w:type="spellEnd"/>
      <w:r w:rsidR="009A4B10">
        <w:rPr>
          <w:i/>
          <w:iCs/>
          <w:lang w:val="en-US"/>
        </w:rPr>
        <w:t xml:space="preserve"> </w:t>
      </w:r>
      <w:r w:rsidR="009A4B10">
        <w:rPr>
          <w:lang w:val="en-US"/>
        </w:rPr>
        <w:t xml:space="preserve">– </w:t>
      </w:r>
      <w:r w:rsidR="009A4B10">
        <w:rPr>
          <w:lang w:val="sr-Cyrl-RS"/>
        </w:rPr>
        <w:t>Идентификација меча. Целобројни тип. Укупно 1559 различитих утакмица.</w:t>
      </w:r>
    </w:p>
    <w:p w14:paraId="3F130DF5" w14:textId="6B536F8B" w:rsidR="005371D4" w:rsidRPr="005371D4" w:rsidRDefault="005371D4" w:rsidP="007115E0">
      <w:pPr>
        <w:pStyle w:val="Osnovnitekst"/>
        <w:numPr>
          <w:ilvl w:val="0"/>
          <w:numId w:val="26"/>
        </w:numPr>
        <w:rPr>
          <w:lang w:val="en-US"/>
        </w:rPr>
      </w:pPr>
      <w:proofErr w:type="spellStart"/>
      <w:r>
        <w:rPr>
          <w:i/>
          <w:iCs/>
          <w:lang w:val="en-US"/>
        </w:rPr>
        <w:t>lat</w:t>
      </w:r>
      <w:proofErr w:type="spellEnd"/>
      <w:r w:rsidR="009A4B10">
        <w:rPr>
          <w:i/>
          <w:iCs/>
          <w:lang w:val="sr-Cyrl-RS"/>
        </w:rPr>
        <w:t xml:space="preserve"> </w:t>
      </w:r>
      <w:r w:rsidR="00D62A9F">
        <w:rPr>
          <w:lang w:val="sr-Cyrl-RS"/>
        </w:rPr>
        <w:t>–</w:t>
      </w:r>
      <w:r w:rsidR="003D128F">
        <w:rPr>
          <w:lang w:val="sr-Cyrl-RS"/>
        </w:rPr>
        <w:t xml:space="preserve"> </w:t>
      </w:r>
      <w:r w:rsidR="00D62A9F">
        <w:rPr>
          <w:lang w:val="sr-Cyrl-RS"/>
        </w:rPr>
        <w:t>Географска ширина</w:t>
      </w:r>
      <w:r w:rsidR="00494003">
        <w:rPr>
          <w:lang w:val="sr-Cyrl-RS"/>
        </w:rPr>
        <w:t xml:space="preserve"> са које је направљен шут</w:t>
      </w:r>
      <w:r w:rsidR="00D62A9F">
        <w:rPr>
          <w:lang w:val="sr-Cyrl-RS"/>
        </w:rPr>
        <w:t>. Децимални тип.</w:t>
      </w:r>
    </w:p>
    <w:p w14:paraId="257A25A5" w14:textId="7EB385FD" w:rsidR="005371D4" w:rsidRPr="005371D4" w:rsidRDefault="005371D4" w:rsidP="007115E0">
      <w:pPr>
        <w:pStyle w:val="Osnovnitekst"/>
        <w:numPr>
          <w:ilvl w:val="0"/>
          <w:numId w:val="26"/>
        </w:numPr>
        <w:rPr>
          <w:lang w:val="en-US"/>
        </w:rPr>
      </w:pPr>
      <w:proofErr w:type="spellStart"/>
      <w:r>
        <w:rPr>
          <w:i/>
          <w:iCs/>
          <w:lang w:val="en-US"/>
        </w:rPr>
        <w:t>loc_x</w:t>
      </w:r>
      <w:proofErr w:type="spellEnd"/>
      <w:r w:rsidR="00E739F2">
        <w:rPr>
          <w:i/>
          <w:iCs/>
          <w:lang w:val="sr-Cyrl-RS"/>
        </w:rPr>
        <w:t xml:space="preserve"> </w:t>
      </w:r>
      <w:r w:rsidR="003B2CCA">
        <w:rPr>
          <w:lang w:val="sr-Cyrl-RS"/>
        </w:rPr>
        <w:t>–</w:t>
      </w:r>
      <w:r w:rsidR="00E739F2">
        <w:rPr>
          <w:lang w:val="sr-Cyrl-RS"/>
        </w:rPr>
        <w:t xml:space="preserve"> </w:t>
      </w:r>
      <w:r w:rsidR="003B2CCA">
        <w:rPr>
          <w:lang w:val="sr-Cyrl-RS"/>
        </w:rPr>
        <w:t xml:space="preserve">Позиција на </w:t>
      </w:r>
      <w:r w:rsidR="003B2CCA">
        <w:rPr>
          <w:lang w:val="en-US"/>
        </w:rPr>
        <w:t>x o</w:t>
      </w:r>
      <w:r w:rsidR="003B2CCA">
        <w:rPr>
          <w:lang w:val="sr-Cyrl-RS"/>
        </w:rPr>
        <w:t>си</w:t>
      </w:r>
      <w:r w:rsidR="00494003">
        <w:rPr>
          <w:lang w:val="sr-Cyrl-RS"/>
        </w:rPr>
        <w:t xml:space="preserve"> где је направљен шут</w:t>
      </w:r>
      <w:r w:rsidR="00EC75F4">
        <w:rPr>
          <w:lang w:val="sr-Cyrl-RS"/>
        </w:rPr>
        <w:t xml:space="preserve">, где координатни систем представља сам терен, са координатним почетком (0,0) </w:t>
      </w:r>
      <w:r w:rsidR="008A3894">
        <w:rPr>
          <w:lang w:val="sr-Cyrl-RS"/>
        </w:rPr>
        <w:t>на месту коша.</w:t>
      </w:r>
      <w:r w:rsidR="000A3C7F">
        <w:rPr>
          <w:lang w:val="sr-Cyrl-RS"/>
        </w:rPr>
        <w:t xml:space="preserve"> Целобројни тип.</w:t>
      </w:r>
    </w:p>
    <w:p w14:paraId="71369A3E" w14:textId="0998D38E" w:rsidR="005371D4" w:rsidRPr="008A3894" w:rsidRDefault="005371D4" w:rsidP="008A3894">
      <w:pPr>
        <w:pStyle w:val="Osnovnitekst"/>
        <w:numPr>
          <w:ilvl w:val="0"/>
          <w:numId w:val="26"/>
        </w:numPr>
        <w:rPr>
          <w:lang w:val="en-US"/>
        </w:rPr>
      </w:pPr>
      <w:proofErr w:type="spellStart"/>
      <w:r>
        <w:rPr>
          <w:i/>
          <w:iCs/>
          <w:lang w:val="en-US"/>
        </w:rPr>
        <w:t>loc_y</w:t>
      </w:r>
      <w:proofErr w:type="spellEnd"/>
      <w:r w:rsidR="008A3894">
        <w:rPr>
          <w:i/>
          <w:iCs/>
          <w:lang w:val="sr-Cyrl-RS"/>
        </w:rPr>
        <w:t xml:space="preserve"> - </w:t>
      </w:r>
      <w:r w:rsidR="008A3894">
        <w:rPr>
          <w:lang w:val="sr-Cyrl-RS"/>
        </w:rPr>
        <w:t xml:space="preserve">Позиција на </w:t>
      </w:r>
      <w:r w:rsidR="000A3C7F">
        <w:rPr>
          <w:lang w:val="en-US"/>
        </w:rPr>
        <w:t>y</w:t>
      </w:r>
      <w:r w:rsidR="008A3894">
        <w:rPr>
          <w:lang w:val="en-US"/>
        </w:rPr>
        <w:t xml:space="preserve"> o</w:t>
      </w:r>
      <w:r w:rsidR="008A3894">
        <w:rPr>
          <w:lang w:val="sr-Cyrl-RS"/>
        </w:rPr>
        <w:t>си</w:t>
      </w:r>
      <w:r w:rsidR="00494003">
        <w:rPr>
          <w:lang w:val="sr-Cyrl-RS"/>
        </w:rPr>
        <w:t xml:space="preserve"> где је направљен шут</w:t>
      </w:r>
      <w:r w:rsidR="008A3894">
        <w:rPr>
          <w:lang w:val="sr-Cyrl-RS"/>
        </w:rPr>
        <w:t>, где координатни систем представља сам терен, са координатним почетком (0,0) на месту коша.</w:t>
      </w:r>
      <w:r w:rsidR="000A3C7F">
        <w:rPr>
          <w:lang w:val="sr-Cyrl-RS"/>
        </w:rPr>
        <w:t xml:space="preserve"> Целобројни тип.</w:t>
      </w:r>
    </w:p>
    <w:p w14:paraId="589FA982" w14:textId="2857E6E6" w:rsidR="005371D4" w:rsidRPr="005371D4" w:rsidRDefault="005371D4" w:rsidP="007115E0">
      <w:pPr>
        <w:pStyle w:val="Osnovnitekst"/>
        <w:numPr>
          <w:ilvl w:val="0"/>
          <w:numId w:val="26"/>
        </w:numPr>
        <w:rPr>
          <w:lang w:val="en-US"/>
        </w:rPr>
      </w:pPr>
      <w:proofErr w:type="spellStart"/>
      <w:r>
        <w:rPr>
          <w:i/>
          <w:iCs/>
          <w:lang w:val="en-US"/>
        </w:rPr>
        <w:t>lon</w:t>
      </w:r>
      <w:proofErr w:type="spellEnd"/>
      <w:r w:rsidR="000A3C7F">
        <w:rPr>
          <w:lang w:val="sr-Cyrl-RS"/>
        </w:rPr>
        <w:t xml:space="preserve"> – Географска дужина</w:t>
      </w:r>
      <w:r w:rsidR="005F3F85">
        <w:rPr>
          <w:lang w:val="sr-Cyrl-RS"/>
        </w:rPr>
        <w:t xml:space="preserve"> где је направљен шут. Децимални тип</w:t>
      </w:r>
    </w:p>
    <w:p w14:paraId="35E952F7" w14:textId="68CB8E9F" w:rsidR="005371D4" w:rsidRPr="005371D4" w:rsidRDefault="005371D4" w:rsidP="007115E0">
      <w:pPr>
        <w:pStyle w:val="Osnovnitekst"/>
        <w:numPr>
          <w:ilvl w:val="0"/>
          <w:numId w:val="26"/>
        </w:numPr>
        <w:rPr>
          <w:lang w:val="en-US"/>
        </w:rPr>
      </w:pPr>
      <w:proofErr w:type="spellStart"/>
      <w:r>
        <w:rPr>
          <w:i/>
          <w:iCs/>
          <w:lang w:val="en-US"/>
        </w:rPr>
        <w:t>minutes_remaining</w:t>
      </w:r>
      <w:proofErr w:type="spellEnd"/>
      <w:r w:rsidR="005F3F85">
        <w:rPr>
          <w:i/>
          <w:iCs/>
          <w:lang w:val="sr-Cyrl-RS"/>
        </w:rPr>
        <w:t xml:space="preserve"> – </w:t>
      </w:r>
      <w:r w:rsidR="005F3F85">
        <w:rPr>
          <w:lang w:val="sr-Cyrl-RS"/>
        </w:rPr>
        <w:t>У ком минуту до краја меча је направљен шу</w:t>
      </w:r>
      <w:r w:rsidR="00822950">
        <w:rPr>
          <w:lang w:val="sr-Cyrl-RS"/>
        </w:rPr>
        <w:t>т. Целобројни тип.</w:t>
      </w:r>
    </w:p>
    <w:p w14:paraId="56225807" w14:textId="7454A3B1" w:rsidR="005371D4" w:rsidRPr="005371D4" w:rsidRDefault="005371D4" w:rsidP="007115E0">
      <w:pPr>
        <w:pStyle w:val="Osnovnitekst"/>
        <w:numPr>
          <w:ilvl w:val="0"/>
          <w:numId w:val="26"/>
        </w:numPr>
        <w:rPr>
          <w:lang w:val="en-US"/>
        </w:rPr>
      </w:pPr>
      <w:r>
        <w:rPr>
          <w:i/>
          <w:iCs/>
          <w:lang w:val="en-US"/>
        </w:rPr>
        <w:t>period</w:t>
      </w:r>
      <w:r w:rsidR="007A033F">
        <w:rPr>
          <w:lang w:val="sr-Cyrl-RS"/>
        </w:rPr>
        <w:t xml:space="preserve"> </w:t>
      </w:r>
      <w:r w:rsidR="00823170">
        <w:rPr>
          <w:lang w:val="sr-Cyrl-RS"/>
        </w:rPr>
        <w:t>–</w:t>
      </w:r>
      <w:r w:rsidR="007A033F">
        <w:rPr>
          <w:lang w:val="sr-Cyrl-RS"/>
        </w:rPr>
        <w:t xml:space="preserve"> </w:t>
      </w:r>
      <w:r w:rsidR="00823170">
        <w:rPr>
          <w:lang w:val="sr-Cyrl-RS"/>
        </w:rPr>
        <w:t>Период меча у ком је направљен шут.</w:t>
      </w:r>
      <w:r w:rsidR="00896D46">
        <w:rPr>
          <w:lang w:val="sr-Cyrl-RS"/>
        </w:rPr>
        <w:t xml:space="preserve"> Целобројна вредност.</w:t>
      </w:r>
    </w:p>
    <w:p w14:paraId="23577321" w14:textId="34621492" w:rsidR="005371D4" w:rsidRPr="005371D4" w:rsidRDefault="005371D4" w:rsidP="007115E0">
      <w:pPr>
        <w:pStyle w:val="Osnovnitekst"/>
        <w:numPr>
          <w:ilvl w:val="0"/>
          <w:numId w:val="26"/>
        </w:numPr>
        <w:rPr>
          <w:lang w:val="en-US"/>
        </w:rPr>
      </w:pPr>
      <w:r>
        <w:rPr>
          <w:i/>
          <w:iCs/>
          <w:lang w:val="en-US"/>
        </w:rPr>
        <w:t>playoffs</w:t>
      </w:r>
      <w:r w:rsidR="00896D46">
        <w:rPr>
          <w:lang w:val="sr-Cyrl-RS"/>
        </w:rPr>
        <w:t xml:space="preserve"> – </w:t>
      </w:r>
      <w:proofErr w:type="spellStart"/>
      <w:r w:rsidR="00896D46">
        <w:rPr>
          <w:lang w:val="sr-Cyrl-RS"/>
        </w:rPr>
        <w:t>Плајоф</w:t>
      </w:r>
      <w:proofErr w:type="spellEnd"/>
      <w:r w:rsidR="00896D46">
        <w:rPr>
          <w:lang w:val="sr-Cyrl-RS"/>
        </w:rPr>
        <w:t>. Целобројна вредност.</w:t>
      </w:r>
      <w:r w:rsidR="00B25C3A">
        <w:rPr>
          <w:lang w:val="sr-Cyrl-RS"/>
        </w:rPr>
        <w:t xml:space="preserve"> Две вредности 0 и 1.</w:t>
      </w:r>
    </w:p>
    <w:p w14:paraId="45FDE02C" w14:textId="46DAA5E8" w:rsidR="005371D4" w:rsidRPr="005371D4" w:rsidRDefault="005371D4" w:rsidP="007115E0">
      <w:pPr>
        <w:pStyle w:val="Osnovnitekst"/>
        <w:numPr>
          <w:ilvl w:val="0"/>
          <w:numId w:val="26"/>
        </w:numPr>
        <w:rPr>
          <w:lang w:val="en-US"/>
        </w:rPr>
      </w:pPr>
      <w:r>
        <w:rPr>
          <w:i/>
          <w:iCs/>
          <w:lang w:val="en-US"/>
        </w:rPr>
        <w:t>season</w:t>
      </w:r>
      <w:r w:rsidR="004A1756">
        <w:rPr>
          <w:i/>
          <w:iCs/>
          <w:lang w:val="sr-Cyrl-RS"/>
        </w:rPr>
        <w:t xml:space="preserve"> </w:t>
      </w:r>
      <w:r w:rsidR="004A1756">
        <w:rPr>
          <w:lang w:val="sr-Cyrl-RS"/>
        </w:rPr>
        <w:t xml:space="preserve">– Сезона. </w:t>
      </w:r>
      <w:r w:rsidR="00A00554">
        <w:rPr>
          <w:lang w:val="sr-Cyrl-RS"/>
        </w:rPr>
        <w:t>Текстуални податак.</w:t>
      </w:r>
      <w:r w:rsidR="00472ED7">
        <w:rPr>
          <w:lang w:val="sr-Cyrl-RS"/>
        </w:rPr>
        <w:t xml:space="preserve"> 20 различитих сезона.</w:t>
      </w:r>
    </w:p>
    <w:p w14:paraId="0C35D93F" w14:textId="7E2FB705" w:rsidR="005371D4" w:rsidRPr="005371D4" w:rsidRDefault="005371D4" w:rsidP="007115E0">
      <w:pPr>
        <w:pStyle w:val="Osnovnitekst"/>
        <w:numPr>
          <w:ilvl w:val="0"/>
          <w:numId w:val="26"/>
        </w:numPr>
        <w:rPr>
          <w:lang w:val="en-US"/>
        </w:rPr>
      </w:pPr>
      <w:proofErr w:type="spellStart"/>
      <w:r>
        <w:rPr>
          <w:i/>
          <w:iCs/>
          <w:lang w:val="en-US"/>
        </w:rPr>
        <w:lastRenderedPageBreak/>
        <w:t>seconds_remaining</w:t>
      </w:r>
      <w:proofErr w:type="spellEnd"/>
      <w:r w:rsidR="00472ED7">
        <w:rPr>
          <w:i/>
          <w:iCs/>
          <w:lang w:val="sr-Cyrl-RS"/>
        </w:rPr>
        <w:t xml:space="preserve"> – </w:t>
      </w:r>
      <w:r w:rsidR="00472ED7">
        <w:rPr>
          <w:lang w:val="sr-Cyrl-RS"/>
        </w:rPr>
        <w:t xml:space="preserve">Секунде до краја меча када је </w:t>
      </w:r>
      <w:r w:rsidR="006E73F1">
        <w:rPr>
          <w:lang w:val="sr-Cyrl-RS"/>
        </w:rPr>
        <w:t>направљен шут. Целобројни тип.</w:t>
      </w:r>
    </w:p>
    <w:p w14:paraId="37D06D4C" w14:textId="765CB57D" w:rsidR="005371D4" w:rsidRPr="005371D4" w:rsidRDefault="005371D4" w:rsidP="007115E0">
      <w:pPr>
        <w:pStyle w:val="Osnovnitekst"/>
        <w:numPr>
          <w:ilvl w:val="0"/>
          <w:numId w:val="26"/>
        </w:numPr>
        <w:rPr>
          <w:lang w:val="en-US"/>
        </w:rPr>
      </w:pPr>
      <w:proofErr w:type="spellStart"/>
      <w:r>
        <w:rPr>
          <w:i/>
          <w:iCs/>
          <w:lang w:val="en-US"/>
        </w:rPr>
        <w:t>shot_distance</w:t>
      </w:r>
      <w:proofErr w:type="spellEnd"/>
      <w:r w:rsidR="006E73F1">
        <w:rPr>
          <w:lang w:val="sr-Cyrl-RS"/>
        </w:rPr>
        <w:t xml:space="preserve"> – Дистанца од коша одакле је направљен шут.</w:t>
      </w:r>
      <w:r w:rsidR="00682C1E">
        <w:rPr>
          <w:lang w:val="sr-Cyrl-RS"/>
        </w:rPr>
        <w:t xml:space="preserve"> Целобројни тип.</w:t>
      </w:r>
    </w:p>
    <w:p w14:paraId="565A3985" w14:textId="149BB10A" w:rsidR="005371D4" w:rsidRPr="005371D4" w:rsidRDefault="005371D4" w:rsidP="007115E0">
      <w:pPr>
        <w:pStyle w:val="Osnovnitekst"/>
        <w:numPr>
          <w:ilvl w:val="0"/>
          <w:numId w:val="26"/>
        </w:numPr>
        <w:rPr>
          <w:lang w:val="en-US"/>
        </w:rPr>
      </w:pPr>
      <w:bookmarkStart w:id="5" w:name="_Hlk123742933"/>
      <w:proofErr w:type="spellStart"/>
      <w:r>
        <w:rPr>
          <w:i/>
          <w:iCs/>
          <w:lang w:val="en-US"/>
        </w:rPr>
        <w:t>shot_made_flag</w:t>
      </w:r>
      <w:proofErr w:type="spellEnd"/>
      <w:r w:rsidR="00682C1E">
        <w:rPr>
          <w:i/>
          <w:iCs/>
          <w:lang w:val="sr-Cyrl-RS"/>
        </w:rPr>
        <w:t xml:space="preserve"> </w:t>
      </w:r>
      <w:bookmarkEnd w:id="5"/>
      <w:r w:rsidR="00682C1E">
        <w:rPr>
          <w:lang w:val="sr-Cyrl-RS"/>
        </w:rPr>
        <w:t xml:space="preserve">– Циљна карактеристика задатка. 3 вредности. 0 – промашај, 1 – погодак, </w:t>
      </w:r>
      <w:proofErr w:type="spellStart"/>
      <w:r w:rsidR="00C2431A">
        <w:rPr>
          <w:lang w:val="en-US"/>
        </w:rPr>
        <w:t>NaN</w:t>
      </w:r>
      <w:proofErr w:type="spellEnd"/>
      <w:r w:rsidR="00C2431A">
        <w:rPr>
          <w:lang w:val="sr-Cyrl-RS"/>
        </w:rPr>
        <w:t xml:space="preserve"> – неодређено. Циљ задатка јесте одредити за </w:t>
      </w:r>
      <w:proofErr w:type="spellStart"/>
      <w:r w:rsidR="00C2431A">
        <w:rPr>
          <w:lang w:val="en-US"/>
        </w:rPr>
        <w:t>NaN</w:t>
      </w:r>
      <w:proofErr w:type="spellEnd"/>
      <w:r w:rsidR="00C2431A">
        <w:rPr>
          <w:lang w:val="en-US"/>
        </w:rPr>
        <w:t xml:space="preserve"> </w:t>
      </w:r>
      <w:r w:rsidR="00C2431A">
        <w:rPr>
          <w:lang w:val="sr-Cyrl-RS"/>
        </w:rPr>
        <w:t>вредности вероватноћу поготка на основу осталих карактеристика</w:t>
      </w:r>
      <w:r w:rsidR="0081068E">
        <w:rPr>
          <w:lang w:val="sr-Cyrl-RS"/>
        </w:rPr>
        <w:t>.</w:t>
      </w:r>
    </w:p>
    <w:p w14:paraId="0A9A6BBF" w14:textId="019B11C3" w:rsidR="005371D4" w:rsidRPr="005371D4" w:rsidRDefault="005371D4" w:rsidP="007115E0">
      <w:pPr>
        <w:pStyle w:val="Osnovnitekst"/>
        <w:numPr>
          <w:ilvl w:val="0"/>
          <w:numId w:val="26"/>
        </w:numPr>
        <w:rPr>
          <w:lang w:val="en-US"/>
        </w:rPr>
      </w:pPr>
      <w:proofErr w:type="spellStart"/>
      <w:r>
        <w:rPr>
          <w:i/>
          <w:iCs/>
          <w:lang w:val="en-US"/>
        </w:rPr>
        <w:t>shot_type</w:t>
      </w:r>
      <w:proofErr w:type="spellEnd"/>
      <w:r w:rsidR="0081068E">
        <w:rPr>
          <w:lang w:val="sr-Cyrl-RS"/>
        </w:rPr>
        <w:t xml:space="preserve"> – тип шута</w:t>
      </w:r>
      <w:r w:rsidR="00903A09">
        <w:rPr>
          <w:lang w:val="sr-Cyrl-RS"/>
        </w:rPr>
        <w:t xml:space="preserve">. </w:t>
      </w:r>
      <w:proofErr w:type="spellStart"/>
      <w:r w:rsidR="00903A09">
        <w:rPr>
          <w:lang w:val="sr-Cyrl-RS"/>
        </w:rPr>
        <w:t>Тесктуални</w:t>
      </w:r>
      <w:proofErr w:type="spellEnd"/>
      <w:r w:rsidR="00903A09">
        <w:rPr>
          <w:lang w:val="sr-Cyrl-RS"/>
        </w:rPr>
        <w:t xml:space="preserve"> података, 2 вредности.</w:t>
      </w:r>
    </w:p>
    <w:p w14:paraId="7BA899B8" w14:textId="15EA86A0" w:rsidR="005371D4" w:rsidRPr="005371D4" w:rsidRDefault="005371D4" w:rsidP="007115E0">
      <w:pPr>
        <w:pStyle w:val="Osnovnitekst"/>
        <w:numPr>
          <w:ilvl w:val="0"/>
          <w:numId w:val="26"/>
        </w:numPr>
        <w:rPr>
          <w:lang w:val="en-US"/>
        </w:rPr>
      </w:pPr>
      <w:proofErr w:type="spellStart"/>
      <w:r>
        <w:rPr>
          <w:i/>
          <w:iCs/>
          <w:lang w:val="en-US"/>
        </w:rPr>
        <w:t>shot_zone_area</w:t>
      </w:r>
      <w:proofErr w:type="spellEnd"/>
      <w:r w:rsidR="00903A09">
        <w:rPr>
          <w:i/>
          <w:iCs/>
          <w:lang w:val="sr-Cyrl-RS"/>
        </w:rPr>
        <w:t xml:space="preserve"> </w:t>
      </w:r>
      <w:r w:rsidR="00CF31E5">
        <w:rPr>
          <w:i/>
          <w:iCs/>
          <w:lang w:val="sr-Cyrl-RS"/>
        </w:rPr>
        <w:t>–</w:t>
      </w:r>
      <w:r w:rsidR="00903A09">
        <w:rPr>
          <w:i/>
          <w:iCs/>
          <w:lang w:val="sr-Cyrl-RS"/>
        </w:rPr>
        <w:t xml:space="preserve"> </w:t>
      </w:r>
      <w:r w:rsidR="00CF31E5">
        <w:rPr>
          <w:lang w:val="sr-Cyrl-RS"/>
        </w:rPr>
        <w:t>локација шута</w:t>
      </w:r>
      <w:r w:rsidR="009F29C7">
        <w:rPr>
          <w:lang w:val="sr-Cyrl-RS"/>
        </w:rPr>
        <w:t xml:space="preserve"> на терену. Текстуални податак, 6 различитих вредности.</w:t>
      </w:r>
    </w:p>
    <w:p w14:paraId="363F09A9" w14:textId="2E9FB423" w:rsidR="005371D4" w:rsidRPr="005371D4" w:rsidRDefault="005371D4" w:rsidP="007115E0">
      <w:pPr>
        <w:pStyle w:val="Osnovnitekst"/>
        <w:numPr>
          <w:ilvl w:val="0"/>
          <w:numId w:val="26"/>
        </w:numPr>
        <w:rPr>
          <w:lang w:val="en-US"/>
        </w:rPr>
      </w:pPr>
      <w:proofErr w:type="spellStart"/>
      <w:r>
        <w:rPr>
          <w:i/>
          <w:iCs/>
          <w:lang w:val="en-US"/>
        </w:rPr>
        <w:t>shot_zone_basic</w:t>
      </w:r>
      <w:proofErr w:type="spellEnd"/>
      <w:r w:rsidR="00C27640">
        <w:rPr>
          <w:i/>
          <w:iCs/>
          <w:lang w:val="sr-Cyrl-RS"/>
        </w:rPr>
        <w:t xml:space="preserve"> </w:t>
      </w:r>
      <w:r w:rsidR="00C27640">
        <w:rPr>
          <w:lang w:val="sr-Cyrl-RS"/>
        </w:rPr>
        <w:t>-</w:t>
      </w:r>
      <w:r w:rsidR="00C27640">
        <w:rPr>
          <w:i/>
          <w:iCs/>
          <w:lang w:val="sr-Cyrl-RS"/>
        </w:rPr>
        <w:t xml:space="preserve"> </w:t>
      </w:r>
      <w:r w:rsidR="00C27640">
        <w:rPr>
          <w:lang w:val="sr-Cyrl-RS"/>
        </w:rPr>
        <w:t>локација шута на терену. Текстуални податак, 7 различитих вредности.</w:t>
      </w:r>
    </w:p>
    <w:p w14:paraId="74FA25F1" w14:textId="2678B419" w:rsidR="005371D4" w:rsidRPr="005371D4" w:rsidRDefault="005371D4" w:rsidP="007115E0">
      <w:pPr>
        <w:pStyle w:val="Osnovnitekst"/>
        <w:numPr>
          <w:ilvl w:val="0"/>
          <w:numId w:val="26"/>
        </w:numPr>
        <w:rPr>
          <w:lang w:val="en-US"/>
        </w:rPr>
      </w:pPr>
      <w:proofErr w:type="spellStart"/>
      <w:r>
        <w:rPr>
          <w:i/>
          <w:iCs/>
          <w:lang w:val="en-US"/>
        </w:rPr>
        <w:t>shot_zone_range</w:t>
      </w:r>
      <w:proofErr w:type="spellEnd"/>
      <w:r w:rsidR="00362421">
        <w:rPr>
          <w:lang w:val="sr-Cyrl-RS"/>
        </w:rPr>
        <w:t xml:space="preserve"> </w:t>
      </w:r>
      <w:r w:rsidR="00362421">
        <w:rPr>
          <w:i/>
          <w:iCs/>
          <w:lang w:val="sr-Cyrl-RS"/>
        </w:rPr>
        <w:t>-</w:t>
      </w:r>
      <w:r w:rsidR="00362421">
        <w:rPr>
          <w:lang w:val="sr-Cyrl-RS"/>
        </w:rPr>
        <w:t xml:space="preserve"> локација шута на терену. Текстуални податак, 5 различитих вредности.</w:t>
      </w:r>
    </w:p>
    <w:p w14:paraId="2778C212" w14:textId="7571A1C1" w:rsidR="005371D4" w:rsidRPr="005371D4" w:rsidRDefault="005371D4" w:rsidP="007115E0">
      <w:pPr>
        <w:pStyle w:val="Osnovnitekst"/>
        <w:numPr>
          <w:ilvl w:val="0"/>
          <w:numId w:val="26"/>
        </w:numPr>
        <w:rPr>
          <w:lang w:val="en-US"/>
        </w:rPr>
      </w:pPr>
      <w:proofErr w:type="spellStart"/>
      <w:r>
        <w:rPr>
          <w:i/>
          <w:iCs/>
          <w:lang w:val="en-US"/>
        </w:rPr>
        <w:t>team_id</w:t>
      </w:r>
      <w:proofErr w:type="spellEnd"/>
      <w:r w:rsidR="00362421">
        <w:rPr>
          <w:i/>
          <w:iCs/>
          <w:lang w:val="sr-Cyrl-RS"/>
        </w:rPr>
        <w:t xml:space="preserve"> – </w:t>
      </w:r>
      <w:r w:rsidR="00362421">
        <w:rPr>
          <w:lang w:val="sr-Cyrl-RS"/>
        </w:rPr>
        <w:t>Идентификација тима</w:t>
      </w:r>
      <w:r w:rsidR="00A40E12">
        <w:rPr>
          <w:lang w:val="sr-Cyrl-RS"/>
        </w:rPr>
        <w:t xml:space="preserve"> за који је Коби играо кад је направљен шут. </w:t>
      </w:r>
      <w:proofErr w:type="spellStart"/>
      <w:r w:rsidR="00A40E12">
        <w:rPr>
          <w:lang w:val="sr-Cyrl-RS"/>
        </w:rPr>
        <w:t>Једеинствена</w:t>
      </w:r>
      <w:proofErr w:type="spellEnd"/>
      <w:r w:rsidR="00A40E12">
        <w:rPr>
          <w:lang w:val="sr-Cyrl-RS"/>
        </w:rPr>
        <w:t xml:space="preserve"> целобројна вредност јер је Коби играо само за један тим.</w:t>
      </w:r>
    </w:p>
    <w:p w14:paraId="0BF6EF46" w14:textId="1A3D5425" w:rsidR="005371D4" w:rsidRPr="005371D4" w:rsidRDefault="005371D4" w:rsidP="007115E0">
      <w:pPr>
        <w:pStyle w:val="Osnovnitekst"/>
        <w:numPr>
          <w:ilvl w:val="0"/>
          <w:numId w:val="26"/>
        </w:numPr>
        <w:rPr>
          <w:lang w:val="en-US"/>
        </w:rPr>
      </w:pPr>
      <w:proofErr w:type="spellStart"/>
      <w:r>
        <w:rPr>
          <w:i/>
          <w:iCs/>
          <w:lang w:val="en-US"/>
        </w:rPr>
        <w:t>team_name</w:t>
      </w:r>
      <w:proofErr w:type="spellEnd"/>
      <w:r w:rsidR="00A40E12">
        <w:rPr>
          <w:lang w:val="sr-Cyrl-RS"/>
        </w:rPr>
        <w:t xml:space="preserve"> – Име тима за који је Коби играо кад је направљен шут. Јединствени текстуални податак јер је Коби играо само за један Тип ЛА </w:t>
      </w:r>
      <w:proofErr w:type="spellStart"/>
      <w:r w:rsidR="00A40E12">
        <w:rPr>
          <w:lang w:val="sr-Cyrl-RS"/>
        </w:rPr>
        <w:t>Лајкерси</w:t>
      </w:r>
      <w:proofErr w:type="spellEnd"/>
      <w:r w:rsidR="00A40E12">
        <w:rPr>
          <w:lang w:val="sr-Cyrl-RS"/>
        </w:rPr>
        <w:t>.</w:t>
      </w:r>
    </w:p>
    <w:p w14:paraId="0A77DBEF" w14:textId="76F04AD1" w:rsidR="005371D4" w:rsidRPr="005371D4" w:rsidRDefault="005371D4" w:rsidP="007115E0">
      <w:pPr>
        <w:pStyle w:val="Osnovnitekst"/>
        <w:numPr>
          <w:ilvl w:val="0"/>
          <w:numId w:val="26"/>
        </w:numPr>
        <w:rPr>
          <w:lang w:val="en-US"/>
        </w:rPr>
      </w:pPr>
      <w:proofErr w:type="spellStart"/>
      <w:r>
        <w:rPr>
          <w:i/>
          <w:iCs/>
          <w:lang w:val="en-US"/>
        </w:rPr>
        <w:t>game_date</w:t>
      </w:r>
      <w:proofErr w:type="spellEnd"/>
      <w:r w:rsidR="00520C32">
        <w:rPr>
          <w:i/>
          <w:iCs/>
          <w:lang w:val="sr-Cyrl-RS"/>
        </w:rPr>
        <w:t xml:space="preserve"> </w:t>
      </w:r>
      <w:r w:rsidR="00520C32">
        <w:rPr>
          <w:lang w:val="sr-Cyrl-RS"/>
        </w:rPr>
        <w:t xml:space="preserve">– Датум кад је направљен шут. </w:t>
      </w:r>
      <w:r w:rsidR="007811CE">
        <w:rPr>
          <w:lang w:val="sr-Cyrl-RS"/>
        </w:rPr>
        <w:t>Састоји се из информације о месецу и години.</w:t>
      </w:r>
    </w:p>
    <w:p w14:paraId="375DD122" w14:textId="13E848F3" w:rsidR="005371D4" w:rsidRPr="005371D4" w:rsidRDefault="005371D4" w:rsidP="007115E0">
      <w:pPr>
        <w:pStyle w:val="Osnovnitekst"/>
        <w:numPr>
          <w:ilvl w:val="0"/>
          <w:numId w:val="26"/>
        </w:numPr>
        <w:rPr>
          <w:lang w:val="en-US"/>
        </w:rPr>
      </w:pPr>
      <w:r>
        <w:rPr>
          <w:i/>
          <w:iCs/>
          <w:lang w:val="en-US"/>
        </w:rPr>
        <w:t>matchup</w:t>
      </w:r>
      <w:r w:rsidR="007811CE">
        <w:rPr>
          <w:i/>
          <w:iCs/>
          <w:lang w:val="sr-Cyrl-RS"/>
        </w:rPr>
        <w:t xml:space="preserve"> </w:t>
      </w:r>
      <w:r w:rsidR="003B70B7">
        <w:rPr>
          <w:lang w:val="sr-Cyrl-RS"/>
        </w:rPr>
        <w:t>–</w:t>
      </w:r>
      <w:r w:rsidR="007811CE">
        <w:rPr>
          <w:lang w:val="sr-Cyrl-RS"/>
        </w:rPr>
        <w:t xml:space="preserve"> </w:t>
      </w:r>
      <w:r w:rsidR="003B70B7">
        <w:rPr>
          <w:lang w:val="sr-Cyrl-RS"/>
        </w:rPr>
        <w:t xml:space="preserve">Податак који се састоји из тима за који је </w:t>
      </w:r>
      <w:r w:rsidR="00B96B6E">
        <w:rPr>
          <w:lang w:val="sr-Cyrl-RS"/>
        </w:rPr>
        <w:t xml:space="preserve">Коби играо, противничког тима и кодном знаку. Два кодна знака </w:t>
      </w:r>
      <w:r w:rsidR="00B96B6E" w:rsidRPr="00292DAD">
        <w:rPr>
          <w:i/>
          <w:iCs/>
          <w:lang w:val="en-US"/>
        </w:rPr>
        <w:t>@</w:t>
      </w:r>
      <w:r w:rsidR="00B96B6E">
        <w:rPr>
          <w:lang w:val="en-US"/>
        </w:rPr>
        <w:t xml:space="preserve"> </w:t>
      </w:r>
      <w:r w:rsidR="00B96B6E">
        <w:rPr>
          <w:lang w:val="sr-Cyrl-RS"/>
        </w:rPr>
        <w:t>и</w:t>
      </w:r>
      <w:r w:rsidR="00B96B6E">
        <w:rPr>
          <w:lang w:val="en-US"/>
        </w:rPr>
        <w:t xml:space="preserve"> </w:t>
      </w:r>
      <w:r w:rsidR="00B96B6E" w:rsidRPr="00292DAD">
        <w:rPr>
          <w:i/>
          <w:iCs/>
          <w:lang w:val="en-US"/>
        </w:rPr>
        <w:t>vs</w:t>
      </w:r>
      <w:r w:rsidR="00B96B6E">
        <w:rPr>
          <w:lang w:val="sr-Cyrl-RS"/>
        </w:rPr>
        <w:t xml:space="preserve">. </w:t>
      </w:r>
      <w:r w:rsidR="00292DAD">
        <w:rPr>
          <w:lang w:val="sr-Cyrl-RS"/>
        </w:rPr>
        <w:t>Први значи да</w:t>
      </w:r>
      <w:r w:rsidR="008F7B7E">
        <w:rPr>
          <w:lang w:val="sr-Cyrl-RS"/>
        </w:rPr>
        <w:t xml:space="preserve"> је утакмица играна на противничком терену, док други значи да је играна на домаћем.</w:t>
      </w:r>
    </w:p>
    <w:p w14:paraId="30FBC22E" w14:textId="1E71043A" w:rsidR="005371D4" w:rsidRPr="005371D4" w:rsidRDefault="005371D4" w:rsidP="007115E0">
      <w:pPr>
        <w:pStyle w:val="Osnovnitekst"/>
        <w:numPr>
          <w:ilvl w:val="0"/>
          <w:numId w:val="26"/>
        </w:numPr>
        <w:rPr>
          <w:lang w:val="en-US"/>
        </w:rPr>
      </w:pPr>
      <w:r>
        <w:rPr>
          <w:i/>
          <w:iCs/>
          <w:lang w:val="en-US"/>
        </w:rPr>
        <w:t>opponent</w:t>
      </w:r>
      <w:r w:rsidR="008F7B7E">
        <w:rPr>
          <w:lang w:val="sr-Cyrl-RS"/>
        </w:rPr>
        <w:t xml:space="preserve"> </w:t>
      </w:r>
      <w:r w:rsidR="007C2C70">
        <w:rPr>
          <w:lang w:val="sr-Cyrl-RS"/>
        </w:rPr>
        <w:t>–</w:t>
      </w:r>
      <w:r w:rsidR="008F7B7E">
        <w:rPr>
          <w:lang w:val="sr-Cyrl-RS"/>
        </w:rPr>
        <w:t xml:space="preserve"> </w:t>
      </w:r>
      <w:r w:rsidR="007C2C70">
        <w:rPr>
          <w:lang w:val="sr-Cyrl-RS"/>
        </w:rPr>
        <w:t>Противник. Текстуални податак.</w:t>
      </w:r>
      <w:r w:rsidR="005F0F84">
        <w:rPr>
          <w:lang w:val="sr-Cyrl-RS"/>
        </w:rPr>
        <w:t xml:space="preserve"> 33 различита противника.</w:t>
      </w:r>
    </w:p>
    <w:p w14:paraId="33B5029F" w14:textId="1E09A65C" w:rsidR="005371D4" w:rsidRPr="007115E0" w:rsidRDefault="005371D4" w:rsidP="007115E0">
      <w:pPr>
        <w:pStyle w:val="Osnovnitekst"/>
        <w:numPr>
          <w:ilvl w:val="0"/>
          <w:numId w:val="26"/>
        </w:numPr>
        <w:rPr>
          <w:lang w:val="en-US"/>
        </w:rPr>
      </w:pPr>
      <w:proofErr w:type="spellStart"/>
      <w:r>
        <w:rPr>
          <w:i/>
          <w:iCs/>
          <w:lang w:val="en-US"/>
        </w:rPr>
        <w:t>shot_id</w:t>
      </w:r>
      <w:proofErr w:type="spellEnd"/>
      <w:r w:rsidR="005F0F84">
        <w:rPr>
          <w:lang w:val="sr-Cyrl-RS"/>
        </w:rPr>
        <w:t xml:space="preserve"> – Идентификација шута</w:t>
      </w:r>
      <w:r w:rsidR="00F65DFE">
        <w:rPr>
          <w:lang w:val="sr-Cyrl-RS"/>
        </w:rPr>
        <w:t>,</w:t>
      </w:r>
      <w:r w:rsidR="005F0F84">
        <w:rPr>
          <w:lang w:val="sr-Cyrl-RS"/>
        </w:rPr>
        <w:t xml:space="preserve"> целобројни податак.</w:t>
      </w:r>
    </w:p>
    <w:p w14:paraId="5FCE5547" w14:textId="127F0923" w:rsidR="00B60D3A" w:rsidRDefault="00677B0C" w:rsidP="00B60D3A">
      <w:pPr>
        <w:pStyle w:val="Osnovnitekst"/>
        <w:rPr>
          <w:lang w:val="sr-Cyrl-CS"/>
        </w:rPr>
      </w:pPr>
      <w:r>
        <w:rPr>
          <w:lang w:val="sr-Cyrl-CS"/>
        </w:rPr>
        <w:t>Од 30697 података, 5000 података има неодређен</w:t>
      </w:r>
      <w:r w:rsidR="00680F09">
        <w:rPr>
          <w:lang w:val="sr-Cyrl-CS"/>
        </w:rPr>
        <w:t>у карактеристику да ли је постигнут погодак или није.</w:t>
      </w:r>
      <w:r w:rsidR="00B60D3A" w:rsidRPr="00B60D3A">
        <w:t xml:space="preserve"> </w:t>
      </w:r>
      <w:r w:rsidR="00B60D3A" w:rsidRPr="00B60D3A">
        <w:rPr>
          <w:lang w:val="sr-Cyrl-CS"/>
        </w:rPr>
        <w:t>25697</w:t>
      </w:r>
      <w:r w:rsidR="00B60D3A">
        <w:rPr>
          <w:lang w:val="sr-Cyrl-CS"/>
        </w:rPr>
        <w:t xml:space="preserve"> података је потпуно одређено, и до њих треба направити модел на основу ког ће алгоритам научити правилности и направити предикцију.</w:t>
      </w:r>
    </w:p>
    <w:bookmarkEnd w:id="4"/>
    <w:p w14:paraId="14932BEA" w14:textId="43529384" w:rsidR="00F06BB2" w:rsidRDefault="00427A40" w:rsidP="00F06BB2">
      <w:pPr>
        <w:pStyle w:val="Inivonaslova-Poglavlje"/>
      </w:pPr>
      <w:r>
        <w:rPr>
          <w:lang w:val="sr-Cyrl-RS"/>
        </w:rPr>
        <w:lastRenderedPageBreak/>
        <w:t>Циљ (Задатак пројекта)</w:t>
      </w:r>
    </w:p>
    <w:p w14:paraId="2E7025A4" w14:textId="77777777" w:rsidR="009D372B" w:rsidRDefault="00AA2CA1" w:rsidP="00F06BB2">
      <w:pPr>
        <w:pStyle w:val="Osnovnitekst"/>
        <w:rPr>
          <w:lang w:val="sr-Cyrl-RS"/>
        </w:rPr>
      </w:pPr>
      <w:r>
        <w:rPr>
          <w:lang w:val="sr-Cyrl-RS"/>
        </w:rPr>
        <w:t>Задатак пројекта јесте да на основу</w:t>
      </w:r>
      <w:r w:rsidR="002627D7">
        <w:rPr>
          <w:lang w:val="sr-Cyrl-RS"/>
        </w:rPr>
        <w:t xml:space="preserve"> потпуних података (редови којима је </w:t>
      </w:r>
      <w:proofErr w:type="spellStart"/>
      <w:r w:rsidR="002627D7">
        <w:rPr>
          <w:i/>
          <w:iCs/>
          <w:lang w:val="en-US"/>
        </w:rPr>
        <w:t>shot_made_flag</w:t>
      </w:r>
      <w:proofErr w:type="spellEnd"/>
      <w:r w:rsidR="002627D7">
        <w:rPr>
          <w:i/>
          <w:iCs/>
          <w:lang w:val="sr-Cyrl-RS"/>
        </w:rPr>
        <w:t xml:space="preserve"> </w:t>
      </w:r>
      <w:r w:rsidR="005D367C">
        <w:rPr>
          <w:lang w:val="sr-Cyrl-RS"/>
        </w:rPr>
        <w:t>одређен, тј. 0 за промашај и 1 за погодак</w:t>
      </w:r>
      <w:r w:rsidR="002627D7">
        <w:rPr>
          <w:lang w:val="sr-Cyrl-RS"/>
        </w:rPr>
        <w:t>)</w:t>
      </w:r>
      <w:r w:rsidR="005D367C">
        <w:rPr>
          <w:lang w:val="sr-Cyrl-RS"/>
        </w:rPr>
        <w:t>, алгоритам</w:t>
      </w:r>
      <w:r w:rsidR="002F729A">
        <w:rPr>
          <w:lang w:val="sr-Cyrl-RS"/>
        </w:rPr>
        <w:t xml:space="preserve"> „научи“ како су одређене карактеристике (колоне) утицале на успешност</w:t>
      </w:r>
      <w:r w:rsidR="006225B7">
        <w:rPr>
          <w:lang w:val="sr-Cyrl-RS"/>
        </w:rPr>
        <w:t xml:space="preserve"> поготка, и </w:t>
      </w:r>
      <w:r w:rsidR="002361A7">
        <w:rPr>
          <w:lang w:val="sr-Cyrl-RS"/>
        </w:rPr>
        <w:t>то „научено“ примени да предвиди вероватноћу поготка за оне колоне којима је</w:t>
      </w:r>
      <w:r w:rsidR="002361A7" w:rsidRPr="002361A7">
        <w:rPr>
          <w:i/>
          <w:iCs/>
          <w:lang w:val="en-US"/>
        </w:rPr>
        <w:t xml:space="preserve"> </w:t>
      </w:r>
      <w:proofErr w:type="spellStart"/>
      <w:r w:rsidR="002361A7">
        <w:rPr>
          <w:i/>
          <w:iCs/>
          <w:lang w:val="en-US"/>
        </w:rPr>
        <w:t>shot_made_flag</w:t>
      </w:r>
      <w:proofErr w:type="spellEnd"/>
      <w:r w:rsidR="002361A7">
        <w:rPr>
          <w:i/>
          <w:iCs/>
          <w:lang w:val="sr-Cyrl-RS"/>
        </w:rPr>
        <w:t xml:space="preserve"> </w:t>
      </w:r>
      <w:r w:rsidR="002361A7">
        <w:rPr>
          <w:lang w:val="sr-Cyrl-RS"/>
        </w:rPr>
        <w:t>неодређен,</w:t>
      </w:r>
    </w:p>
    <w:p w14:paraId="6D087949" w14:textId="078274A7" w:rsidR="00F06BB2" w:rsidRPr="00AA2CA1" w:rsidRDefault="009D372B" w:rsidP="00F06BB2">
      <w:pPr>
        <w:pStyle w:val="Osnovnitekst"/>
        <w:rPr>
          <w:lang w:val="sr-Cyrl-RS"/>
        </w:rPr>
      </w:pPr>
      <w:r>
        <w:rPr>
          <w:lang w:val="sr-Cyrl-RS"/>
        </w:rPr>
        <w:t xml:space="preserve">Како би се предикција што успешније извршила било је потребно „очистити“ сувишне податке који </w:t>
      </w:r>
      <w:r w:rsidR="00934289">
        <w:rPr>
          <w:lang w:val="sr-Cyrl-RS"/>
        </w:rPr>
        <w:t>не утичу значајно или уопште на успешност поготка, и оне које утичу трансформисати како би алгоритам лакше направила предикцију.</w:t>
      </w:r>
      <w:r w:rsidR="002361A7">
        <w:rPr>
          <w:lang w:val="sr-Cyrl-RS"/>
        </w:rPr>
        <w:t xml:space="preserve"> </w:t>
      </w:r>
    </w:p>
    <w:p w14:paraId="0271D800" w14:textId="369F3072" w:rsidR="00F06BB2" w:rsidRDefault="00945BD7" w:rsidP="00F06BB2">
      <w:pPr>
        <w:pStyle w:val="Inivonaslova-Poglavlje"/>
      </w:pPr>
      <w:bookmarkStart w:id="6" w:name="_Hlk123815344"/>
      <w:r>
        <w:rPr>
          <w:lang w:val="sr-Cyrl-RS"/>
        </w:rPr>
        <w:lastRenderedPageBreak/>
        <w:t>анализа базе података и карактеристика</w:t>
      </w:r>
    </w:p>
    <w:p w14:paraId="64782DCC" w14:textId="022F3AC0" w:rsidR="00F06BB2" w:rsidRDefault="00823F97" w:rsidP="00F06BB2">
      <w:pPr>
        <w:pStyle w:val="Osnovnitekst"/>
        <w:rPr>
          <w:lang w:val="sr-Cyrl-RS"/>
        </w:rPr>
      </w:pPr>
      <w:r>
        <w:rPr>
          <w:lang w:val="sr-Cyrl-RS"/>
        </w:rPr>
        <w:t>Анализираћемо сваку карактерис</w:t>
      </w:r>
      <w:r w:rsidR="001B7330">
        <w:rPr>
          <w:lang w:val="sr-Cyrl-RS"/>
        </w:rPr>
        <w:t>т</w:t>
      </w:r>
      <w:r>
        <w:rPr>
          <w:lang w:val="sr-Cyrl-RS"/>
        </w:rPr>
        <w:t>ику</w:t>
      </w:r>
      <w:r w:rsidR="00A57A27">
        <w:rPr>
          <w:lang w:val="sr-Cyrl-RS"/>
        </w:rPr>
        <w:t xml:space="preserve"> појединачно и видети њихов утицај</w:t>
      </w:r>
      <w:r w:rsidR="001B7330">
        <w:rPr>
          <w:lang w:val="sr-Cyrl-RS"/>
        </w:rPr>
        <w:t xml:space="preserve"> на колону </w:t>
      </w:r>
      <w:proofErr w:type="spellStart"/>
      <w:r w:rsidR="001B7330">
        <w:rPr>
          <w:i/>
          <w:iCs/>
          <w:lang w:val="en-US"/>
        </w:rPr>
        <w:t>shot_made_flag</w:t>
      </w:r>
      <w:proofErr w:type="spellEnd"/>
      <w:r w:rsidR="00953163">
        <w:rPr>
          <w:i/>
          <w:iCs/>
          <w:lang w:val="sr-Cyrl-RS"/>
        </w:rPr>
        <w:t xml:space="preserve">, </w:t>
      </w:r>
      <w:r w:rsidR="00953163">
        <w:rPr>
          <w:lang w:val="sr-Cyrl-RS"/>
        </w:rPr>
        <w:t>тј. како која карактеристика утиче на проценат успешности шута, тј. погодак.</w:t>
      </w:r>
    </w:p>
    <w:bookmarkEnd w:id="6"/>
    <w:p w14:paraId="68ED895A" w14:textId="3E6F6D8F" w:rsidR="006164FC" w:rsidRPr="006F27CD" w:rsidRDefault="006164FC" w:rsidP="00F06BB2">
      <w:pPr>
        <w:pStyle w:val="Osnovnitekst"/>
        <w:rPr>
          <w:lang w:val="sr-Cyrl-RS"/>
        </w:rPr>
      </w:pPr>
      <w:r>
        <w:rPr>
          <w:lang w:val="sr-Cyrl-RS"/>
        </w:rPr>
        <w:t>Карактеристике се посматрају из базе без</w:t>
      </w:r>
      <w:r w:rsidR="00C61435">
        <w:rPr>
          <w:lang w:val="sr-Cyrl-RS"/>
        </w:rPr>
        <w:t xml:space="preserve"> </w:t>
      </w:r>
      <w:proofErr w:type="spellStart"/>
      <w:r w:rsidR="00C61435" w:rsidRPr="00C61435">
        <w:rPr>
          <w:i/>
          <w:iCs/>
          <w:lang w:val="en-US"/>
        </w:rPr>
        <w:t>NaN</w:t>
      </w:r>
      <w:proofErr w:type="spellEnd"/>
      <w:r w:rsidR="00C61435">
        <w:rPr>
          <w:lang w:val="sr-Cyrl-RS"/>
        </w:rPr>
        <w:t xml:space="preserve"> вредности, јер за </w:t>
      </w:r>
      <w:proofErr w:type="spellStart"/>
      <w:r w:rsidR="00C61435" w:rsidRPr="00C61435">
        <w:rPr>
          <w:i/>
          <w:iCs/>
          <w:lang w:val="en-US"/>
        </w:rPr>
        <w:t>NaN</w:t>
      </w:r>
      <w:proofErr w:type="spellEnd"/>
      <w:r w:rsidR="00C61435">
        <w:rPr>
          <w:lang w:val="sr-Cyrl-RS"/>
        </w:rPr>
        <w:t xml:space="preserve"> вредности тек треба претпоставити утицај</w:t>
      </w:r>
      <w:r w:rsidR="00181567">
        <w:rPr>
          <w:lang w:val="sr-Cyrl-RS"/>
        </w:rPr>
        <w:t xml:space="preserve"> и треба избећи </w:t>
      </w:r>
      <w:r w:rsidR="008423E8">
        <w:rPr>
          <w:lang w:val="sr-Cyrl-RS"/>
        </w:rPr>
        <w:t>њихов утицај на анализу</w:t>
      </w:r>
      <w:r w:rsidR="00C61435">
        <w:rPr>
          <w:lang w:val="sr-Cyrl-RS"/>
        </w:rPr>
        <w:t>.</w:t>
      </w:r>
      <w:r w:rsidR="00C61435">
        <w:rPr>
          <w:lang w:val="en-US"/>
        </w:rPr>
        <w:t xml:space="preserve"> </w:t>
      </w:r>
      <w:r w:rsidR="00C61435">
        <w:rPr>
          <w:lang w:val="sr-Cyrl-RS"/>
        </w:rPr>
        <w:t xml:space="preserve">Дакле </w:t>
      </w:r>
      <w:r w:rsidR="002217BE">
        <w:rPr>
          <w:lang w:val="sr-Cyrl-RS"/>
        </w:rPr>
        <w:t xml:space="preserve">за анализу се </w:t>
      </w:r>
      <w:r w:rsidR="00C61435">
        <w:rPr>
          <w:lang w:val="sr-Cyrl-RS"/>
        </w:rPr>
        <w:t xml:space="preserve">посматрају </w:t>
      </w:r>
      <w:r w:rsidR="006F27CD">
        <w:rPr>
          <w:lang w:val="sr-Cyrl-RS"/>
        </w:rPr>
        <w:t xml:space="preserve">само они редови у којима карактеристика </w:t>
      </w:r>
      <w:proofErr w:type="spellStart"/>
      <w:r w:rsidR="006F27CD">
        <w:rPr>
          <w:i/>
          <w:iCs/>
          <w:lang w:val="en-US"/>
        </w:rPr>
        <w:t>shot_made_flag</w:t>
      </w:r>
      <w:proofErr w:type="spellEnd"/>
      <w:r w:rsidR="006F27CD">
        <w:rPr>
          <w:i/>
          <w:iCs/>
          <w:lang w:val="sr-Cyrl-RS"/>
        </w:rPr>
        <w:t xml:space="preserve"> </w:t>
      </w:r>
      <w:r w:rsidR="006F27CD">
        <w:rPr>
          <w:lang w:val="sr-Cyrl-RS"/>
        </w:rPr>
        <w:t>има вредности различит</w:t>
      </w:r>
      <w:r w:rsidR="00181567">
        <w:rPr>
          <w:lang w:val="sr-Cyrl-RS"/>
        </w:rPr>
        <w:t>у</w:t>
      </w:r>
      <w:r w:rsidR="006F27CD">
        <w:rPr>
          <w:lang w:val="sr-Cyrl-RS"/>
        </w:rPr>
        <w:t xml:space="preserve"> од </w:t>
      </w:r>
      <w:proofErr w:type="spellStart"/>
      <w:r w:rsidR="006F27CD" w:rsidRPr="006F27CD">
        <w:rPr>
          <w:i/>
          <w:iCs/>
          <w:lang w:val="en-US"/>
        </w:rPr>
        <w:t>NaN</w:t>
      </w:r>
      <w:proofErr w:type="spellEnd"/>
      <w:r w:rsidR="006F27CD">
        <w:rPr>
          <w:lang w:val="sr-Cyrl-RS"/>
        </w:rPr>
        <w:t>, тј. 0 или 1.</w:t>
      </w:r>
    </w:p>
    <w:p w14:paraId="281BD40B" w14:textId="44D46260" w:rsidR="00F06BB2" w:rsidRDefault="001A75E6" w:rsidP="00F06BB2">
      <w:pPr>
        <w:pStyle w:val="IInivonaslova-Potpoglavlje"/>
      </w:pPr>
      <w:proofErr w:type="spellStart"/>
      <w:r>
        <w:t>action_type</w:t>
      </w:r>
      <w:proofErr w:type="spellEnd"/>
    </w:p>
    <w:p w14:paraId="4EA27F30" w14:textId="32CB5613" w:rsidR="00F06BB2" w:rsidRPr="00942923" w:rsidRDefault="006412E1" w:rsidP="00F06BB2">
      <w:pPr>
        <w:pStyle w:val="Osnovnitekst"/>
        <w:rPr>
          <w:lang w:val="en-US"/>
        </w:rPr>
      </w:pPr>
      <w:r>
        <w:t>П</w:t>
      </w:r>
      <w:proofErr w:type="spellStart"/>
      <w:r w:rsidR="001A75E6">
        <w:rPr>
          <w:lang w:val="sr-Cyrl-RS"/>
        </w:rPr>
        <w:t>ред</w:t>
      </w:r>
      <w:r w:rsidR="00F5558A">
        <w:rPr>
          <w:lang w:val="sr-Cyrl-RS"/>
        </w:rPr>
        <w:t>ста</w:t>
      </w:r>
      <w:r w:rsidR="006164FC">
        <w:rPr>
          <w:lang w:val="sr-Cyrl-RS"/>
        </w:rPr>
        <w:t>вићемо</w:t>
      </w:r>
      <w:proofErr w:type="spellEnd"/>
      <w:r w:rsidR="006164FC">
        <w:rPr>
          <w:lang w:val="sr-Cyrl-RS"/>
        </w:rPr>
        <w:t xml:space="preserve"> утицај карактеристике </w:t>
      </w:r>
      <w:proofErr w:type="spellStart"/>
      <w:r w:rsidR="00603419" w:rsidRPr="001C0407">
        <w:rPr>
          <w:i/>
          <w:iCs/>
          <w:lang w:val="en-US"/>
        </w:rPr>
        <w:t>action_type</w:t>
      </w:r>
      <w:proofErr w:type="spellEnd"/>
      <w:r w:rsidR="00603419">
        <w:rPr>
          <w:lang w:val="en-US"/>
        </w:rPr>
        <w:t xml:space="preserve"> </w:t>
      </w:r>
      <w:r w:rsidR="00603419">
        <w:rPr>
          <w:lang w:val="sr-Cyrl-RS"/>
        </w:rPr>
        <w:t>на проценат успешности шута, тј. к</w:t>
      </w:r>
      <w:r w:rsidR="00283623">
        <w:rPr>
          <w:lang w:val="sr-Cyrl-RS"/>
        </w:rPr>
        <w:t>олико је одређени тип акције</w:t>
      </w:r>
      <w:r w:rsidR="002B47F5">
        <w:rPr>
          <w:lang w:val="sr-Cyrl-RS"/>
        </w:rPr>
        <w:t xml:space="preserve"> </w:t>
      </w:r>
      <w:r w:rsidR="004872C8">
        <w:rPr>
          <w:lang w:val="sr-Cyrl-RS"/>
        </w:rPr>
        <w:t>процентуално успешан</w:t>
      </w:r>
      <w:r w:rsidR="00942923">
        <w:rPr>
          <w:lang w:val="en-US"/>
        </w:rPr>
        <w:t>.</w:t>
      </w:r>
    </w:p>
    <w:p w14:paraId="4AF6426F" w14:textId="6A3A6B10" w:rsidR="00B82F49" w:rsidRDefault="00942923" w:rsidP="00F06BB2">
      <w:pPr>
        <w:pStyle w:val="Osnovnitekst"/>
      </w:pPr>
      <w:r>
        <w:rPr>
          <w:noProof/>
        </w:rPr>
        <w:drawing>
          <wp:inline distT="0" distB="0" distL="0" distR="0" wp14:anchorId="5E2A24F2" wp14:editId="76ECEDC0">
            <wp:extent cx="6120130" cy="3595370"/>
            <wp:effectExtent l="0" t="0" r="0" b="0"/>
            <wp:docPr id="2" name="Picture 2" descr="Chart, bar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ar chart, histo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9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F68AD" w14:textId="70F6AEF5" w:rsidR="00F06BB2" w:rsidRPr="00B77B9C" w:rsidRDefault="00942923" w:rsidP="00F06BB2">
      <w:pPr>
        <w:pStyle w:val="SlikeTabele"/>
        <w:rPr>
          <w:sz w:val="22"/>
          <w:szCs w:val="22"/>
          <w:lang w:val="sr-Cyrl-RS"/>
        </w:rPr>
      </w:pPr>
      <w:r w:rsidRPr="00B77B9C">
        <w:rPr>
          <w:sz w:val="22"/>
          <w:szCs w:val="22"/>
          <w:lang w:val="sr-Cyrl-RS"/>
        </w:rPr>
        <w:t xml:space="preserve">слика 4.1 </w:t>
      </w:r>
      <w:proofErr w:type="spellStart"/>
      <w:r w:rsidRPr="00B77B9C">
        <w:rPr>
          <w:sz w:val="22"/>
          <w:szCs w:val="22"/>
          <w:lang w:val="sr-Cyrl-RS"/>
        </w:rPr>
        <w:t>график</w:t>
      </w:r>
      <w:proofErr w:type="spellEnd"/>
      <w:r w:rsidRPr="00B77B9C">
        <w:rPr>
          <w:sz w:val="22"/>
          <w:szCs w:val="22"/>
          <w:lang w:val="sr-Cyrl-RS"/>
        </w:rPr>
        <w:t xml:space="preserve"> успешности</w:t>
      </w:r>
      <w:r w:rsidR="00D42FA2" w:rsidRPr="00B77B9C">
        <w:rPr>
          <w:sz w:val="22"/>
          <w:szCs w:val="22"/>
          <w:lang w:val="sr-Cyrl-RS"/>
        </w:rPr>
        <w:t xml:space="preserve"> </w:t>
      </w:r>
      <w:r w:rsidR="007A39C4" w:rsidRPr="00B77B9C">
        <w:rPr>
          <w:sz w:val="22"/>
          <w:szCs w:val="22"/>
          <w:lang w:val="sr-Cyrl-RS"/>
        </w:rPr>
        <w:t xml:space="preserve">поједине </w:t>
      </w:r>
      <w:r w:rsidR="00D42FA2" w:rsidRPr="00B77B9C">
        <w:rPr>
          <w:sz w:val="22"/>
          <w:szCs w:val="22"/>
          <w:lang w:val="sr-Cyrl-RS"/>
        </w:rPr>
        <w:t>акције</w:t>
      </w:r>
    </w:p>
    <w:p w14:paraId="6B50F5EC" w14:textId="66BDE9E4" w:rsidR="00FE59EE" w:rsidRPr="007F0EAB" w:rsidRDefault="000A090F" w:rsidP="007F0EAB">
      <w:pPr>
        <w:pStyle w:val="Osnovnitekst"/>
        <w:rPr>
          <w:lang w:val="sr-Cyrl-RS"/>
        </w:rPr>
      </w:pPr>
      <w:r>
        <w:rPr>
          <w:lang w:val="sr-Cyrl-RS"/>
        </w:rPr>
        <w:lastRenderedPageBreak/>
        <w:t xml:space="preserve">Са графика се види да </w:t>
      </w:r>
      <w:r w:rsidR="005A0634">
        <w:rPr>
          <w:lang w:val="sr-Cyrl-RS"/>
        </w:rPr>
        <w:t>тип акције утиче на успешност шута. Док поједини шутеви дају велики проценат успешности</w:t>
      </w:r>
      <w:r w:rsidR="007F0EAB">
        <w:rPr>
          <w:lang w:val="sr-Cyrl-RS"/>
        </w:rPr>
        <w:t>. неки и нису толико успешни, равни нули. Зато дата колона ће ући у анализу.</w:t>
      </w:r>
    </w:p>
    <w:p w14:paraId="772826CD" w14:textId="619374F4" w:rsidR="0021095F" w:rsidRDefault="00FC7DB2" w:rsidP="00F06BB2">
      <w:pPr>
        <w:pStyle w:val="IInivonaslova-Potpoglavlje"/>
      </w:pPr>
      <w:proofErr w:type="spellStart"/>
      <w:r>
        <w:rPr>
          <w:lang w:val="en-US"/>
        </w:rPr>
        <w:t>combined_shot_type</w:t>
      </w:r>
      <w:proofErr w:type="spellEnd"/>
    </w:p>
    <w:p w14:paraId="12C8F9C6" w14:textId="5E41E422" w:rsidR="008A6972" w:rsidRDefault="00E23C05" w:rsidP="00B1468C">
      <w:pPr>
        <w:pStyle w:val="Osnovnitekst"/>
        <w:rPr>
          <w:lang w:val="sr-Cyrl-RS"/>
        </w:rPr>
      </w:pPr>
      <w:r>
        <w:rPr>
          <w:lang w:val="sr-Cyrl-RS"/>
        </w:rPr>
        <w:t>Сличан поступак као 4.1</w:t>
      </w:r>
    </w:p>
    <w:p w14:paraId="20D9E763" w14:textId="404DC2C9" w:rsidR="00E23C05" w:rsidRDefault="00E23C05" w:rsidP="00B1468C">
      <w:pPr>
        <w:pStyle w:val="Osnovnitekst"/>
        <w:rPr>
          <w:lang w:val="sr-Cyrl-RS"/>
        </w:rPr>
      </w:pPr>
      <w:r>
        <w:rPr>
          <w:noProof/>
          <w:lang w:val="sr-Cyrl-RS"/>
        </w:rPr>
        <w:drawing>
          <wp:inline distT="0" distB="0" distL="0" distR="0" wp14:anchorId="78B62C61" wp14:editId="72267F02">
            <wp:extent cx="4863492" cy="3339682"/>
            <wp:effectExtent l="0" t="0" r="0" b="0"/>
            <wp:docPr id="3" name="Picture 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ar char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3492" cy="3339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DB665" w14:textId="36D7EA4A" w:rsidR="00B77B9C" w:rsidRPr="00B77B9C" w:rsidRDefault="000F12B4" w:rsidP="00B77B9C">
      <w:pPr>
        <w:pStyle w:val="Osnovnitekst"/>
        <w:rPr>
          <w:sz w:val="22"/>
          <w:szCs w:val="22"/>
          <w:lang w:val="sr-Cyrl-RS"/>
        </w:rPr>
      </w:pPr>
      <w:r>
        <w:rPr>
          <w:lang w:val="sr-Cyrl-RS"/>
        </w:rPr>
        <w:tab/>
      </w:r>
      <w:r w:rsidR="00B77B9C">
        <w:rPr>
          <w:lang w:val="sr-Cyrl-RS"/>
        </w:rPr>
        <w:tab/>
      </w:r>
      <w:r w:rsidRPr="00B77B9C">
        <w:rPr>
          <w:sz w:val="22"/>
          <w:szCs w:val="22"/>
          <w:lang w:val="sr-Cyrl-RS"/>
        </w:rPr>
        <w:t xml:space="preserve">слика 4.2 </w:t>
      </w:r>
      <w:proofErr w:type="spellStart"/>
      <w:r w:rsidRPr="00B77B9C">
        <w:rPr>
          <w:sz w:val="22"/>
          <w:szCs w:val="22"/>
          <w:lang w:val="sr-Cyrl-RS"/>
        </w:rPr>
        <w:t>график</w:t>
      </w:r>
      <w:proofErr w:type="spellEnd"/>
      <w:r w:rsidRPr="00B77B9C">
        <w:rPr>
          <w:sz w:val="22"/>
          <w:szCs w:val="22"/>
          <w:lang w:val="sr-Cyrl-RS"/>
        </w:rPr>
        <w:t xml:space="preserve"> зависност</w:t>
      </w:r>
      <w:r w:rsidR="00C0240D">
        <w:rPr>
          <w:sz w:val="22"/>
          <w:szCs w:val="22"/>
          <w:lang w:val="sr-Cyrl-RS"/>
        </w:rPr>
        <w:t xml:space="preserve"> </w:t>
      </w:r>
      <w:r w:rsidR="00B77B9C" w:rsidRPr="00B77B9C">
        <w:rPr>
          <w:sz w:val="22"/>
          <w:szCs w:val="22"/>
          <w:lang w:val="sr-Cyrl-RS"/>
        </w:rPr>
        <w:t xml:space="preserve">успешности </w:t>
      </w:r>
      <w:r w:rsidR="00C0240D">
        <w:rPr>
          <w:sz w:val="22"/>
          <w:szCs w:val="22"/>
          <w:lang w:val="sr-Cyrl-RS"/>
        </w:rPr>
        <w:t xml:space="preserve">шута од </w:t>
      </w:r>
      <w:r w:rsidR="009B1B44">
        <w:rPr>
          <w:sz w:val="22"/>
          <w:szCs w:val="22"/>
          <w:lang w:val="sr-Cyrl-RS"/>
        </w:rPr>
        <w:t>комбинованог типа шута</w:t>
      </w:r>
      <w:r w:rsidR="00B77B9C" w:rsidRPr="00B77B9C">
        <w:rPr>
          <w:sz w:val="22"/>
          <w:szCs w:val="22"/>
          <w:lang w:val="sr-Cyrl-RS"/>
        </w:rPr>
        <w:tab/>
      </w:r>
      <w:r w:rsidR="00B77B9C" w:rsidRPr="00B77B9C">
        <w:rPr>
          <w:sz w:val="22"/>
          <w:szCs w:val="22"/>
          <w:lang w:val="sr-Cyrl-RS"/>
        </w:rPr>
        <w:tab/>
      </w:r>
      <w:r w:rsidR="00B77B9C" w:rsidRPr="00B77B9C">
        <w:rPr>
          <w:sz w:val="22"/>
          <w:szCs w:val="22"/>
          <w:lang w:val="sr-Cyrl-RS"/>
        </w:rPr>
        <w:tab/>
      </w:r>
      <w:r w:rsidR="00B77B9C" w:rsidRPr="00B77B9C">
        <w:rPr>
          <w:sz w:val="22"/>
          <w:szCs w:val="22"/>
          <w:lang w:val="sr-Cyrl-RS"/>
        </w:rPr>
        <w:tab/>
      </w:r>
      <w:r w:rsidR="00B77B9C" w:rsidRPr="00B77B9C">
        <w:rPr>
          <w:sz w:val="22"/>
          <w:szCs w:val="22"/>
          <w:lang w:val="sr-Cyrl-RS"/>
        </w:rPr>
        <w:tab/>
      </w:r>
      <w:r w:rsidR="00B77B9C" w:rsidRPr="00B77B9C">
        <w:rPr>
          <w:sz w:val="22"/>
          <w:szCs w:val="22"/>
          <w:lang w:val="sr-Cyrl-RS"/>
        </w:rPr>
        <w:tab/>
      </w:r>
    </w:p>
    <w:p w14:paraId="1AE11DAB" w14:textId="357E06FE" w:rsidR="00157D50" w:rsidRPr="00E23C05" w:rsidRDefault="00157D50" w:rsidP="00B1468C">
      <w:pPr>
        <w:pStyle w:val="Osnovnitekst"/>
        <w:rPr>
          <w:lang w:val="sr-Cyrl-RS"/>
        </w:rPr>
      </w:pPr>
      <w:r>
        <w:rPr>
          <w:lang w:val="sr-Cyrl-RS"/>
        </w:rPr>
        <w:t>Са графика се види утицај ове карактеристике. Треба ући у анализу.</w:t>
      </w:r>
    </w:p>
    <w:p w14:paraId="2C78E1A7" w14:textId="74672E6F" w:rsidR="008A6972" w:rsidRPr="00844393" w:rsidRDefault="008A6972" w:rsidP="00E94C13">
      <w:pPr>
        <w:pStyle w:val="Osnovnitekst"/>
        <w:rPr>
          <w:lang w:val="sr-Cyrl-CS"/>
        </w:rPr>
      </w:pPr>
    </w:p>
    <w:p w14:paraId="07E0188D" w14:textId="0D330684" w:rsidR="00E94C13" w:rsidRDefault="00735F4B" w:rsidP="00E94C13">
      <w:pPr>
        <w:pStyle w:val="IInivonaslova-Potpoglavlje"/>
      </w:pPr>
      <w:bookmarkStart w:id="7" w:name="_Hlk123808985"/>
      <w:proofErr w:type="spellStart"/>
      <w:r>
        <w:rPr>
          <w:lang w:val="en-US"/>
        </w:rPr>
        <w:t>game_event_id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game_id</w:t>
      </w:r>
      <w:proofErr w:type="spellEnd"/>
    </w:p>
    <w:p w14:paraId="5CC1C2B5" w14:textId="4DF47EED" w:rsidR="008A6972" w:rsidRDefault="00DE1AF9" w:rsidP="00735F4B">
      <w:pPr>
        <w:pStyle w:val="Osnovnitekst"/>
        <w:rPr>
          <w:lang w:val="sr-Cyrl-RS"/>
        </w:rPr>
      </w:pPr>
      <w:r>
        <w:rPr>
          <w:lang w:val="sr-Cyrl-RS"/>
        </w:rPr>
        <w:t xml:space="preserve">Дате карактеристике представљају целобројне бројеве идентификације </w:t>
      </w:r>
      <w:r w:rsidR="00D220C4">
        <w:rPr>
          <w:lang w:val="sr-Cyrl-RS"/>
        </w:rPr>
        <w:t xml:space="preserve">утакмице. Оне саме немају утицај на успешност шута и треба их </w:t>
      </w:r>
      <w:proofErr w:type="spellStart"/>
      <w:r w:rsidR="00D220C4">
        <w:rPr>
          <w:lang w:val="sr-Cyrl-RS"/>
        </w:rPr>
        <w:t>ибацити</w:t>
      </w:r>
      <w:proofErr w:type="spellEnd"/>
      <w:r w:rsidR="00D220C4">
        <w:rPr>
          <w:lang w:val="sr-Cyrl-RS"/>
        </w:rPr>
        <w:t xml:space="preserve"> из анализе.</w:t>
      </w:r>
    </w:p>
    <w:bookmarkEnd w:id="7"/>
    <w:p w14:paraId="4FA52B9C" w14:textId="470DE8F7" w:rsidR="00715778" w:rsidRDefault="00715778" w:rsidP="00715778">
      <w:pPr>
        <w:pStyle w:val="IInivonaslova-Potpoglavlje"/>
      </w:pPr>
      <w:proofErr w:type="spellStart"/>
      <w:r>
        <w:rPr>
          <w:lang w:val="en-US"/>
        </w:rPr>
        <w:t>lat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lon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loc_x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loc_y</w:t>
      </w:r>
      <w:proofErr w:type="spellEnd"/>
    </w:p>
    <w:p w14:paraId="0E86CD00" w14:textId="4AFB796D" w:rsidR="00715778" w:rsidRDefault="00715778" w:rsidP="00715778">
      <w:pPr>
        <w:pStyle w:val="Osnovnitekst"/>
        <w:rPr>
          <w:lang w:val="sr-Cyrl-RS"/>
        </w:rPr>
      </w:pPr>
      <w:r>
        <w:rPr>
          <w:lang w:val="sr-Cyrl-RS"/>
        </w:rPr>
        <w:t>Дате карактеристике представљају локацију шута</w:t>
      </w:r>
      <w:r w:rsidR="00E32354">
        <w:rPr>
          <w:lang w:val="sr-Cyrl-RS"/>
        </w:rPr>
        <w:t xml:space="preserve"> у односу на кош</w:t>
      </w:r>
      <w:r w:rsidR="00E32354" w:rsidRPr="00851AE3">
        <w:rPr>
          <w:i/>
          <w:iCs/>
          <w:lang w:val="sr-Cyrl-RS"/>
        </w:rPr>
        <w:t xml:space="preserve">. </w:t>
      </w:r>
      <w:proofErr w:type="spellStart"/>
      <w:r w:rsidR="00E32354" w:rsidRPr="00851AE3">
        <w:rPr>
          <w:i/>
          <w:iCs/>
          <w:lang w:val="en-US"/>
        </w:rPr>
        <w:t>lat</w:t>
      </w:r>
      <w:proofErr w:type="spellEnd"/>
      <w:r w:rsidR="00E32354" w:rsidRPr="00851AE3">
        <w:rPr>
          <w:i/>
          <w:iCs/>
          <w:lang w:val="en-US"/>
        </w:rPr>
        <w:t xml:space="preserve">, </w:t>
      </w:r>
      <w:proofErr w:type="spellStart"/>
      <w:r w:rsidR="00E32354" w:rsidRPr="00851AE3">
        <w:rPr>
          <w:i/>
          <w:iCs/>
          <w:lang w:val="en-US"/>
        </w:rPr>
        <w:t>lon</w:t>
      </w:r>
      <w:proofErr w:type="spellEnd"/>
      <w:r w:rsidR="00E32354">
        <w:rPr>
          <w:lang w:val="sr-Cyrl-RS"/>
        </w:rPr>
        <w:t xml:space="preserve"> представља један пар</w:t>
      </w:r>
      <w:r w:rsidR="00851AE3">
        <w:rPr>
          <w:lang w:val="sr-Cyrl-RS"/>
        </w:rPr>
        <w:t xml:space="preserve"> географских координата, док</w:t>
      </w:r>
      <w:r w:rsidR="00E32354">
        <w:rPr>
          <w:lang w:val="en-US"/>
        </w:rPr>
        <w:t xml:space="preserve"> </w:t>
      </w:r>
      <w:bookmarkStart w:id="8" w:name="_Hlk123809148"/>
      <w:proofErr w:type="spellStart"/>
      <w:r w:rsidR="00E32354" w:rsidRPr="00851AE3">
        <w:rPr>
          <w:i/>
          <w:iCs/>
          <w:lang w:val="en-US"/>
        </w:rPr>
        <w:t>loc_x</w:t>
      </w:r>
      <w:proofErr w:type="spellEnd"/>
      <w:r w:rsidR="00E32354" w:rsidRPr="00851AE3">
        <w:rPr>
          <w:i/>
          <w:iCs/>
          <w:lang w:val="en-US"/>
        </w:rPr>
        <w:t xml:space="preserve">. </w:t>
      </w:r>
      <w:proofErr w:type="spellStart"/>
      <w:r w:rsidR="00E32354" w:rsidRPr="00851AE3">
        <w:rPr>
          <w:i/>
          <w:iCs/>
          <w:lang w:val="en-US"/>
        </w:rPr>
        <w:t>loc_y</w:t>
      </w:r>
      <w:proofErr w:type="spellEnd"/>
      <w:r w:rsidR="00851AE3">
        <w:rPr>
          <w:lang w:val="sr-Cyrl-RS"/>
        </w:rPr>
        <w:t xml:space="preserve"> </w:t>
      </w:r>
      <w:bookmarkEnd w:id="8"/>
      <w:r w:rsidR="00851AE3">
        <w:rPr>
          <w:lang w:val="sr-Cyrl-RS"/>
        </w:rPr>
        <w:t xml:space="preserve">представља други пар. За </w:t>
      </w:r>
      <w:proofErr w:type="spellStart"/>
      <w:r w:rsidR="00851AE3">
        <w:rPr>
          <w:lang w:val="sr-Cyrl-RS"/>
        </w:rPr>
        <w:t>анлизу</w:t>
      </w:r>
      <w:proofErr w:type="spellEnd"/>
      <w:r w:rsidR="00851AE3">
        <w:rPr>
          <w:lang w:val="sr-Cyrl-RS"/>
        </w:rPr>
        <w:t xml:space="preserve"> није </w:t>
      </w:r>
      <w:r w:rsidR="00851AE3">
        <w:rPr>
          <w:lang w:val="sr-Cyrl-RS"/>
        </w:rPr>
        <w:lastRenderedPageBreak/>
        <w:t xml:space="preserve">потребно узети оба, јер се довољна информација може извући из само једног пара. Узећемо пар </w:t>
      </w:r>
      <w:proofErr w:type="spellStart"/>
      <w:r w:rsidR="00851AE3" w:rsidRPr="00851AE3">
        <w:rPr>
          <w:i/>
          <w:iCs/>
          <w:lang w:val="en-US"/>
        </w:rPr>
        <w:t>loc_x</w:t>
      </w:r>
      <w:proofErr w:type="spellEnd"/>
      <w:r w:rsidR="00851AE3" w:rsidRPr="00851AE3">
        <w:rPr>
          <w:i/>
          <w:iCs/>
          <w:lang w:val="en-US"/>
        </w:rPr>
        <w:t xml:space="preserve">. </w:t>
      </w:r>
      <w:proofErr w:type="spellStart"/>
      <w:r w:rsidR="00851AE3" w:rsidRPr="00851AE3">
        <w:rPr>
          <w:i/>
          <w:iCs/>
          <w:lang w:val="en-US"/>
        </w:rPr>
        <w:t>loc_</w:t>
      </w:r>
      <w:proofErr w:type="gramStart"/>
      <w:r w:rsidR="00851AE3" w:rsidRPr="00851AE3">
        <w:rPr>
          <w:i/>
          <w:iCs/>
          <w:lang w:val="en-US"/>
        </w:rPr>
        <w:t>y</w:t>
      </w:r>
      <w:proofErr w:type="spellEnd"/>
      <w:r w:rsidR="00851AE3">
        <w:rPr>
          <w:i/>
          <w:iCs/>
          <w:lang w:val="sr-Cyrl-RS"/>
        </w:rPr>
        <w:t xml:space="preserve"> </w:t>
      </w:r>
      <w:r w:rsidR="001A0190">
        <w:rPr>
          <w:lang w:val="sr-Cyrl-RS"/>
        </w:rPr>
        <w:t>.</w:t>
      </w:r>
      <w:proofErr w:type="gramEnd"/>
    </w:p>
    <w:p w14:paraId="2C6E272C" w14:textId="3B052613" w:rsidR="001A0190" w:rsidRPr="009120B5" w:rsidRDefault="009120B5" w:rsidP="00715778">
      <w:pPr>
        <w:pStyle w:val="Osnovnitekst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F9289E2" wp14:editId="3F2B8E78">
            <wp:extent cx="4678680" cy="4616058"/>
            <wp:effectExtent l="0" t="0" r="0" b="0"/>
            <wp:docPr id="7" name="Picture 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4183" cy="4621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3E672" w14:textId="4E14ABB0" w:rsidR="00FD473D" w:rsidRDefault="009120B5" w:rsidP="004B7CA4">
      <w:pPr>
        <w:pStyle w:val="Osnovnitekst"/>
        <w:rPr>
          <w:sz w:val="22"/>
          <w:szCs w:val="22"/>
          <w:lang w:val="sr-Cyrl-RS"/>
        </w:rPr>
      </w:pPr>
      <w:r>
        <w:rPr>
          <w:lang w:val="sr-Cyrl-RS"/>
        </w:rPr>
        <w:tab/>
      </w:r>
      <w:r>
        <w:rPr>
          <w:lang w:val="sr-Cyrl-RS"/>
        </w:rPr>
        <w:tab/>
      </w:r>
      <w:r w:rsidRPr="00FD473D">
        <w:rPr>
          <w:sz w:val="22"/>
          <w:szCs w:val="22"/>
          <w:lang w:val="sr-Cyrl-RS"/>
        </w:rPr>
        <w:t xml:space="preserve">слика </w:t>
      </w:r>
      <w:r w:rsidR="000B717A" w:rsidRPr="00FD473D">
        <w:rPr>
          <w:sz w:val="22"/>
          <w:szCs w:val="22"/>
          <w:lang w:val="sr-Cyrl-RS"/>
        </w:rPr>
        <w:t xml:space="preserve">4.4 позиција поготка и </w:t>
      </w:r>
      <w:r w:rsidR="00FD473D" w:rsidRPr="00FD473D">
        <w:rPr>
          <w:sz w:val="22"/>
          <w:szCs w:val="22"/>
          <w:lang w:val="sr-Cyrl-RS"/>
        </w:rPr>
        <w:t>промашаја на терену. 0,0 је позиција коша</w:t>
      </w:r>
    </w:p>
    <w:p w14:paraId="0A0B4E4A" w14:textId="65C457C5" w:rsidR="004B7CA4" w:rsidRPr="004B7CA4" w:rsidRDefault="004B7CA4" w:rsidP="004B7CA4">
      <w:pPr>
        <w:pStyle w:val="Osnovnitekst"/>
        <w:rPr>
          <w:lang w:val="sr-Cyrl-RS"/>
        </w:rPr>
      </w:pPr>
      <w:r>
        <w:rPr>
          <w:lang w:val="sr-Cyrl-RS"/>
        </w:rPr>
        <w:t>Најгушћи број погодака је у бли</w:t>
      </w:r>
      <w:r w:rsidR="00600660">
        <w:rPr>
          <w:lang w:val="sr-Cyrl-RS"/>
        </w:rPr>
        <w:t>зини коша. Занимљиво је да је у близини коша и већи број промашаја</w:t>
      </w:r>
      <w:r w:rsidR="004D32AF">
        <w:rPr>
          <w:lang w:val="sr-Cyrl-RS"/>
        </w:rPr>
        <w:t xml:space="preserve">, као и са позиције „тројка“. Тако да ова карактеристика има велики утицај </w:t>
      </w:r>
      <w:r w:rsidR="00C10D8B">
        <w:rPr>
          <w:lang w:val="sr-Cyrl-RS"/>
        </w:rPr>
        <w:t>на успешност поготка.</w:t>
      </w:r>
    </w:p>
    <w:p w14:paraId="14900147" w14:textId="476EECE9" w:rsidR="00FD473D" w:rsidRDefault="00272672" w:rsidP="00FD473D">
      <w:pPr>
        <w:pStyle w:val="IInivonaslova-Potpoglavlje"/>
        <w:rPr>
          <w:lang w:val="sr-Cyrl-RS"/>
        </w:rPr>
      </w:pPr>
      <w:bookmarkStart w:id="9" w:name="_Hlk123809975"/>
      <w:r>
        <w:rPr>
          <w:lang w:val="sr-Cyrl-RS"/>
        </w:rPr>
        <w:t xml:space="preserve">време до краја – </w:t>
      </w:r>
      <w:proofErr w:type="spellStart"/>
      <w:r>
        <w:rPr>
          <w:lang w:val="en-US"/>
        </w:rPr>
        <w:t>minutes_remaining</w:t>
      </w:r>
      <w:proofErr w:type="spellEnd"/>
      <w:r>
        <w:rPr>
          <w:lang w:val="en-US"/>
        </w:rPr>
        <w:t>, seconds remaining</w:t>
      </w:r>
      <w:r>
        <w:rPr>
          <w:lang w:val="sr-Cyrl-RS"/>
        </w:rPr>
        <w:t xml:space="preserve"> </w:t>
      </w:r>
    </w:p>
    <w:bookmarkEnd w:id="9"/>
    <w:p w14:paraId="05837BEB" w14:textId="77777777" w:rsidR="0091275C" w:rsidRPr="0091275C" w:rsidRDefault="0091275C" w:rsidP="0091275C">
      <w:pPr>
        <w:pStyle w:val="Osnovnitekst"/>
        <w:rPr>
          <w:lang w:val="sr-Cyrl-RS"/>
        </w:rPr>
      </w:pPr>
    </w:p>
    <w:p w14:paraId="4F1F872B" w14:textId="20358E9C" w:rsidR="00FD473D" w:rsidRDefault="0091275C" w:rsidP="00735F4B">
      <w:pPr>
        <w:pStyle w:val="Osnovnitekst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E570372" wp14:editId="5501F709">
            <wp:extent cx="4673016" cy="3339682"/>
            <wp:effectExtent l="0" t="0" r="0" b="0"/>
            <wp:docPr id="37" name="Picture 3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Chart, line char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3016" cy="3339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CBEE7" w14:textId="211FFA21" w:rsidR="0091275C" w:rsidRDefault="0091275C" w:rsidP="00735F4B">
      <w:pPr>
        <w:pStyle w:val="Osnovnitekst"/>
        <w:rPr>
          <w:sz w:val="22"/>
          <w:szCs w:val="22"/>
          <w:lang w:val="sr-Cyrl-RS"/>
        </w:rPr>
      </w:pPr>
      <w:r w:rsidRPr="0091275C">
        <w:rPr>
          <w:sz w:val="22"/>
          <w:szCs w:val="22"/>
          <w:lang w:val="en-US"/>
        </w:rPr>
        <w:tab/>
      </w:r>
      <w:r w:rsidRPr="0091275C">
        <w:rPr>
          <w:sz w:val="22"/>
          <w:szCs w:val="22"/>
          <w:lang w:val="en-US"/>
        </w:rPr>
        <w:tab/>
      </w:r>
      <w:r w:rsidRPr="0091275C">
        <w:rPr>
          <w:sz w:val="22"/>
          <w:szCs w:val="22"/>
          <w:lang w:val="sr-Cyrl-RS"/>
        </w:rPr>
        <w:t>слика 4.5</w:t>
      </w:r>
      <w:r>
        <w:rPr>
          <w:sz w:val="22"/>
          <w:szCs w:val="22"/>
          <w:lang w:val="sr-Cyrl-RS"/>
        </w:rPr>
        <w:t>.1</w:t>
      </w:r>
      <w:r w:rsidRPr="0091275C">
        <w:rPr>
          <w:sz w:val="22"/>
          <w:szCs w:val="22"/>
          <w:lang w:val="sr-Cyrl-RS"/>
        </w:rPr>
        <w:t xml:space="preserve"> </w:t>
      </w:r>
      <w:proofErr w:type="spellStart"/>
      <w:r w:rsidRPr="0091275C">
        <w:rPr>
          <w:sz w:val="22"/>
          <w:szCs w:val="22"/>
          <w:lang w:val="sr-Cyrl-RS"/>
        </w:rPr>
        <w:t>зависнот</w:t>
      </w:r>
      <w:proofErr w:type="spellEnd"/>
      <w:r w:rsidRPr="0091275C">
        <w:rPr>
          <w:sz w:val="22"/>
          <w:szCs w:val="22"/>
          <w:lang w:val="sr-Cyrl-RS"/>
        </w:rPr>
        <w:t xml:space="preserve"> успешности </w:t>
      </w:r>
      <w:r w:rsidR="009054E0">
        <w:rPr>
          <w:sz w:val="22"/>
          <w:szCs w:val="22"/>
          <w:lang w:val="sr-Cyrl-RS"/>
        </w:rPr>
        <w:t xml:space="preserve">шута од </w:t>
      </w:r>
      <w:r w:rsidR="00C0240D">
        <w:rPr>
          <w:sz w:val="22"/>
          <w:szCs w:val="22"/>
          <w:lang w:val="sr-Cyrl-RS"/>
        </w:rPr>
        <w:t>минута до краја меча</w:t>
      </w:r>
    </w:p>
    <w:p w14:paraId="2405EFFB" w14:textId="12D42C5B" w:rsidR="0091275C" w:rsidRDefault="0091275C" w:rsidP="00735F4B">
      <w:pPr>
        <w:pStyle w:val="Osnovnitekst"/>
        <w:rPr>
          <w:sz w:val="22"/>
          <w:szCs w:val="22"/>
          <w:lang w:val="sr-Cyrl-RS"/>
        </w:rPr>
      </w:pPr>
    </w:p>
    <w:p w14:paraId="70B64D10" w14:textId="5236BB87" w:rsidR="0091275C" w:rsidRDefault="0091275C" w:rsidP="00735F4B">
      <w:pPr>
        <w:pStyle w:val="Osnovnitekst"/>
        <w:rPr>
          <w:sz w:val="22"/>
          <w:szCs w:val="22"/>
          <w:lang w:val="sr-Cyrl-RS"/>
        </w:rPr>
      </w:pPr>
      <w:r>
        <w:rPr>
          <w:noProof/>
          <w:sz w:val="22"/>
          <w:szCs w:val="22"/>
          <w:lang w:val="sr-Cyrl-RS"/>
        </w:rPr>
        <w:drawing>
          <wp:inline distT="0" distB="0" distL="0" distR="0" wp14:anchorId="5B0435F1" wp14:editId="07187F5D">
            <wp:extent cx="4800000" cy="3339682"/>
            <wp:effectExtent l="0" t="0" r="0" b="0"/>
            <wp:docPr id="38" name="Picture 3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339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5023C" w14:textId="79185432" w:rsidR="0091275C" w:rsidRDefault="0091275C" w:rsidP="00735F4B">
      <w:pPr>
        <w:pStyle w:val="Osnovnitekst"/>
        <w:rPr>
          <w:sz w:val="22"/>
          <w:szCs w:val="22"/>
          <w:lang w:val="sr-Cyrl-RS"/>
        </w:rPr>
      </w:pPr>
      <w:r>
        <w:rPr>
          <w:sz w:val="22"/>
          <w:szCs w:val="22"/>
          <w:lang w:val="sr-Cyrl-RS"/>
        </w:rPr>
        <w:tab/>
      </w:r>
      <w:r>
        <w:rPr>
          <w:sz w:val="22"/>
          <w:szCs w:val="22"/>
          <w:lang w:val="sr-Cyrl-RS"/>
        </w:rPr>
        <w:tab/>
      </w:r>
      <w:r w:rsidRPr="0091275C">
        <w:rPr>
          <w:sz w:val="22"/>
          <w:szCs w:val="22"/>
          <w:lang w:val="sr-Cyrl-RS"/>
        </w:rPr>
        <w:t>слика 4.5</w:t>
      </w:r>
      <w:r>
        <w:rPr>
          <w:sz w:val="22"/>
          <w:szCs w:val="22"/>
          <w:lang w:val="sr-Cyrl-RS"/>
        </w:rPr>
        <w:t>.2</w:t>
      </w:r>
      <w:r w:rsidRPr="0091275C">
        <w:rPr>
          <w:sz w:val="22"/>
          <w:szCs w:val="22"/>
          <w:lang w:val="sr-Cyrl-RS"/>
        </w:rPr>
        <w:t xml:space="preserve"> </w:t>
      </w:r>
      <w:proofErr w:type="spellStart"/>
      <w:r w:rsidRPr="0091275C">
        <w:rPr>
          <w:sz w:val="22"/>
          <w:szCs w:val="22"/>
          <w:lang w:val="sr-Cyrl-RS"/>
        </w:rPr>
        <w:t>зависнот</w:t>
      </w:r>
      <w:proofErr w:type="spellEnd"/>
      <w:r w:rsidRPr="0091275C">
        <w:rPr>
          <w:sz w:val="22"/>
          <w:szCs w:val="22"/>
          <w:lang w:val="sr-Cyrl-RS"/>
        </w:rPr>
        <w:t xml:space="preserve"> успешности </w:t>
      </w:r>
      <w:r w:rsidR="009054E0">
        <w:rPr>
          <w:sz w:val="22"/>
          <w:szCs w:val="22"/>
          <w:lang w:val="sr-Cyrl-RS"/>
        </w:rPr>
        <w:t>шута од секунди до краја</w:t>
      </w:r>
    </w:p>
    <w:p w14:paraId="34CA51EE" w14:textId="50B5E16A" w:rsidR="0091275C" w:rsidRDefault="0091275C" w:rsidP="00735F4B">
      <w:pPr>
        <w:pStyle w:val="Osnovnitekst"/>
        <w:rPr>
          <w:sz w:val="22"/>
          <w:szCs w:val="22"/>
          <w:lang w:val="sr-Cyrl-RS"/>
        </w:rPr>
      </w:pPr>
    </w:p>
    <w:p w14:paraId="6C95840F" w14:textId="0987DD58" w:rsidR="0091275C" w:rsidRDefault="0091275C" w:rsidP="00735F4B">
      <w:pPr>
        <w:pStyle w:val="Osnovnitekst"/>
        <w:rPr>
          <w:lang w:val="sr-Cyrl-RS"/>
        </w:rPr>
      </w:pPr>
      <w:r>
        <w:rPr>
          <w:lang w:val="sr-Cyrl-RS"/>
        </w:rPr>
        <w:lastRenderedPageBreak/>
        <w:t>Са графика се види</w:t>
      </w:r>
      <w:r w:rsidR="00DF2674">
        <w:rPr>
          <w:lang w:val="sr-Cyrl-RS"/>
        </w:rPr>
        <w:t xml:space="preserve"> велика варијабилност успешности шута у току времена. У последњих 3 секунди се види значајан пад </w:t>
      </w:r>
      <w:proofErr w:type="spellStart"/>
      <w:r w:rsidR="00DF2674">
        <w:rPr>
          <w:lang w:val="sr-Cyrl-RS"/>
        </w:rPr>
        <w:t>перформанци</w:t>
      </w:r>
      <w:proofErr w:type="spellEnd"/>
      <w:r w:rsidR="00DF2674">
        <w:rPr>
          <w:lang w:val="sr-Cyrl-RS"/>
        </w:rPr>
        <w:t>. Дакле дате карактеристике ћемо спојити у једну, број секунди до краја</w:t>
      </w:r>
      <w:r w:rsidR="00423E41">
        <w:rPr>
          <w:lang w:val="sr-Cyrl-RS"/>
        </w:rPr>
        <w:t>, и узећемо само последњих 5 секунди.</w:t>
      </w:r>
    </w:p>
    <w:p w14:paraId="3400C5BD" w14:textId="608087D3" w:rsidR="00423E41" w:rsidRDefault="000A1A77" w:rsidP="000A1A77">
      <w:pPr>
        <w:pStyle w:val="IInivonaslova-Potpoglavlje"/>
        <w:rPr>
          <w:lang w:val="sr-Cyrl-RS"/>
        </w:rPr>
      </w:pPr>
      <w:r>
        <w:rPr>
          <w:lang w:val="en-US"/>
        </w:rPr>
        <w:t>period</w:t>
      </w:r>
      <w:r w:rsidR="00423E41" w:rsidRPr="000A1A77">
        <w:rPr>
          <w:lang w:val="sr-Cyrl-RS"/>
        </w:rPr>
        <w:t xml:space="preserve"> </w:t>
      </w:r>
    </w:p>
    <w:p w14:paraId="3DE79CF8" w14:textId="77777777" w:rsidR="009442E2" w:rsidRPr="009442E2" w:rsidRDefault="009442E2" w:rsidP="009442E2">
      <w:pPr>
        <w:pStyle w:val="Osnovnitekst"/>
        <w:rPr>
          <w:lang w:val="sr-Cyrl-RS"/>
        </w:rPr>
      </w:pPr>
    </w:p>
    <w:p w14:paraId="3C43270D" w14:textId="797D9E79" w:rsidR="00423E41" w:rsidRDefault="009442E2" w:rsidP="00735F4B">
      <w:pPr>
        <w:pStyle w:val="Osnovnitekst"/>
        <w:rPr>
          <w:lang w:val="sr-Cyrl-RS"/>
        </w:rPr>
      </w:pPr>
      <w:r>
        <w:rPr>
          <w:noProof/>
          <w:lang w:val="sr-Cyrl-RS"/>
        </w:rPr>
        <w:drawing>
          <wp:inline distT="0" distB="0" distL="0" distR="0" wp14:anchorId="0C362D49" wp14:editId="1FF3A152">
            <wp:extent cx="4673016" cy="3326984"/>
            <wp:effectExtent l="0" t="0" r="0" b="0"/>
            <wp:docPr id="39" name="Picture 3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Chart, line char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3016" cy="332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573A1" w14:textId="62489E0D" w:rsidR="009442E2" w:rsidRDefault="009442E2" w:rsidP="00735F4B">
      <w:pPr>
        <w:pStyle w:val="Osnovnitekst"/>
        <w:rPr>
          <w:sz w:val="22"/>
          <w:szCs w:val="22"/>
          <w:lang w:val="sr-Cyrl-RS"/>
        </w:rPr>
      </w:pPr>
      <w:r>
        <w:rPr>
          <w:lang w:val="sr-Cyrl-RS"/>
        </w:rPr>
        <w:tab/>
      </w:r>
      <w:r>
        <w:rPr>
          <w:lang w:val="sr-Cyrl-RS"/>
        </w:rPr>
        <w:tab/>
      </w:r>
      <w:r>
        <w:rPr>
          <w:sz w:val="22"/>
          <w:szCs w:val="22"/>
          <w:lang w:val="sr-Cyrl-RS"/>
        </w:rPr>
        <w:t xml:space="preserve">слика 4.6 </w:t>
      </w:r>
      <w:r w:rsidR="00E42ECD">
        <w:rPr>
          <w:sz w:val="22"/>
          <w:szCs w:val="22"/>
          <w:lang w:val="sr-Cyrl-RS"/>
        </w:rPr>
        <w:t>зависност успешности шута</w:t>
      </w:r>
      <w:r w:rsidR="00C36141">
        <w:rPr>
          <w:sz w:val="22"/>
          <w:szCs w:val="22"/>
          <w:lang w:val="sr-Cyrl-RS"/>
        </w:rPr>
        <w:t xml:space="preserve"> од периода меча</w:t>
      </w:r>
    </w:p>
    <w:p w14:paraId="47B05400" w14:textId="1C2E4762" w:rsidR="00E42ECD" w:rsidRDefault="00F97B76" w:rsidP="00735F4B">
      <w:pPr>
        <w:pStyle w:val="Osnovnitekst"/>
        <w:rPr>
          <w:lang w:val="sr-Cyrl-RS"/>
        </w:rPr>
      </w:pPr>
      <w:proofErr w:type="spellStart"/>
      <w:r>
        <w:rPr>
          <w:lang w:val="sr-Cyrl-RS"/>
        </w:rPr>
        <w:t>График</w:t>
      </w:r>
      <w:proofErr w:type="spellEnd"/>
      <w:r>
        <w:rPr>
          <w:lang w:val="sr-Cyrl-RS"/>
        </w:rPr>
        <w:t xml:space="preserve"> успешности шута је доста променљив за ову карактеристику, тако да ћемо је уврстити у </w:t>
      </w:r>
      <w:r w:rsidR="00224DD7">
        <w:rPr>
          <w:lang w:val="sr-Cyrl-RS"/>
        </w:rPr>
        <w:t>анализу.</w:t>
      </w:r>
    </w:p>
    <w:p w14:paraId="51B8FFE9" w14:textId="47437FDF" w:rsidR="004D0EE8" w:rsidRPr="004D0EE8" w:rsidRDefault="00EA1701" w:rsidP="004D0EE8">
      <w:pPr>
        <w:pStyle w:val="IInivonaslova-Potpoglavlje"/>
      </w:pPr>
      <w:r>
        <w:rPr>
          <w:lang w:val="en-US"/>
        </w:rPr>
        <w:lastRenderedPageBreak/>
        <w:t>playoff</w:t>
      </w:r>
    </w:p>
    <w:p w14:paraId="36752A68" w14:textId="038D7B43" w:rsidR="00AA32AC" w:rsidRDefault="004D0EE8" w:rsidP="004D0EE8">
      <w:pPr>
        <w:pStyle w:val="Osnovnitekst"/>
        <w:ind w:left="567" w:firstLine="0"/>
        <w:rPr>
          <w:lang w:val="sr-Cyrl-RS"/>
        </w:rPr>
      </w:pPr>
      <w:r>
        <w:rPr>
          <w:noProof/>
          <w:lang w:val="sr-Cyrl-RS"/>
        </w:rPr>
        <w:drawing>
          <wp:inline distT="0" distB="0" distL="0" distR="0" wp14:anchorId="077D7099" wp14:editId="3389FBFE">
            <wp:extent cx="4863492" cy="3326984"/>
            <wp:effectExtent l="0" t="0" r="0" b="0"/>
            <wp:docPr id="40" name="Picture 40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Char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3492" cy="332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E665F" w14:textId="445F5EB6" w:rsidR="004D0EE8" w:rsidRDefault="004D0EE8" w:rsidP="004D0EE8">
      <w:pPr>
        <w:pStyle w:val="Osnovnitekst"/>
        <w:ind w:left="567" w:firstLine="0"/>
        <w:rPr>
          <w:sz w:val="22"/>
          <w:szCs w:val="22"/>
          <w:lang w:val="sr-Cyrl-RS"/>
        </w:rPr>
      </w:pPr>
      <w:r>
        <w:rPr>
          <w:lang w:val="sr-Cyrl-RS"/>
        </w:rPr>
        <w:tab/>
      </w:r>
      <w:r>
        <w:rPr>
          <w:lang w:val="sr-Cyrl-RS"/>
        </w:rPr>
        <w:tab/>
      </w:r>
      <w:r w:rsidRPr="00D82426">
        <w:rPr>
          <w:sz w:val="22"/>
          <w:szCs w:val="22"/>
          <w:lang w:val="sr-Cyrl-RS"/>
        </w:rPr>
        <w:tab/>
        <w:t xml:space="preserve">слика 4.7 </w:t>
      </w:r>
      <w:proofErr w:type="spellStart"/>
      <w:r w:rsidRPr="00D82426">
        <w:rPr>
          <w:sz w:val="22"/>
          <w:szCs w:val="22"/>
          <w:lang w:val="sr-Cyrl-RS"/>
        </w:rPr>
        <w:t>график</w:t>
      </w:r>
      <w:proofErr w:type="spellEnd"/>
      <w:r w:rsidRPr="00D82426">
        <w:rPr>
          <w:sz w:val="22"/>
          <w:szCs w:val="22"/>
          <w:lang w:val="sr-Cyrl-RS"/>
        </w:rPr>
        <w:t xml:space="preserve"> </w:t>
      </w:r>
      <w:proofErr w:type="spellStart"/>
      <w:r w:rsidRPr="00D82426">
        <w:rPr>
          <w:sz w:val="22"/>
          <w:szCs w:val="22"/>
          <w:lang w:val="sr-Cyrl-RS"/>
        </w:rPr>
        <w:t>зави</w:t>
      </w:r>
      <w:r w:rsidR="00D82426" w:rsidRPr="00D82426">
        <w:rPr>
          <w:sz w:val="22"/>
          <w:szCs w:val="22"/>
          <w:lang w:val="sr-Cyrl-RS"/>
        </w:rPr>
        <w:t>цности</w:t>
      </w:r>
      <w:proofErr w:type="spellEnd"/>
      <w:r w:rsidR="00D82426" w:rsidRPr="00D82426">
        <w:rPr>
          <w:sz w:val="22"/>
          <w:szCs w:val="22"/>
          <w:lang w:val="sr-Cyrl-RS"/>
        </w:rPr>
        <w:t xml:space="preserve"> </w:t>
      </w:r>
      <w:r w:rsidR="00C36141">
        <w:rPr>
          <w:sz w:val="22"/>
          <w:szCs w:val="22"/>
          <w:lang w:val="sr-Cyrl-RS"/>
        </w:rPr>
        <w:t xml:space="preserve">успешности шута од </w:t>
      </w:r>
      <w:proofErr w:type="spellStart"/>
      <w:r w:rsidR="00C36141">
        <w:rPr>
          <w:sz w:val="22"/>
          <w:szCs w:val="22"/>
          <w:lang w:val="sr-Cyrl-RS"/>
        </w:rPr>
        <w:t>плејофа</w:t>
      </w:r>
      <w:proofErr w:type="spellEnd"/>
    </w:p>
    <w:p w14:paraId="58F56AC7" w14:textId="215370A7" w:rsidR="00D82426" w:rsidRDefault="00055FC4" w:rsidP="0059261B">
      <w:pPr>
        <w:pStyle w:val="Osnovnitekst"/>
        <w:ind w:left="567" w:firstLine="153"/>
        <w:rPr>
          <w:lang w:val="sr-Cyrl-RS"/>
        </w:rPr>
      </w:pPr>
      <w:r>
        <w:rPr>
          <w:lang w:val="sr-Cyrl-RS"/>
        </w:rPr>
        <w:t>Са графика се види да</w:t>
      </w:r>
      <w:r w:rsidR="0097715E">
        <w:rPr>
          <w:lang w:val="sr-Cyrl-RS"/>
        </w:rPr>
        <w:t xml:space="preserve"> обе вредности </w:t>
      </w:r>
      <w:proofErr w:type="spellStart"/>
      <w:r w:rsidR="0097715E">
        <w:rPr>
          <w:lang w:val="sr-Cyrl-RS"/>
        </w:rPr>
        <w:t>плејофа</w:t>
      </w:r>
      <w:proofErr w:type="spellEnd"/>
      <w:r w:rsidR="0097715E">
        <w:rPr>
          <w:lang w:val="sr-Cyrl-RS"/>
        </w:rPr>
        <w:t xml:space="preserve"> дају </w:t>
      </w:r>
      <w:proofErr w:type="spellStart"/>
      <w:r w:rsidR="0097715E">
        <w:rPr>
          <w:lang w:val="sr-Cyrl-RS"/>
        </w:rPr>
        <w:t>проближно</w:t>
      </w:r>
      <w:proofErr w:type="spellEnd"/>
      <w:r w:rsidR="0097715E">
        <w:rPr>
          <w:lang w:val="sr-Cyrl-RS"/>
        </w:rPr>
        <w:t xml:space="preserve"> исту успешност шута. Тако да ова карактеристика није пресудна за успешност. Можемо је </w:t>
      </w:r>
      <w:proofErr w:type="spellStart"/>
      <w:r w:rsidR="0097715E">
        <w:rPr>
          <w:lang w:val="sr-Cyrl-RS"/>
        </w:rPr>
        <w:t>иѕбацити</w:t>
      </w:r>
      <w:proofErr w:type="spellEnd"/>
      <w:r w:rsidR="0097715E">
        <w:rPr>
          <w:lang w:val="sr-Cyrl-RS"/>
        </w:rPr>
        <w:t xml:space="preserve"> из анализе.</w:t>
      </w:r>
    </w:p>
    <w:p w14:paraId="6F05B384" w14:textId="30D31824" w:rsidR="00973680" w:rsidRPr="00973680" w:rsidRDefault="006B7644" w:rsidP="00973680">
      <w:pPr>
        <w:pStyle w:val="IInivonaslova-Potpoglavlje"/>
        <w:rPr>
          <w:lang w:val="en-US"/>
        </w:rPr>
      </w:pPr>
      <w:r>
        <w:rPr>
          <w:lang w:val="en-US"/>
        </w:rPr>
        <w:lastRenderedPageBreak/>
        <w:t>season</w:t>
      </w:r>
    </w:p>
    <w:p w14:paraId="3AA03363" w14:textId="4B454748" w:rsidR="00973680" w:rsidRDefault="006B7644" w:rsidP="00973680">
      <w:pPr>
        <w:pStyle w:val="Osnovnitekst"/>
        <w:ind w:left="567" w:firstLine="0"/>
        <w:rPr>
          <w:lang w:val="sr-Cyrl-RS"/>
        </w:rPr>
      </w:pPr>
      <w:r>
        <w:rPr>
          <w:noProof/>
          <w:lang w:val="sr-Cyrl-RS"/>
        </w:rPr>
        <w:drawing>
          <wp:inline distT="0" distB="0" distL="0" distR="0" wp14:anchorId="2DF8476F" wp14:editId="2F24EF1E">
            <wp:extent cx="4863492" cy="3733333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3492" cy="3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C77FD" w14:textId="2EB6DB9A" w:rsidR="00973680" w:rsidRPr="00973680" w:rsidRDefault="00973680" w:rsidP="00973680">
      <w:pPr>
        <w:pStyle w:val="Osnovnitekst"/>
        <w:ind w:left="567" w:firstLine="0"/>
        <w:rPr>
          <w:lang w:val="sr-Cyrl-RS"/>
        </w:rPr>
      </w:pPr>
      <w:r>
        <w:rPr>
          <w:lang w:val="en-US"/>
        </w:rPr>
        <w:tab/>
      </w:r>
      <w:r w:rsidR="009B1B44">
        <w:rPr>
          <w:lang w:val="en-US"/>
        </w:rPr>
        <w:tab/>
      </w:r>
      <w:r>
        <w:rPr>
          <w:lang w:val="sr-Cyrl-RS"/>
        </w:rPr>
        <w:t xml:space="preserve">слика 4.8 </w:t>
      </w:r>
      <w:r w:rsidR="00C36141">
        <w:rPr>
          <w:lang w:val="sr-Cyrl-RS"/>
        </w:rPr>
        <w:t>зависност успешности шута од</w:t>
      </w:r>
      <w:r w:rsidR="009B1B44">
        <w:rPr>
          <w:lang w:val="sr-Cyrl-RS"/>
        </w:rPr>
        <w:t xml:space="preserve"> </w:t>
      </w:r>
      <w:r w:rsidR="00C36141">
        <w:rPr>
          <w:lang w:val="sr-Cyrl-RS"/>
        </w:rPr>
        <w:t>сезоне</w:t>
      </w:r>
    </w:p>
    <w:p w14:paraId="444C39EF" w14:textId="381374FE" w:rsidR="00AA32AC" w:rsidRDefault="00AA32AC" w:rsidP="00735F4B">
      <w:pPr>
        <w:pStyle w:val="Osnovnitekst"/>
        <w:rPr>
          <w:lang w:val="sr-Cyrl-RS"/>
        </w:rPr>
      </w:pPr>
    </w:p>
    <w:p w14:paraId="06BAA6B6" w14:textId="4EDC5054" w:rsidR="009B1B44" w:rsidRDefault="003A7746" w:rsidP="009B1B44">
      <w:pPr>
        <w:pStyle w:val="IInivonaslova-Potpoglavlje"/>
      </w:pPr>
      <w:proofErr w:type="spellStart"/>
      <w:r>
        <w:lastRenderedPageBreak/>
        <w:t>shot_distance</w:t>
      </w:r>
      <w:proofErr w:type="spellEnd"/>
    </w:p>
    <w:p w14:paraId="5D7C0A24" w14:textId="1D637E4E" w:rsidR="009B1B44" w:rsidRDefault="003A7746" w:rsidP="00735F4B">
      <w:pPr>
        <w:pStyle w:val="Osnovnitekst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277F787" wp14:editId="27F5D7C6">
            <wp:extent cx="4673016" cy="3339682"/>
            <wp:effectExtent l="0" t="0" r="0" b="0"/>
            <wp:docPr id="42" name="Picture 4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Graphical user interface, text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3016" cy="3339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132BB" w14:textId="38DF107B" w:rsidR="003A7746" w:rsidRDefault="003A7746" w:rsidP="00735F4B">
      <w:pPr>
        <w:pStyle w:val="Osnovnitekst"/>
        <w:rPr>
          <w:sz w:val="22"/>
          <w:szCs w:val="22"/>
          <w:lang w:val="sr-Cyrl-RS"/>
        </w:rPr>
      </w:pPr>
      <w:r>
        <w:rPr>
          <w:lang w:val="en-US"/>
        </w:rPr>
        <w:tab/>
      </w:r>
      <w:r>
        <w:rPr>
          <w:lang w:val="en-US"/>
        </w:rPr>
        <w:tab/>
      </w:r>
      <w:r w:rsidRPr="00BB24E8">
        <w:rPr>
          <w:sz w:val="22"/>
          <w:szCs w:val="22"/>
          <w:lang w:val="sr-Cyrl-RS"/>
        </w:rPr>
        <w:t xml:space="preserve">слика 4.9 </w:t>
      </w:r>
      <w:r w:rsidR="00BB24E8" w:rsidRPr="00BB24E8">
        <w:rPr>
          <w:sz w:val="22"/>
          <w:szCs w:val="22"/>
          <w:lang w:val="sr-Cyrl-RS"/>
        </w:rPr>
        <w:t>зависност успешности шута од удаљености од коша</w:t>
      </w:r>
    </w:p>
    <w:p w14:paraId="608804D1" w14:textId="7A27D8EA" w:rsidR="00BB24E8" w:rsidRDefault="00BB24E8" w:rsidP="00735F4B">
      <w:pPr>
        <w:pStyle w:val="Osnovnitekst"/>
        <w:rPr>
          <w:sz w:val="22"/>
          <w:szCs w:val="22"/>
          <w:lang w:val="sr-Cyrl-RS"/>
        </w:rPr>
      </w:pPr>
    </w:p>
    <w:p w14:paraId="65B97A13" w14:textId="052D4E24" w:rsidR="00BB24E8" w:rsidRPr="00BB24E8" w:rsidRDefault="00BB24E8" w:rsidP="00735F4B">
      <w:pPr>
        <w:pStyle w:val="Osnovnitekst"/>
        <w:rPr>
          <w:lang w:val="sr-Cyrl-RS"/>
        </w:rPr>
      </w:pPr>
      <w:r>
        <w:rPr>
          <w:lang w:val="sr-Cyrl-RS"/>
        </w:rPr>
        <w:t>Са графика</w:t>
      </w:r>
      <w:r w:rsidR="006E4AE0">
        <w:rPr>
          <w:lang w:val="sr-Cyrl-RS"/>
        </w:rPr>
        <w:t xml:space="preserve"> се види да удаљеност од коша утиче на успешност шута. Што је шут ближи кошу већа је вероватноћа да буде успешан.</w:t>
      </w:r>
      <w:r w:rsidR="0036533D">
        <w:rPr>
          <w:lang w:val="sr-Cyrl-RS"/>
        </w:rPr>
        <w:t xml:space="preserve"> Треба уврстити у анализу.</w:t>
      </w:r>
    </w:p>
    <w:p w14:paraId="691382ED" w14:textId="4A1A37BB" w:rsidR="00BB24E8" w:rsidRDefault="00B768EF" w:rsidP="00BB24E8">
      <w:pPr>
        <w:pStyle w:val="IInivonaslova-Potpoglavlje"/>
      </w:pPr>
      <w:r>
        <w:rPr>
          <w:lang w:val="sr-Cyrl-RS"/>
        </w:rPr>
        <w:lastRenderedPageBreak/>
        <w:t xml:space="preserve"> </w:t>
      </w:r>
      <w:proofErr w:type="spellStart"/>
      <w:r>
        <w:rPr>
          <w:lang w:val="en-US"/>
        </w:rPr>
        <w:t>shot_type</w:t>
      </w:r>
      <w:proofErr w:type="spellEnd"/>
    </w:p>
    <w:p w14:paraId="2C92BF33" w14:textId="456015CB" w:rsidR="00BB24E8" w:rsidRDefault="00B768EF" w:rsidP="00BB24E8">
      <w:pPr>
        <w:pStyle w:val="Osnovnitekst"/>
        <w:rPr>
          <w:lang w:val="sr-Cyrl-RS"/>
        </w:rPr>
      </w:pPr>
      <w:r>
        <w:rPr>
          <w:noProof/>
          <w:lang w:val="sr-Cyrl-RS"/>
        </w:rPr>
        <w:drawing>
          <wp:inline distT="0" distB="0" distL="0" distR="0" wp14:anchorId="1230DD26" wp14:editId="119FC88A">
            <wp:extent cx="4863492" cy="3390476"/>
            <wp:effectExtent l="0" t="0" r="0" b="0"/>
            <wp:docPr id="43" name="Picture 4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Chart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3492" cy="3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0FC0D" w14:textId="0ACEA9B0" w:rsidR="00BB24E8" w:rsidRDefault="00B768EF" w:rsidP="00735F4B">
      <w:pPr>
        <w:pStyle w:val="Osnovnitekst"/>
        <w:rPr>
          <w:sz w:val="22"/>
          <w:szCs w:val="22"/>
          <w:lang w:val="sr-Cyrl-RS"/>
        </w:rPr>
      </w:pPr>
      <w:r>
        <w:rPr>
          <w:sz w:val="22"/>
          <w:szCs w:val="22"/>
          <w:lang w:val="sr-Cyrl-RS"/>
        </w:rPr>
        <w:tab/>
      </w:r>
      <w:r>
        <w:rPr>
          <w:sz w:val="22"/>
          <w:szCs w:val="22"/>
          <w:lang w:val="sr-Cyrl-RS"/>
        </w:rPr>
        <w:tab/>
      </w:r>
      <w:r>
        <w:rPr>
          <w:sz w:val="22"/>
          <w:szCs w:val="22"/>
          <w:lang w:val="sr-Cyrl-RS"/>
        </w:rPr>
        <w:tab/>
        <w:t xml:space="preserve">слика 4.10 зависност </w:t>
      </w:r>
      <w:r w:rsidR="00894385">
        <w:rPr>
          <w:sz w:val="22"/>
          <w:szCs w:val="22"/>
          <w:lang w:val="sr-Cyrl-RS"/>
        </w:rPr>
        <w:t>успешности шута од типа шута</w:t>
      </w:r>
    </w:p>
    <w:p w14:paraId="45A0F33A" w14:textId="7AC14651" w:rsidR="00DD6A23" w:rsidRDefault="006F6E6B" w:rsidP="00DD6A23">
      <w:pPr>
        <w:pStyle w:val="Osnovnitekst"/>
        <w:rPr>
          <w:lang w:val="sr-Cyrl-RS"/>
        </w:rPr>
      </w:pPr>
      <w:r>
        <w:rPr>
          <w:lang w:val="sr-Cyrl-RS"/>
        </w:rPr>
        <w:t>Тип шута зависи на успешност шута</w:t>
      </w:r>
      <w:r w:rsidR="00C8392E">
        <w:rPr>
          <w:lang w:val="sr-Cyrl-RS"/>
        </w:rPr>
        <w:t xml:space="preserve">. </w:t>
      </w:r>
      <w:r w:rsidR="00DD6A23">
        <w:rPr>
          <w:lang w:val="sr-Cyrl-RS"/>
        </w:rPr>
        <w:t>„</w:t>
      </w:r>
      <w:r w:rsidR="00C8392E">
        <w:rPr>
          <w:lang w:val="sr-Cyrl-RS"/>
        </w:rPr>
        <w:t>Плави</w:t>
      </w:r>
      <w:r w:rsidR="00DD6A23">
        <w:rPr>
          <w:lang w:val="sr-Cyrl-RS"/>
        </w:rPr>
        <w:t>“</w:t>
      </w:r>
      <w:r w:rsidR="00C8392E">
        <w:rPr>
          <w:lang w:val="sr-Cyrl-RS"/>
        </w:rPr>
        <w:t xml:space="preserve"> шут је успешнији од </w:t>
      </w:r>
      <w:r w:rsidR="00DD6A23">
        <w:rPr>
          <w:lang w:val="sr-Cyrl-RS"/>
        </w:rPr>
        <w:t>„</w:t>
      </w:r>
      <w:r w:rsidR="00C8392E">
        <w:rPr>
          <w:lang w:val="sr-Cyrl-RS"/>
        </w:rPr>
        <w:t>наранџастог</w:t>
      </w:r>
      <w:r w:rsidR="00DD6A23">
        <w:rPr>
          <w:lang w:val="sr-Cyrl-RS"/>
        </w:rPr>
        <w:t>“</w:t>
      </w:r>
      <w:r w:rsidR="00C8392E">
        <w:rPr>
          <w:lang w:val="sr-Cyrl-RS"/>
        </w:rPr>
        <w:t>. Ову карактеристику ћемо уврстити у анализу.</w:t>
      </w:r>
    </w:p>
    <w:p w14:paraId="703AE3BC" w14:textId="21B270FF" w:rsidR="005975C4" w:rsidRPr="005975C4" w:rsidRDefault="008C185B" w:rsidP="005975C4">
      <w:pPr>
        <w:pStyle w:val="IInivonaslova-Potpoglavlje"/>
      </w:pPr>
      <w:r>
        <w:lastRenderedPageBreak/>
        <w:t xml:space="preserve"> </w:t>
      </w:r>
      <w:proofErr w:type="spellStart"/>
      <w:r w:rsidR="00A01887" w:rsidRPr="00A01887">
        <w:t>shot_zone_area</w:t>
      </w:r>
      <w:proofErr w:type="spellEnd"/>
      <w:r w:rsidR="00A01887" w:rsidRPr="00A01887">
        <w:t xml:space="preserve">, </w:t>
      </w:r>
      <w:proofErr w:type="spellStart"/>
      <w:r w:rsidR="00A01887" w:rsidRPr="00A01887">
        <w:t>shot_zone_basic</w:t>
      </w:r>
      <w:proofErr w:type="spellEnd"/>
      <w:r w:rsidR="00A01887" w:rsidRPr="00A01887">
        <w:t xml:space="preserve">, </w:t>
      </w:r>
      <w:proofErr w:type="spellStart"/>
      <w:r w:rsidR="00A01887" w:rsidRPr="00A01887">
        <w:t>shot_zone_range</w:t>
      </w:r>
      <w:proofErr w:type="spellEnd"/>
    </w:p>
    <w:p w14:paraId="41768857" w14:textId="606DF481" w:rsidR="005975C4" w:rsidRDefault="005975C4" w:rsidP="005975C4">
      <w:pPr>
        <w:pStyle w:val="Osnovnitekst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3C72CF7" wp14:editId="4F49081D">
            <wp:extent cx="3863340" cy="3651511"/>
            <wp:effectExtent l="0" t="0" r="0" b="0"/>
            <wp:docPr id="44" name="Picture 4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Chart, bar chart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9442" cy="3657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9DCAA" w14:textId="4F9DAF9F" w:rsidR="005975C4" w:rsidRPr="008C185B" w:rsidRDefault="008C185B" w:rsidP="005975C4">
      <w:pPr>
        <w:pStyle w:val="Osnovnitekst"/>
        <w:rPr>
          <w:sz w:val="22"/>
          <w:szCs w:val="22"/>
          <w:lang w:val="sr-Cyrl-R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sz w:val="22"/>
          <w:szCs w:val="22"/>
          <w:lang w:val="sr-Cyrl-RS"/>
        </w:rPr>
        <w:t xml:space="preserve">слика 4.11.1 </w:t>
      </w:r>
      <w:r w:rsidR="0018766D">
        <w:rPr>
          <w:sz w:val="22"/>
          <w:szCs w:val="22"/>
          <w:lang w:val="sr-Cyrl-RS"/>
        </w:rPr>
        <w:t>зависност успешности шута од позиције на терену</w:t>
      </w:r>
    </w:p>
    <w:p w14:paraId="65741925" w14:textId="31F58260" w:rsidR="0018766D" w:rsidRDefault="005975C4" w:rsidP="00735F4B">
      <w:pPr>
        <w:pStyle w:val="Osnovnitekst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F678FF6" wp14:editId="6969F9DB">
            <wp:extent cx="4182837" cy="3680460"/>
            <wp:effectExtent l="0" t="0" r="0" b="0"/>
            <wp:docPr id="46" name="Picture 46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Chart, bar chart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7728" cy="3684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75FDD" w14:textId="38E7B1C2" w:rsidR="0018766D" w:rsidRPr="0018766D" w:rsidRDefault="0018766D" w:rsidP="00735F4B">
      <w:pPr>
        <w:pStyle w:val="Osnovnitekst"/>
        <w:rPr>
          <w:sz w:val="22"/>
          <w:szCs w:val="22"/>
          <w:lang w:val="sr-Cyrl-RS"/>
        </w:rPr>
      </w:pPr>
      <w:r>
        <w:rPr>
          <w:lang w:val="en-US"/>
        </w:rPr>
        <w:tab/>
      </w:r>
      <w:r>
        <w:rPr>
          <w:lang w:val="en-US"/>
        </w:rPr>
        <w:tab/>
      </w:r>
      <w:bookmarkStart w:id="10" w:name="_Hlk123811988"/>
      <w:r>
        <w:rPr>
          <w:sz w:val="22"/>
          <w:szCs w:val="22"/>
          <w:lang w:val="sr-Cyrl-RS"/>
        </w:rPr>
        <w:t xml:space="preserve">слика 4.11.2 </w:t>
      </w:r>
      <w:r w:rsidR="00F3526C">
        <w:rPr>
          <w:sz w:val="22"/>
          <w:szCs w:val="22"/>
          <w:lang w:val="sr-Cyrl-RS"/>
        </w:rPr>
        <w:t>зависност успешности шута од позиције на терену</w:t>
      </w:r>
    </w:p>
    <w:bookmarkEnd w:id="10"/>
    <w:p w14:paraId="42BD3C65" w14:textId="2B9B2B4E" w:rsidR="005975C4" w:rsidRDefault="005975C4" w:rsidP="00735F4B">
      <w:pPr>
        <w:pStyle w:val="Osnovnitekst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3F11181" wp14:editId="6F5744ED">
            <wp:extent cx="4863492" cy="4571428"/>
            <wp:effectExtent l="0" t="0" r="0" b="0"/>
            <wp:docPr id="45" name="Picture 45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Chart, bar chart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3492" cy="4571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F8316" w14:textId="2A57C943" w:rsidR="00F3526C" w:rsidRPr="0018766D" w:rsidRDefault="00F3526C" w:rsidP="00F3526C">
      <w:pPr>
        <w:pStyle w:val="Osnovnitekst"/>
        <w:rPr>
          <w:sz w:val="22"/>
          <w:szCs w:val="22"/>
          <w:lang w:val="sr-Cyrl-R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sz w:val="22"/>
          <w:szCs w:val="22"/>
          <w:lang w:val="sr-Cyrl-RS"/>
        </w:rPr>
        <w:t>слика 4.11.3 зависност успешности шута од позиције на терену</w:t>
      </w:r>
    </w:p>
    <w:p w14:paraId="7AD92247" w14:textId="04D0DAF2" w:rsidR="00F3526C" w:rsidRDefault="00F3526C" w:rsidP="00735F4B">
      <w:pPr>
        <w:pStyle w:val="Osnovnitekst"/>
        <w:rPr>
          <w:sz w:val="22"/>
          <w:szCs w:val="22"/>
          <w:lang w:val="en-US"/>
        </w:rPr>
      </w:pPr>
    </w:p>
    <w:p w14:paraId="5B6C33F4" w14:textId="6B3B03B2" w:rsidR="00F3526C" w:rsidRDefault="00F3526C" w:rsidP="00735F4B">
      <w:pPr>
        <w:pStyle w:val="Osnovnitekst"/>
        <w:rPr>
          <w:lang w:val="sr-Cyrl-RS"/>
        </w:rPr>
      </w:pPr>
      <w:r>
        <w:rPr>
          <w:lang w:val="sr-Cyrl-RS"/>
        </w:rPr>
        <w:t xml:space="preserve">Са графика се види </w:t>
      </w:r>
      <w:proofErr w:type="spellStart"/>
      <w:r>
        <w:rPr>
          <w:lang w:val="sr-Cyrl-RS"/>
        </w:rPr>
        <w:t>зависнот</w:t>
      </w:r>
      <w:proofErr w:type="spellEnd"/>
      <w:r>
        <w:rPr>
          <w:lang w:val="sr-Cyrl-RS"/>
        </w:rPr>
        <w:t>, успешност зависи од одређене позиције на терену. Треба уврстити ове карактеристике у анализу.</w:t>
      </w:r>
    </w:p>
    <w:p w14:paraId="7693B9A3" w14:textId="551D34E8" w:rsidR="00E65F11" w:rsidRDefault="00E65F11" w:rsidP="00E65F11">
      <w:pPr>
        <w:pStyle w:val="IInivonaslova-Potpoglavlje"/>
      </w:pPr>
      <w:r>
        <w:rPr>
          <w:lang w:val="sr-Cyrl-RS"/>
        </w:rPr>
        <w:t xml:space="preserve"> </w:t>
      </w:r>
      <w:proofErr w:type="spellStart"/>
      <w:r>
        <w:rPr>
          <w:lang w:val="en-US"/>
        </w:rPr>
        <w:t>team_id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team_name</w:t>
      </w:r>
      <w:proofErr w:type="spellEnd"/>
    </w:p>
    <w:p w14:paraId="2B9109C1" w14:textId="41924E49" w:rsidR="00831BD9" w:rsidRDefault="00E65F11" w:rsidP="00831BD9">
      <w:pPr>
        <w:pStyle w:val="Osnovnitekst"/>
        <w:rPr>
          <w:lang w:val="sr-Cyrl-RS"/>
        </w:rPr>
      </w:pPr>
      <w:r>
        <w:rPr>
          <w:lang w:val="sr-Cyrl-RS"/>
        </w:rPr>
        <w:t>Д</w:t>
      </w:r>
      <w:r>
        <w:rPr>
          <w:lang w:val="en-US"/>
        </w:rPr>
        <w:t>a</w:t>
      </w:r>
      <w:r>
        <w:rPr>
          <w:lang w:val="sr-Cyrl-RS"/>
        </w:rPr>
        <w:t>те карактеристике</w:t>
      </w:r>
      <w:r w:rsidR="00831BD9">
        <w:rPr>
          <w:lang w:val="sr-Cyrl-RS"/>
        </w:rPr>
        <w:t xml:space="preserve"> су јединствене јер је Коби играо само у једном тиму. Дакле оне се могу занемарити.</w:t>
      </w:r>
    </w:p>
    <w:p w14:paraId="24D2180B" w14:textId="42276C4C" w:rsidR="00C21B1C" w:rsidRPr="00C21B1C" w:rsidRDefault="00C21B1C" w:rsidP="00831BD9">
      <w:pPr>
        <w:pStyle w:val="Osnovnitekst"/>
        <w:rPr>
          <w:b/>
          <w:bCs/>
          <w:color w:val="FF0000"/>
          <w:lang w:val="sr-Cyrl-RS"/>
        </w:rPr>
      </w:pPr>
      <w:r w:rsidRPr="00C21B1C">
        <w:rPr>
          <w:rFonts w:ascii="Consolas" w:hAnsi="Consolas"/>
          <w:b/>
          <w:bCs/>
          <w:color w:val="FF0000"/>
          <w:sz w:val="21"/>
          <w:szCs w:val="21"/>
        </w:rPr>
        <w:t xml:space="preserve">[1610612747] ['Los </w:t>
      </w:r>
      <w:proofErr w:type="spellStart"/>
      <w:r w:rsidRPr="00C21B1C">
        <w:rPr>
          <w:rFonts w:ascii="Consolas" w:hAnsi="Consolas"/>
          <w:b/>
          <w:bCs/>
          <w:color w:val="FF0000"/>
          <w:sz w:val="21"/>
          <w:szCs w:val="21"/>
        </w:rPr>
        <w:t>Angeles</w:t>
      </w:r>
      <w:proofErr w:type="spellEnd"/>
      <w:r w:rsidRPr="00C21B1C">
        <w:rPr>
          <w:rFonts w:ascii="Consolas" w:hAnsi="Consolas"/>
          <w:b/>
          <w:bCs/>
          <w:color w:val="FF0000"/>
          <w:sz w:val="21"/>
          <w:szCs w:val="21"/>
        </w:rPr>
        <w:t xml:space="preserve"> </w:t>
      </w:r>
      <w:proofErr w:type="spellStart"/>
      <w:r w:rsidRPr="00C21B1C">
        <w:rPr>
          <w:rFonts w:ascii="Consolas" w:hAnsi="Consolas"/>
          <w:b/>
          <w:bCs/>
          <w:color w:val="FF0000"/>
          <w:sz w:val="21"/>
          <w:szCs w:val="21"/>
        </w:rPr>
        <w:t>Lakers</w:t>
      </w:r>
      <w:proofErr w:type="spellEnd"/>
      <w:r w:rsidRPr="00C21B1C">
        <w:rPr>
          <w:rFonts w:ascii="Consolas" w:hAnsi="Consolas"/>
          <w:b/>
          <w:bCs/>
          <w:color w:val="FF0000"/>
          <w:sz w:val="21"/>
          <w:szCs w:val="21"/>
        </w:rPr>
        <w:t>']</w:t>
      </w:r>
    </w:p>
    <w:p w14:paraId="4C86DFB9" w14:textId="2C39D190" w:rsidR="00831BD9" w:rsidRDefault="008116CD" w:rsidP="00831BD9">
      <w:pPr>
        <w:pStyle w:val="IInivonaslova-Potpoglavlje"/>
      </w:pPr>
      <w:r>
        <w:t xml:space="preserve"> </w:t>
      </w:r>
      <w:proofErr w:type="spellStart"/>
      <w:r>
        <w:t>game_date</w:t>
      </w:r>
      <w:proofErr w:type="spellEnd"/>
    </w:p>
    <w:p w14:paraId="6D41A03C" w14:textId="4E30C87D" w:rsidR="00831BD9" w:rsidRDefault="008116CD" w:rsidP="00831BD9">
      <w:pPr>
        <w:pStyle w:val="Osnovnitekst"/>
        <w:rPr>
          <w:lang w:val="sr-Cyrl-RS"/>
        </w:rPr>
      </w:pPr>
      <w:r>
        <w:rPr>
          <w:lang w:val="sr-Cyrl-RS"/>
        </w:rPr>
        <w:t xml:space="preserve">Из дате карактеристике се може извући </w:t>
      </w:r>
      <w:r w:rsidR="00B13DF5">
        <w:rPr>
          <w:lang w:val="sr-Cyrl-RS"/>
        </w:rPr>
        <w:t>година и месец меча у ком је постигнут конкретан шут.</w:t>
      </w:r>
    </w:p>
    <w:p w14:paraId="408844AB" w14:textId="583A48C5" w:rsidR="00B13DF5" w:rsidRDefault="00A2527D" w:rsidP="00831BD9">
      <w:pPr>
        <w:pStyle w:val="Osnovnitekst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2BF2FAF" wp14:editId="7368EE68">
            <wp:extent cx="4673016" cy="3326984"/>
            <wp:effectExtent l="0" t="0" r="0" b="0"/>
            <wp:docPr id="47" name="Picture 4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 descr="Chart, line chart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3016" cy="332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682FC" w14:textId="75947B86" w:rsidR="00A2527D" w:rsidRPr="00A2527D" w:rsidRDefault="00A2527D" w:rsidP="00831BD9">
      <w:pPr>
        <w:pStyle w:val="Osnovnitekst"/>
        <w:rPr>
          <w:sz w:val="22"/>
          <w:szCs w:val="22"/>
          <w:lang w:val="sr-Cyrl-RS"/>
        </w:rPr>
      </w:pP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bookmarkStart w:id="11" w:name="_Hlk123813241"/>
      <w:r>
        <w:rPr>
          <w:sz w:val="22"/>
          <w:szCs w:val="22"/>
          <w:lang w:val="sr-Cyrl-RS"/>
        </w:rPr>
        <w:t>слика 4.13.1 зависност успешности шута од године</w:t>
      </w:r>
      <w:bookmarkEnd w:id="11"/>
    </w:p>
    <w:p w14:paraId="5966F8BE" w14:textId="3C9CFA47" w:rsidR="00A2527D" w:rsidRDefault="00A2527D" w:rsidP="00831BD9">
      <w:pPr>
        <w:pStyle w:val="Osnovnitekst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3720984" wp14:editId="4C9DAE73">
            <wp:extent cx="4800000" cy="3377778"/>
            <wp:effectExtent l="0" t="0" r="0" b="0"/>
            <wp:docPr id="48" name="Picture 4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 descr="Chart, line chart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377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A437E" w14:textId="24D55965" w:rsidR="00A2527D" w:rsidRPr="00A2527D" w:rsidRDefault="00A2527D" w:rsidP="00831BD9">
      <w:pPr>
        <w:pStyle w:val="Osnovnitekst"/>
        <w:rPr>
          <w:sz w:val="22"/>
          <w:szCs w:val="22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sz w:val="22"/>
          <w:szCs w:val="22"/>
          <w:lang w:val="sr-Cyrl-RS"/>
        </w:rPr>
        <w:t>слика 4.13.2 зависност успешности шута од месеца</w:t>
      </w:r>
    </w:p>
    <w:p w14:paraId="5209ACCA" w14:textId="356B1767" w:rsidR="00E65F11" w:rsidRPr="0060553B" w:rsidRDefault="00A2527D" w:rsidP="00735F4B">
      <w:pPr>
        <w:pStyle w:val="Osnovnitekst"/>
        <w:rPr>
          <w:lang w:val="en-US"/>
        </w:rPr>
      </w:pPr>
      <w:r>
        <w:rPr>
          <w:lang w:val="sr-Cyrl-RS"/>
        </w:rPr>
        <w:t>Делује да месец и година делује на успешност шута.</w:t>
      </w:r>
      <w:r w:rsidR="0060553B">
        <w:rPr>
          <w:lang w:val="sr-Cyrl-RS"/>
        </w:rPr>
        <w:t xml:space="preserve"> Дакле трансформисати дати податак </w:t>
      </w:r>
      <w:proofErr w:type="spellStart"/>
      <w:r w:rsidR="0060553B" w:rsidRPr="0060553B">
        <w:rPr>
          <w:i/>
          <w:iCs/>
          <w:lang w:val="en-US"/>
        </w:rPr>
        <w:t>game_date</w:t>
      </w:r>
      <w:proofErr w:type="spellEnd"/>
      <w:r w:rsidR="0060553B">
        <w:rPr>
          <w:lang w:val="sr-Cyrl-RS"/>
        </w:rPr>
        <w:t xml:space="preserve"> у месец и годину.</w:t>
      </w:r>
    </w:p>
    <w:p w14:paraId="1A1AB7F2" w14:textId="08BBC60B" w:rsidR="00ED0DEF" w:rsidRDefault="003E4370" w:rsidP="00ED0DEF">
      <w:pPr>
        <w:pStyle w:val="IInivonaslova-Potpoglavlje"/>
      </w:pPr>
      <w:r>
        <w:lastRenderedPageBreak/>
        <w:t xml:space="preserve"> </w:t>
      </w:r>
      <w:proofErr w:type="spellStart"/>
      <w:r>
        <w:t>matchup</w:t>
      </w:r>
      <w:proofErr w:type="spellEnd"/>
    </w:p>
    <w:p w14:paraId="0E0F75C4" w14:textId="3FDF529A" w:rsidR="00ED0DEF" w:rsidRPr="00124EB6" w:rsidRDefault="00ED0DEF" w:rsidP="00ED0DEF">
      <w:pPr>
        <w:pStyle w:val="Osnovnitekst"/>
        <w:rPr>
          <w:lang w:val="sr-Cyrl-RS"/>
        </w:rPr>
      </w:pPr>
      <w:r>
        <w:rPr>
          <w:lang w:val="sr-Cyrl-RS"/>
        </w:rPr>
        <w:t xml:space="preserve">Из дате карактеристике се може извући </w:t>
      </w:r>
      <w:r w:rsidR="000F095C">
        <w:rPr>
          <w:lang w:val="sr-Cyrl-RS"/>
        </w:rPr>
        <w:t>противничка екипа и да ли се игра на домаћем или противничком терену.</w:t>
      </w:r>
      <w:r w:rsidR="00822116">
        <w:rPr>
          <w:lang w:val="sr-Cyrl-RS"/>
        </w:rPr>
        <w:t xml:space="preserve"> </w:t>
      </w:r>
      <w:r w:rsidR="00986E77">
        <w:rPr>
          <w:lang w:val="sr-Cyrl-RS"/>
        </w:rPr>
        <w:t>Сам противник овде није од интереса јер постоји посебна колона за то. Овде је од интереса да ли се игра у гостима или не.</w:t>
      </w:r>
      <w:r w:rsidR="00E438F4">
        <w:rPr>
          <w:lang w:val="sr-Cyrl-RS"/>
        </w:rPr>
        <w:t xml:space="preserve"> </w:t>
      </w:r>
      <w:r w:rsidR="00ED0D99">
        <w:rPr>
          <w:lang w:val="sr-Cyrl-RS"/>
        </w:rPr>
        <w:t xml:space="preserve">Дакле дати податак ћемо прво кодирати – </w:t>
      </w:r>
      <w:r w:rsidR="00ED0D99">
        <w:rPr>
          <w:lang w:val="en-US"/>
        </w:rPr>
        <w:t>vs =&gt; 1 (</w:t>
      </w:r>
      <w:r w:rsidR="00ED0D99">
        <w:rPr>
          <w:lang w:val="sr-Cyrl-RS"/>
        </w:rPr>
        <w:t>домаћи терен</w:t>
      </w:r>
      <w:r w:rsidR="00ED0D99">
        <w:rPr>
          <w:lang w:val="en-US"/>
        </w:rPr>
        <w:t>), @ =&gt; 0 (</w:t>
      </w:r>
      <w:r w:rsidR="00ED0D99">
        <w:rPr>
          <w:lang w:val="sr-Cyrl-RS"/>
        </w:rPr>
        <w:t>противнички терен</w:t>
      </w:r>
      <w:r w:rsidR="00ED0D99">
        <w:rPr>
          <w:lang w:val="en-US"/>
        </w:rPr>
        <w:t>)</w:t>
      </w:r>
      <w:r w:rsidR="00124EB6">
        <w:rPr>
          <w:lang w:val="sr-Cyrl-RS"/>
        </w:rPr>
        <w:t>, и видети како то утиче на успешност шута.</w:t>
      </w:r>
    </w:p>
    <w:p w14:paraId="2E431AAA" w14:textId="6B34F0E6" w:rsidR="00986E77" w:rsidRPr="000F095C" w:rsidRDefault="00986E77" w:rsidP="00ED0DEF">
      <w:pPr>
        <w:pStyle w:val="Osnovnitekst"/>
        <w:rPr>
          <w:lang w:val="sr-Cyrl-RS"/>
        </w:rPr>
      </w:pPr>
      <w:r>
        <w:rPr>
          <w:noProof/>
          <w:lang w:val="sr-Cyrl-RS"/>
        </w:rPr>
        <w:drawing>
          <wp:inline distT="0" distB="0" distL="0" distR="0" wp14:anchorId="690A958C" wp14:editId="6A19E37D">
            <wp:extent cx="4863492" cy="3339682"/>
            <wp:effectExtent l="0" t="0" r="0" b="0"/>
            <wp:docPr id="49" name="Picture 49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 descr="Chart&#10;&#10;Description automatically generated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3492" cy="3339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CD6BA" w14:textId="23C21E4D" w:rsidR="00E94C13" w:rsidRPr="007C5628" w:rsidRDefault="00986E77" w:rsidP="007C5628">
      <w:pPr>
        <w:pStyle w:val="Osnovnitekst"/>
        <w:rPr>
          <w:sz w:val="22"/>
          <w:szCs w:val="22"/>
          <w:lang w:val="sr-Cyrl-RS"/>
        </w:rPr>
      </w:pPr>
      <w:r w:rsidRPr="009B620F">
        <w:rPr>
          <w:sz w:val="22"/>
          <w:szCs w:val="22"/>
          <w:lang w:val="sr-Cyrl-RS"/>
        </w:rPr>
        <w:tab/>
      </w:r>
      <w:r w:rsidRPr="009B620F">
        <w:rPr>
          <w:sz w:val="22"/>
          <w:szCs w:val="22"/>
          <w:lang w:val="sr-Cyrl-RS"/>
        </w:rPr>
        <w:tab/>
        <w:t>слика</w:t>
      </w:r>
      <w:r w:rsidR="00124EB6" w:rsidRPr="009B620F">
        <w:rPr>
          <w:sz w:val="22"/>
          <w:szCs w:val="22"/>
          <w:lang w:val="sr-Cyrl-RS"/>
        </w:rPr>
        <w:t xml:space="preserve"> 4.14. зависност</w:t>
      </w:r>
      <w:r w:rsidR="002B5C04" w:rsidRPr="009B620F">
        <w:rPr>
          <w:sz w:val="22"/>
          <w:szCs w:val="22"/>
          <w:lang w:val="sr-Cyrl-RS"/>
        </w:rPr>
        <w:t xml:space="preserve"> успешности шута од типа терен</w:t>
      </w:r>
      <w:r w:rsidR="009B620F" w:rsidRPr="009B620F">
        <w:rPr>
          <w:sz w:val="22"/>
          <w:szCs w:val="22"/>
          <w:lang w:val="sr-Cyrl-RS"/>
        </w:rPr>
        <w:t>а 0</w:t>
      </w:r>
      <w:r w:rsidR="002B5C04" w:rsidRPr="009B620F">
        <w:rPr>
          <w:sz w:val="22"/>
          <w:szCs w:val="22"/>
          <w:lang w:val="sr-Cyrl-RS"/>
        </w:rPr>
        <w:t xml:space="preserve"> (гости</w:t>
      </w:r>
      <w:r w:rsidR="009B620F" w:rsidRPr="009B620F">
        <w:rPr>
          <w:sz w:val="22"/>
          <w:szCs w:val="22"/>
          <w:lang w:val="sr-Cyrl-RS"/>
        </w:rPr>
        <w:t xml:space="preserve">), 1 </w:t>
      </w:r>
      <w:r w:rsidR="009B620F">
        <w:rPr>
          <w:sz w:val="22"/>
          <w:szCs w:val="22"/>
          <w:lang w:val="sr-Cyrl-RS"/>
        </w:rPr>
        <w:t>(кућ</w:t>
      </w:r>
      <w:r w:rsidR="007C5628">
        <w:rPr>
          <w:sz w:val="22"/>
          <w:szCs w:val="22"/>
          <w:lang w:val="sr-Cyrl-RS"/>
        </w:rPr>
        <w:t>и</w:t>
      </w:r>
      <w:r w:rsidR="009B620F">
        <w:rPr>
          <w:sz w:val="22"/>
          <w:szCs w:val="22"/>
          <w:lang w:val="sr-Cyrl-RS"/>
        </w:rPr>
        <w:t>)</w:t>
      </w:r>
    </w:p>
    <w:p w14:paraId="5BE83940" w14:textId="57947A17" w:rsidR="007C5628" w:rsidRDefault="007C5628" w:rsidP="007C5628">
      <w:pPr>
        <w:pStyle w:val="IInivonaslova-Potpoglavlje"/>
      </w:pPr>
      <w:r>
        <w:rPr>
          <w:lang w:val="sr-Cyrl-RS"/>
        </w:rPr>
        <w:lastRenderedPageBreak/>
        <w:t xml:space="preserve"> </w:t>
      </w:r>
      <w:r>
        <w:rPr>
          <w:lang w:val="en-US"/>
        </w:rPr>
        <w:t>opponent</w:t>
      </w:r>
    </w:p>
    <w:p w14:paraId="679BB7D4" w14:textId="4E28ECA6" w:rsidR="007C5628" w:rsidRDefault="002101F3" w:rsidP="00E94C13">
      <w:pPr>
        <w:pStyle w:val="Osnovnitekst"/>
      </w:pPr>
      <w:r>
        <w:rPr>
          <w:noProof/>
        </w:rPr>
        <w:drawing>
          <wp:inline distT="0" distB="0" distL="0" distR="0" wp14:anchorId="18F966FC" wp14:editId="7951B20F">
            <wp:extent cx="4863492" cy="3555555"/>
            <wp:effectExtent l="0" t="0" r="0" b="0"/>
            <wp:docPr id="50" name="Picture 50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 descr="Chart&#10;&#10;Description automatically generated with medium confidence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3492" cy="355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B783F" w14:textId="78B57513" w:rsidR="002101F3" w:rsidRDefault="002101F3" w:rsidP="00E94C13">
      <w:pPr>
        <w:pStyle w:val="Osnovnitekst"/>
        <w:rPr>
          <w:sz w:val="22"/>
          <w:szCs w:val="22"/>
          <w:lang w:val="sr-Cyrl-RS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8C5946">
        <w:rPr>
          <w:sz w:val="22"/>
          <w:szCs w:val="22"/>
          <w:lang w:val="sr-Cyrl-RS"/>
        </w:rPr>
        <w:t xml:space="preserve">слика 4.15 </w:t>
      </w:r>
      <w:proofErr w:type="spellStart"/>
      <w:r w:rsidR="008C5946">
        <w:rPr>
          <w:sz w:val="22"/>
          <w:szCs w:val="22"/>
          <w:lang w:val="sr-Cyrl-RS"/>
        </w:rPr>
        <w:t>график</w:t>
      </w:r>
      <w:proofErr w:type="spellEnd"/>
      <w:r w:rsidR="008C5946">
        <w:rPr>
          <w:sz w:val="22"/>
          <w:szCs w:val="22"/>
          <w:lang w:val="sr-Cyrl-RS"/>
        </w:rPr>
        <w:t xml:space="preserve"> зависности успешности шута од противника</w:t>
      </w:r>
    </w:p>
    <w:p w14:paraId="645948DF" w14:textId="77132DF1" w:rsidR="008C5946" w:rsidRDefault="008C5946" w:rsidP="00E94C13">
      <w:pPr>
        <w:pStyle w:val="Osnovnitekst"/>
        <w:rPr>
          <w:lang w:val="sr-Cyrl-RS"/>
        </w:rPr>
      </w:pPr>
      <w:r>
        <w:rPr>
          <w:lang w:val="sr-Cyrl-RS"/>
        </w:rPr>
        <w:t>Са графика се види да противник не утиче толико на успешност шута. Нема великих колебања у вредности. Дакле пробаћемо да ову карактеристику занемаримо. Све вредности су између 40%-50%</w:t>
      </w:r>
      <w:r w:rsidR="00F3640D">
        <w:rPr>
          <w:lang w:val="sr-Cyrl-RS"/>
        </w:rPr>
        <w:t xml:space="preserve"> за успешан шут.</w:t>
      </w:r>
    </w:p>
    <w:p w14:paraId="35D667D8" w14:textId="7D5A9584" w:rsidR="00F3640D" w:rsidRDefault="00F3640D" w:rsidP="00E94C13">
      <w:pPr>
        <w:pStyle w:val="Osnovnitekst"/>
        <w:rPr>
          <w:lang w:val="sr-Cyrl-RS"/>
        </w:rPr>
      </w:pPr>
    </w:p>
    <w:p w14:paraId="41ACCD7D" w14:textId="7E5B32FA" w:rsidR="00F3640D" w:rsidRDefault="00F3640D" w:rsidP="00F3640D">
      <w:pPr>
        <w:pStyle w:val="IInivonaslova-Potpoglavlje"/>
      </w:pPr>
      <w:r>
        <w:rPr>
          <w:lang w:val="sr-Cyrl-RS"/>
        </w:rPr>
        <w:t xml:space="preserve"> </w:t>
      </w:r>
      <w:proofErr w:type="spellStart"/>
      <w:r>
        <w:rPr>
          <w:lang w:val="en-US"/>
        </w:rPr>
        <w:t>shot_id</w:t>
      </w:r>
      <w:proofErr w:type="spellEnd"/>
    </w:p>
    <w:p w14:paraId="1D541106" w14:textId="00EBB513" w:rsidR="00F3640D" w:rsidRDefault="006418C4" w:rsidP="00F3640D">
      <w:pPr>
        <w:pStyle w:val="Osnovnitekst"/>
        <w:rPr>
          <w:lang w:val="sr-Cyrl-RS"/>
        </w:rPr>
      </w:pPr>
      <w:r>
        <w:rPr>
          <w:lang w:val="sr-Cyrl-RS"/>
        </w:rPr>
        <w:t>Дата карактеристика не утиче на успешност  шута, то је само идентификација шута.</w:t>
      </w:r>
    </w:p>
    <w:p w14:paraId="5B518F27" w14:textId="1B9C7857" w:rsidR="006418C4" w:rsidRDefault="006418C4" w:rsidP="00F3640D">
      <w:pPr>
        <w:pStyle w:val="Osnovnitekst"/>
        <w:rPr>
          <w:lang w:val="sr-Cyrl-RS"/>
        </w:rPr>
      </w:pPr>
    </w:p>
    <w:p w14:paraId="01D28252" w14:textId="2F9B49D0" w:rsidR="006418C4" w:rsidRDefault="006418C4" w:rsidP="006418C4">
      <w:pPr>
        <w:pStyle w:val="IInivonaslova-Potpoglavlje"/>
      </w:pPr>
      <w:r>
        <w:rPr>
          <w:lang w:val="sr-Cyrl-RS"/>
        </w:rPr>
        <w:t xml:space="preserve"> </w:t>
      </w:r>
      <w:proofErr w:type="spellStart"/>
      <w:r>
        <w:rPr>
          <w:lang w:val="en-US"/>
        </w:rPr>
        <w:t>shot_made_flag</w:t>
      </w:r>
      <w:proofErr w:type="spellEnd"/>
    </w:p>
    <w:p w14:paraId="03DE2CC7" w14:textId="5278AA59" w:rsidR="006418C4" w:rsidRPr="006418C4" w:rsidRDefault="006418C4" w:rsidP="006418C4">
      <w:pPr>
        <w:pStyle w:val="Osnovnitekst"/>
        <w:rPr>
          <w:lang w:val="sr-Cyrl-RS"/>
        </w:rPr>
      </w:pPr>
      <w:r>
        <w:rPr>
          <w:lang w:val="sr-Cyrl-RS"/>
        </w:rPr>
        <w:t>Дата карактеристика нам је циљна карактеристика, дакле нећемо је узимати за анализу.</w:t>
      </w:r>
    </w:p>
    <w:p w14:paraId="5CC161D1" w14:textId="77777777" w:rsidR="006418C4" w:rsidRPr="006418C4" w:rsidRDefault="006418C4" w:rsidP="00F3640D">
      <w:pPr>
        <w:pStyle w:val="Osnovnitekst"/>
        <w:rPr>
          <w:lang w:val="sr-Cyrl-RS"/>
        </w:rPr>
      </w:pPr>
    </w:p>
    <w:p w14:paraId="2A78A22D" w14:textId="365EE0A5" w:rsidR="00F040D1" w:rsidRDefault="00F040D1" w:rsidP="00F040D1">
      <w:pPr>
        <w:pStyle w:val="Inivonaslova-Poglavlje"/>
      </w:pPr>
      <w:r>
        <w:rPr>
          <w:lang w:val="sr-Cyrl-RS"/>
        </w:rPr>
        <w:lastRenderedPageBreak/>
        <w:t>Алгори</w:t>
      </w:r>
      <w:r w:rsidR="006439C8">
        <w:rPr>
          <w:lang w:val="sr-Cyrl-RS"/>
        </w:rPr>
        <w:t>тми за учење и предикцију</w:t>
      </w:r>
    </w:p>
    <w:p w14:paraId="70F2721C" w14:textId="5DC0A7AA" w:rsidR="00F040D1" w:rsidRDefault="006439C8" w:rsidP="00F040D1">
      <w:pPr>
        <w:pStyle w:val="Osnovnitekst"/>
        <w:rPr>
          <w:lang w:val="sr-Cyrl-RS"/>
        </w:rPr>
      </w:pPr>
      <w:r>
        <w:rPr>
          <w:lang w:val="sr-Cyrl-RS"/>
        </w:rPr>
        <w:t>Пре примене самих алгоритама на базу података треба</w:t>
      </w:r>
      <w:r w:rsidR="00011C4E">
        <w:rPr>
          <w:lang w:val="sr-Cyrl-RS"/>
        </w:rPr>
        <w:t xml:space="preserve"> прво „очистити“ базу од сувишних</w:t>
      </w:r>
      <w:r w:rsidR="008B3EDB">
        <w:rPr>
          <w:lang w:val="sr-Cyrl-RS"/>
        </w:rPr>
        <w:t xml:space="preserve"> податка (података који не утичу на успешност шута) или трансформисати податке тако да алгоритам изврши лакш</w:t>
      </w:r>
      <w:r w:rsidR="00AD0E7D">
        <w:rPr>
          <w:lang w:val="sr-Cyrl-RS"/>
        </w:rPr>
        <w:t>у предикцију (закључено у претходном поглављу које су то карактеристике).</w:t>
      </w:r>
    </w:p>
    <w:p w14:paraId="42ED06B0" w14:textId="12184FB9" w:rsidR="00142CC3" w:rsidRDefault="00142CC3" w:rsidP="00F040D1">
      <w:pPr>
        <w:pStyle w:val="Osnovnitekst"/>
        <w:rPr>
          <w:lang w:val="sr-Cyrl-RS"/>
        </w:rPr>
      </w:pPr>
      <w:r>
        <w:rPr>
          <w:lang w:val="sr-Cyrl-RS"/>
        </w:rPr>
        <w:t xml:space="preserve">Затим податке треба поделити у две групе. </w:t>
      </w:r>
      <w:r w:rsidR="00E262C0">
        <w:rPr>
          <w:lang w:val="sr-Cyrl-RS"/>
        </w:rPr>
        <w:t xml:space="preserve">Прва је тест група, од које ће алгоритам учити правилности </w:t>
      </w:r>
      <w:r w:rsidR="00F408F5">
        <w:rPr>
          <w:lang w:val="sr-Cyrl-RS"/>
        </w:rPr>
        <w:t xml:space="preserve">на основу свих карактеристика, </w:t>
      </w:r>
      <w:r w:rsidR="00E262C0">
        <w:rPr>
          <w:lang w:val="sr-Cyrl-RS"/>
        </w:rPr>
        <w:t xml:space="preserve">како би направио предикцију. </w:t>
      </w:r>
      <w:r w:rsidR="004E0C2C">
        <w:rPr>
          <w:lang w:val="sr-Cyrl-RS"/>
        </w:rPr>
        <w:t xml:space="preserve">То су они редови у бази којима је колона </w:t>
      </w:r>
      <w:proofErr w:type="spellStart"/>
      <w:r w:rsidR="004E0C2C" w:rsidRPr="004E0C2C">
        <w:rPr>
          <w:i/>
          <w:iCs/>
          <w:lang w:val="en-US"/>
        </w:rPr>
        <w:t>shot_made_flag</w:t>
      </w:r>
      <w:proofErr w:type="spellEnd"/>
      <w:r w:rsidR="004E0C2C">
        <w:rPr>
          <w:i/>
          <w:iCs/>
          <w:lang w:val="en-US"/>
        </w:rPr>
        <w:t xml:space="preserve"> </w:t>
      </w:r>
      <w:r w:rsidR="00847193">
        <w:rPr>
          <w:lang w:val="sr-Cyrl-RS"/>
        </w:rPr>
        <w:t>различит од</w:t>
      </w:r>
      <w:r w:rsidR="00847193" w:rsidRPr="00847193">
        <w:rPr>
          <w:i/>
          <w:iCs/>
          <w:lang w:val="sr-Cyrl-RS"/>
        </w:rPr>
        <w:t xml:space="preserve"> </w:t>
      </w:r>
      <w:proofErr w:type="spellStart"/>
      <w:r w:rsidR="00847193" w:rsidRPr="00847193">
        <w:rPr>
          <w:i/>
          <w:iCs/>
          <w:lang w:val="en-US"/>
        </w:rPr>
        <w:t>NaN</w:t>
      </w:r>
      <w:proofErr w:type="spellEnd"/>
      <w:r w:rsidR="00847193">
        <w:rPr>
          <w:i/>
          <w:iCs/>
          <w:lang w:val="en-US"/>
        </w:rPr>
        <w:t xml:space="preserve">. </w:t>
      </w:r>
      <w:r w:rsidR="00C7731D">
        <w:rPr>
          <w:lang w:val="sr-Cyrl-RS"/>
        </w:rPr>
        <w:t xml:space="preserve">Друга група су </w:t>
      </w:r>
      <w:r w:rsidR="009A105C">
        <w:rPr>
          <w:lang w:val="sr-Cyrl-RS"/>
        </w:rPr>
        <w:t>резултујући подаци, тј.</w:t>
      </w:r>
      <w:r w:rsidR="00AF2F36">
        <w:rPr>
          <w:lang w:val="sr-Cyrl-RS"/>
        </w:rPr>
        <w:t xml:space="preserve"> ред</w:t>
      </w:r>
      <w:r w:rsidR="009A105C">
        <w:rPr>
          <w:lang w:val="sr-Cyrl-RS"/>
        </w:rPr>
        <w:t xml:space="preserve"> </w:t>
      </w:r>
      <w:r w:rsidR="00AF2F36">
        <w:rPr>
          <w:lang w:val="sr-Cyrl-RS"/>
        </w:rPr>
        <w:t>у коме</w:t>
      </w:r>
      <w:r w:rsidR="009A105C">
        <w:rPr>
          <w:lang w:val="sr-Cyrl-RS"/>
        </w:rPr>
        <w:t xml:space="preserve"> је колона </w:t>
      </w:r>
      <w:proofErr w:type="spellStart"/>
      <w:r w:rsidR="009A105C" w:rsidRPr="004E0C2C">
        <w:rPr>
          <w:i/>
          <w:iCs/>
          <w:lang w:val="en-US"/>
        </w:rPr>
        <w:t>shot_made_flag</w:t>
      </w:r>
      <w:proofErr w:type="spellEnd"/>
      <w:r w:rsidR="009A105C">
        <w:rPr>
          <w:i/>
          <w:iCs/>
          <w:lang w:val="en-US"/>
        </w:rPr>
        <w:t xml:space="preserve"> </w:t>
      </w:r>
      <w:r w:rsidR="009A105C">
        <w:rPr>
          <w:lang w:val="sr-Cyrl-RS"/>
        </w:rPr>
        <w:t>једнака</w:t>
      </w:r>
      <w:r w:rsidR="009A105C" w:rsidRPr="00847193">
        <w:rPr>
          <w:i/>
          <w:iCs/>
          <w:lang w:val="sr-Cyrl-RS"/>
        </w:rPr>
        <w:t xml:space="preserve"> </w:t>
      </w:r>
      <w:proofErr w:type="spellStart"/>
      <w:r w:rsidR="009A105C" w:rsidRPr="00847193">
        <w:rPr>
          <w:i/>
          <w:iCs/>
          <w:lang w:val="en-US"/>
        </w:rPr>
        <w:t>NaN</w:t>
      </w:r>
      <w:proofErr w:type="spellEnd"/>
      <w:r w:rsidR="00AF2F36">
        <w:rPr>
          <w:i/>
          <w:iCs/>
          <w:lang w:val="sr-Cyrl-RS"/>
        </w:rPr>
        <w:t xml:space="preserve">. </w:t>
      </w:r>
      <w:r w:rsidR="00AF2F36">
        <w:rPr>
          <w:lang w:val="sr-Cyrl-RS"/>
        </w:rPr>
        <w:t>Те податке треба алгоритам да попуни након учења над тест подацима</w:t>
      </w:r>
      <w:r w:rsidR="00942CF8">
        <w:rPr>
          <w:lang w:val="sr-Cyrl-RS"/>
        </w:rPr>
        <w:t>,</w:t>
      </w:r>
      <w:r w:rsidR="00AF2F36">
        <w:rPr>
          <w:lang w:val="sr-Cyrl-RS"/>
        </w:rPr>
        <w:t xml:space="preserve"> са вероватноћом за успешан шут, </w:t>
      </w:r>
      <w:proofErr w:type="spellStart"/>
      <w:r w:rsidR="00AF2F36">
        <w:rPr>
          <w:lang w:val="sr-Cyrl-RS"/>
        </w:rPr>
        <w:t>тј</w:t>
      </w:r>
      <w:proofErr w:type="spellEnd"/>
      <w:r w:rsidR="00AF2F36">
        <w:rPr>
          <w:lang w:val="sr-Cyrl-RS"/>
        </w:rPr>
        <w:t xml:space="preserve"> погодак.</w:t>
      </w:r>
    </w:p>
    <w:p w14:paraId="49B72048" w14:textId="4B81F7CF" w:rsidR="00942CF8" w:rsidRDefault="00942CF8" w:rsidP="00F040D1">
      <w:pPr>
        <w:pStyle w:val="Osnovnitekst"/>
        <w:rPr>
          <w:lang w:val="sr-Cyrl-RS"/>
        </w:rPr>
      </w:pPr>
      <w:r>
        <w:rPr>
          <w:lang w:val="sr-Cyrl-RS"/>
        </w:rPr>
        <w:t xml:space="preserve">Све податке у бази које су </w:t>
      </w:r>
      <w:proofErr w:type="spellStart"/>
      <w:r w:rsidR="00542E03">
        <w:rPr>
          <w:lang w:val="sr-Cyrl-RS"/>
        </w:rPr>
        <w:t>тесктуалног</w:t>
      </w:r>
      <w:proofErr w:type="spellEnd"/>
      <w:r w:rsidR="00542E03">
        <w:rPr>
          <w:lang w:val="sr-Cyrl-RS"/>
        </w:rPr>
        <w:t xml:space="preserve"> типа, и алгоритам (машина) не може да протумачи треба </w:t>
      </w:r>
      <w:proofErr w:type="spellStart"/>
      <w:r w:rsidR="00542E03">
        <w:rPr>
          <w:lang w:val="sr-Cyrl-RS"/>
        </w:rPr>
        <w:t>трансфирмисати</w:t>
      </w:r>
      <w:proofErr w:type="spellEnd"/>
      <w:r w:rsidR="00542E03">
        <w:rPr>
          <w:lang w:val="sr-Cyrl-RS"/>
        </w:rPr>
        <w:t xml:space="preserve"> у </w:t>
      </w:r>
      <w:r w:rsidR="00EB3715">
        <w:rPr>
          <w:lang w:val="sr-Cyrl-RS"/>
        </w:rPr>
        <w:t xml:space="preserve">вредност разумљиву алгоритму. За то се користи </w:t>
      </w:r>
      <w:proofErr w:type="spellStart"/>
      <w:r w:rsidR="00EB3715" w:rsidRPr="00FC6B39">
        <w:rPr>
          <w:i/>
          <w:iCs/>
          <w:lang w:val="en-US"/>
        </w:rPr>
        <w:t>LabelEncoder</w:t>
      </w:r>
      <w:proofErr w:type="spellEnd"/>
      <w:r w:rsidR="00EB3715">
        <w:rPr>
          <w:lang w:val="en-US"/>
        </w:rPr>
        <w:t xml:space="preserve"> </w:t>
      </w:r>
      <w:r w:rsidR="00EB3715">
        <w:rPr>
          <w:lang w:val="sr-Cyrl-RS"/>
        </w:rPr>
        <w:t xml:space="preserve">класа, која </w:t>
      </w:r>
      <w:proofErr w:type="spellStart"/>
      <w:r w:rsidR="00EB3715">
        <w:rPr>
          <w:lang w:val="sr-Cyrl-RS"/>
        </w:rPr>
        <w:t>тесктуални</w:t>
      </w:r>
      <w:proofErr w:type="spellEnd"/>
      <w:r w:rsidR="00EB3715">
        <w:rPr>
          <w:lang w:val="sr-Cyrl-RS"/>
        </w:rPr>
        <w:t xml:space="preserve"> податак </w:t>
      </w:r>
      <w:r w:rsidR="00FC6B39">
        <w:rPr>
          <w:lang w:val="sr-Cyrl-RS"/>
        </w:rPr>
        <w:t>трансформише у вредност разумљиву алгоритму.</w:t>
      </w:r>
    </w:p>
    <w:p w14:paraId="540C94CB" w14:textId="723F2A3B" w:rsidR="007C7225" w:rsidRPr="004A1E91" w:rsidRDefault="007C7225" w:rsidP="00F040D1">
      <w:pPr>
        <w:pStyle w:val="Osnovnitekst"/>
        <w:rPr>
          <w:lang w:val="en-US"/>
        </w:rPr>
      </w:pPr>
      <w:proofErr w:type="spellStart"/>
      <w:r w:rsidRPr="007C7225">
        <w:rPr>
          <w:b/>
          <w:bCs/>
          <w:i/>
          <w:iCs/>
          <w:lang w:val="en-US"/>
        </w:rPr>
        <w:t>KFold</w:t>
      </w:r>
      <w:proofErr w:type="spellEnd"/>
      <w:r>
        <w:rPr>
          <w:b/>
          <w:bCs/>
          <w:i/>
          <w:iCs/>
          <w:lang w:val="en-US"/>
        </w:rPr>
        <w:t xml:space="preserve"> </w:t>
      </w:r>
      <w:r w:rsidR="001A4BA6">
        <w:rPr>
          <w:lang w:val="en-US"/>
        </w:rPr>
        <w:t xml:space="preserve">je </w:t>
      </w:r>
      <w:r w:rsidR="001A4BA6">
        <w:rPr>
          <w:lang w:val="sr-Cyrl-RS"/>
        </w:rPr>
        <w:t xml:space="preserve">класа која служи да </w:t>
      </w:r>
      <w:r w:rsidR="00BA767D">
        <w:rPr>
          <w:lang w:val="sr-Cyrl-RS"/>
        </w:rPr>
        <w:t>базу</w:t>
      </w:r>
      <w:r w:rsidR="004A1E91">
        <w:rPr>
          <w:lang w:val="sr-Cyrl-RS"/>
        </w:rPr>
        <w:t xml:space="preserve"> података</w:t>
      </w:r>
      <w:r w:rsidR="00BA767D">
        <w:rPr>
          <w:lang w:val="sr-Cyrl-RS"/>
        </w:rPr>
        <w:t xml:space="preserve">, од које се уче правилности, подели на </w:t>
      </w:r>
      <w:r w:rsidR="00B4150B">
        <w:rPr>
          <w:lang w:val="en-US"/>
        </w:rPr>
        <w:t xml:space="preserve">k </w:t>
      </w:r>
      <w:r w:rsidR="003113F7">
        <w:rPr>
          <w:lang w:val="sr-Cyrl-RS"/>
        </w:rPr>
        <w:t>с</w:t>
      </w:r>
      <w:r w:rsidR="005B4F94">
        <w:rPr>
          <w:lang w:val="sr-Cyrl-RS"/>
        </w:rPr>
        <w:t>купова</w:t>
      </w:r>
      <w:r w:rsidR="003113F7">
        <w:rPr>
          <w:lang w:val="sr-Cyrl-RS"/>
        </w:rPr>
        <w:t>,</w:t>
      </w:r>
      <w:r w:rsidR="005B4F94">
        <w:rPr>
          <w:lang w:val="sr-Cyrl-RS"/>
        </w:rPr>
        <w:t xml:space="preserve"> тако што се 1 скуп узме као </w:t>
      </w:r>
      <w:proofErr w:type="spellStart"/>
      <w:r w:rsidR="005B4F94">
        <w:rPr>
          <w:lang w:val="sr-Cyrl-RS"/>
        </w:rPr>
        <w:t>валидациони</w:t>
      </w:r>
      <w:proofErr w:type="spellEnd"/>
      <w:r w:rsidR="00AA35BD">
        <w:rPr>
          <w:lang w:val="sr-Cyrl-RS"/>
        </w:rPr>
        <w:t xml:space="preserve"> тест скуп, а осталих </w:t>
      </w:r>
      <w:r w:rsidR="00AA35BD">
        <w:rPr>
          <w:lang w:val="en-US"/>
        </w:rPr>
        <w:t xml:space="preserve">k-1 </w:t>
      </w:r>
      <w:r w:rsidR="00AA35BD">
        <w:rPr>
          <w:lang w:val="sr-Cyrl-RS"/>
        </w:rPr>
        <w:t xml:space="preserve">скупова </w:t>
      </w:r>
      <w:r w:rsidR="00C04432">
        <w:rPr>
          <w:lang w:val="sr-Cyrl-RS"/>
        </w:rPr>
        <w:t xml:space="preserve">представљају </w:t>
      </w:r>
      <w:r w:rsidR="00AA35BD">
        <w:rPr>
          <w:lang w:val="sr-Cyrl-RS"/>
        </w:rPr>
        <w:t>тренинг</w:t>
      </w:r>
      <w:r w:rsidR="00C04432">
        <w:rPr>
          <w:lang w:val="sr-Cyrl-RS"/>
        </w:rPr>
        <w:t xml:space="preserve"> скуп</w:t>
      </w:r>
      <w:r w:rsidR="00AA35BD">
        <w:rPr>
          <w:lang w:val="sr-Cyrl-RS"/>
        </w:rPr>
        <w:t>.</w:t>
      </w:r>
      <w:r w:rsidR="0069049B">
        <w:rPr>
          <w:lang w:val="sr-Cyrl-RS"/>
        </w:rPr>
        <w:t xml:space="preserve"> Сам број </w:t>
      </w:r>
      <w:r w:rsidR="0069049B">
        <w:rPr>
          <w:lang w:val="en-US"/>
        </w:rPr>
        <w:t xml:space="preserve">k </w:t>
      </w:r>
      <w:r w:rsidR="0069049B">
        <w:rPr>
          <w:lang w:val="sr-Cyrl-RS"/>
        </w:rPr>
        <w:t xml:space="preserve">зависи од </w:t>
      </w:r>
      <w:r w:rsidR="00422988">
        <w:rPr>
          <w:lang w:val="sr-Cyrl-RS"/>
        </w:rPr>
        <w:t xml:space="preserve">базе до базе, али у теорији се обично узима да буде 5 или 10. У овом примеру ћемо узету </w:t>
      </w:r>
      <w:r w:rsidR="00C87BC0">
        <w:rPr>
          <w:lang w:val="sr-Cyrl-RS"/>
        </w:rPr>
        <w:t>10</w:t>
      </w:r>
      <w:r w:rsidR="00422988">
        <w:rPr>
          <w:lang w:val="sr-Cyrl-RS"/>
        </w:rPr>
        <w:t xml:space="preserve"> </w:t>
      </w:r>
      <w:r w:rsidR="00C87BC0">
        <w:rPr>
          <w:lang w:val="sr-Cyrl-RS"/>
        </w:rPr>
        <w:t>скупова у 10 итерација, ради веће прецизности, и коначна процена ће бити средња вредност.</w:t>
      </w:r>
    </w:p>
    <w:p w14:paraId="53CCB028" w14:textId="0B95C732" w:rsidR="00472067" w:rsidRDefault="00472067" w:rsidP="00472067">
      <w:pPr>
        <w:pStyle w:val="IInivonaslova-Potpoglavlje"/>
      </w:pPr>
      <w:bookmarkStart w:id="12" w:name="_Hlk123912359"/>
      <w:r>
        <w:rPr>
          <w:lang w:val="en-US"/>
        </w:rPr>
        <w:t xml:space="preserve">BOOSTING </w:t>
      </w:r>
      <w:r>
        <w:rPr>
          <w:lang w:val="sr-Cyrl-RS"/>
        </w:rPr>
        <w:t>алгоритми</w:t>
      </w:r>
    </w:p>
    <w:bookmarkEnd w:id="12"/>
    <w:p w14:paraId="684E5348" w14:textId="77777777" w:rsidR="00F4388A" w:rsidRDefault="00472067" w:rsidP="00472067">
      <w:pPr>
        <w:pStyle w:val="Osnovnitekst"/>
        <w:rPr>
          <w:lang w:val="en-US"/>
        </w:rPr>
      </w:pPr>
      <w:r>
        <w:rPr>
          <w:lang w:val="sr-Cyrl-RS"/>
        </w:rPr>
        <w:t xml:space="preserve">Дата </w:t>
      </w:r>
      <w:r w:rsidR="004C116D">
        <w:rPr>
          <w:lang w:val="sr-Cyrl-RS"/>
        </w:rPr>
        <w:t>група алгоритама</w:t>
      </w:r>
      <w:r w:rsidR="007E72C9">
        <w:rPr>
          <w:lang w:val="sr-Cyrl-RS"/>
        </w:rPr>
        <w:t xml:space="preserve"> прави низ модела</w:t>
      </w:r>
      <w:r w:rsidR="00F4388A">
        <w:rPr>
          <w:lang w:val="sr-Cyrl-RS"/>
        </w:rPr>
        <w:t xml:space="preserve"> предикције на основу датог скупа података</w:t>
      </w:r>
      <w:r w:rsidR="008F6372">
        <w:rPr>
          <w:lang w:val="sr-Cyrl-RS"/>
        </w:rPr>
        <w:t>, где сваки наредни модел покушава да исправи евентуалне грешке у предикцији оног претходног</w:t>
      </w:r>
      <w:r w:rsidR="00F4388A">
        <w:rPr>
          <w:lang w:val="sr-Cyrl-RS"/>
        </w:rPr>
        <w:t xml:space="preserve"> модела</w:t>
      </w:r>
      <w:r w:rsidR="008F6372">
        <w:rPr>
          <w:lang w:val="sr-Cyrl-RS"/>
        </w:rPr>
        <w:t xml:space="preserve"> у низу.</w:t>
      </w:r>
      <w:r w:rsidR="002F1B8B">
        <w:rPr>
          <w:lang w:val="en-US"/>
        </w:rPr>
        <w:t xml:space="preserve"> </w:t>
      </w:r>
    </w:p>
    <w:p w14:paraId="184AD9F9" w14:textId="77777777" w:rsidR="00472067" w:rsidRPr="002F1B8B" w:rsidRDefault="002F1B8B" w:rsidP="00472067">
      <w:pPr>
        <w:pStyle w:val="Osnovnitekst"/>
        <w:rPr>
          <w:lang w:val="sr-Cyrl-RS"/>
        </w:rPr>
      </w:pPr>
      <w:r>
        <w:rPr>
          <w:lang w:val="sr-Cyrl-RS"/>
        </w:rPr>
        <w:t xml:space="preserve">Процедура се састоји </w:t>
      </w:r>
      <w:r w:rsidR="00C35BBA">
        <w:rPr>
          <w:lang w:val="sr-Cyrl-RS"/>
        </w:rPr>
        <w:t xml:space="preserve">тако што </w:t>
      </w:r>
      <w:proofErr w:type="spellStart"/>
      <w:r w:rsidR="00C35BBA" w:rsidRPr="00030FAD">
        <w:rPr>
          <w:i/>
          <w:iCs/>
          <w:lang w:val="en-US"/>
        </w:rPr>
        <w:t>KFold</w:t>
      </w:r>
      <w:proofErr w:type="spellEnd"/>
      <w:r w:rsidR="00C35BBA">
        <w:rPr>
          <w:lang w:val="en-US"/>
        </w:rPr>
        <w:t xml:space="preserve"> </w:t>
      </w:r>
      <w:r w:rsidR="00C35BBA">
        <w:rPr>
          <w:lang w:val="sr-Cyrl-RS"/>
        </w:rPr>
        <w:t>класа креира</w:t>
      </w:r>
      <w:r w:rsidR="00442B67">
        <w:rPr>
          <w:lang w:val="sr-Cyrl-RS"/>
        </w:rPr>
        <w:t xml:space="preserve"> </w:t>
      </w:r>
      <w:r w:rsidR="00442B67">
        <w:rPr>
          <w:lang w:val="en-US"/>
        </w:rPr>
        <w:t>k</w:t>
      </w:r>
      <w:r w:rsidR="00C35BBA">
        <w:rPr>
          <w:lang w:val="sr-Cyrl-RS"/>
        </w:rPr>
        <w:t xml:space="preserve"> </w:t>
      </w:r>
      <w:r w:rsidR="00F4388A">
        <w:rPr>
          <w:lang w:val="sr-Cyrl-RS"/>
        </w:rPr>
        <w:t>скуп података</w:t>
      </w:r>
      <w:r w:rsidR="00863BF2">
        <w:rPr>
          <w:lang w:val="sr-Cyrl-RS"/>
        </w:rPr>
        <w:t xml:space="preserve"> над којима алгоритам прави</w:t>
      </w:r>
      <w:r w:rsidR="00442B67">
        <w:rPr>
          <w:lang w:val="en-US"/>
        </w:rPr>
        <w:t xml:space="preserve"> </w:t>
      </w:r>
      <w:r w:rsidR="00863BF2">
        <w:rPr>
          <w:lang w:val="sr-Cyrl-RS"/>
        </w:rPr>
        <w:t>модел предикције.</w:t>
      </w:r>
      <w:r w:rsidR="00BD33F9">
        <w:rPr>
          <w:lang w:val="sr-Cyrl-RS"/>
        </w:rPr>
        <w:t xml:space="preserve"> Прави се више слабијих модела предикције из којих се кроз итерације</w:t>
      </w:r>
      <w:r w:rsidR="00030FAD">
        <w:rPr>
          <w:lang w:val="sr-Cyrl-RS"/>
        </w:rPr>
        <w:t xml:space="preserve"> и исправљање грешака прав</w:t>
      </w:r>
      <w:r w:rsidR="00721DCB">
        <w:rPr>
          <w:lang w:val="sr-Cyrl-RS"/>
        </w:rPr>
        <w:t>е</w:t>
      </w:r>
      <w:r w:rsidR="00030FAD">
        <w:rPr>
          <w:lang w:val="sr-Cyrl-RS"/>
        </w:rPr>
        <w:t xml:space="preserve"> јачи модел</w:t>
      </w:r>
      <w:r w:rsidR="00721DCB">
        <w:rPr>
          <w:lang w:val="sr-Cyrl-RS"/>
        </w:rPr>
        <w:t>и</w:t>
      </w:r>
      <w:r w:rsidR="00030FAD">
        <w:rPr>
          <w:lang w:val="sr-Cyrl-RS"/>
        </w:rPr>
        <w:t>. Процедура се наставља докле год се не нађе оптимални модел</w:t>
      </w:r>
      <w:r w:rsidR="00721DCB">
        <w:rPr>
          <w:lang w:val="sr-Cyrl-RS"/>
        </w:rPr>
        <w:t xml:space="preserve"> са најмање грешака у предикцији</w:t>
      </w:r>
      <w:r w:rsidR="00030FAD">
        <w:rPr>
          <w:lang w:val="sr-Cyrl-RS"/>
        </w:rPr>
        <w:t>.</w:t>
      </w:r>
    </w:p>
    <w:p w14:paraId="105F5655" w14:textId="43D4E547" w:rsidR="00472067" w:rsidRDefault="00B829D4" w:rsidP="00472067">
      <w:pPr>
        <w:pStyle w:val="IIInivonaslova-Odeljak"/>
      </w:pPr>
      <w:bookmarkStart w:id="13" w:name="_Hlk123912199"/>
      <w:r>
        <w:rPr>
          <w:lang w:val="sr-Cyrl-RS"/>
        </w:rPr>
        <w:lastRenderedPageBreak/>
        <w:t>Е</w:t>
      </w:r>
      <w:proofErr w:type="spellStart"/>
      <w:r>
        <w:rPr>
          <w:lang w:val="en-US"/>
        </w:rPr>
        <w:t>xtreme</w:t>
      </w:r>
      <w:proofErr w:type="spellEnd"/>
      <w:r>
        <w:rPr>
          <w:lang w:val="en-US"/>
        </w:rPr>
        <w:t xml:space="preserve"> Gradient Boost</w:t>
      </w:r>
    </w:p>
    <w:bookmarkEnd w:id="13"/>
    <w:p w14:paraId="347FC236" w14:textId="1E6746F6" w:rsidR="00472067" w:rsidRPr="00796283" w:rsidRDefault="009F4578" w:rsidP="00472067">
      <w:pPr>
        <w:pStyle w:val="Osnovnitekst"/>
        <w:rPr>
          <w:lang w:val="en-US"/>
        </w:rPr>
      </w:pPr>
      <w:r>
        <w:rPr>
          <w:lang w:val="sr-Cyrl-RS"/>
        </w:rPr>
        <w:t>Побољшана</w:t>
      </w:r>
      <w:r w:rsidR="00CB13C6">
        <w:rPr>
          <w:lang w:val="sr-Cyrl-RS"/>
        </w:rPr>
        <w:t xml:space="preserve"> верзија</w:t>
      </w:r>
      <w:r w:rsidR="006B0C28">
        <w:rPr>
          <w:lang w:val="sr-Cyrl-RS"/>
        </w:rPr>
        <w:t xml:space="preserve"> </w:t>
      </w:r>
      <w:r w:rsidR="00136C61" w:rsidRPr="006B0C28">
        <w:rPr>
          <w:i/>
          <w:iCs/>
          <w:lang w:val="en-US"/>
        </w:rPr>
        <w:t>Gradient</w:t>
      </w:r>
      <w:r w:rsidR="00CB13C6" w:rsidRPr="006B0C28">
        <w:rPr>
          <w:i/>
          <w:iCs/>
          <w:lang w:val="en-US"/>
        </w:rPr>
        <w:t xml:space="preserve"> Boost</w:t>
      </w:r>
      <w:r w:rsidR="006B0C28">
        <w:rPr>
          <w:lang w:val="sr-Cyrl-RS"/>
        </w:rPr>
        <w:t xml:space="preserve"> алгоритма</w:t>
      </w:r>
      <w:r>
        <w:rPr>
          <w:lang w:val="sr-Cyrl-RS"/>
        </w:rPr>
        <w:t xml:space="preserve">, омогућава </w:t>
      </w:r>
      <w:proofErr w:type="spellStart"/>
      <w:r>
        <w:rPr>
          <w:lang w:val="sr-Cyrl-RS"/>
        </w:rPr>
        <w:t>парале</w:t>
      </w:r>
      <w:r w:rsidR="006E7920">
        <w:rPr>
          <w:lang w:val="sr-Cyrl-RS"/>
        </w:rPr>
        <w:t>л</w:t>
      </w:r>
      <w:r>
        <w:rPr>
          <w:lang w:val="sr-Cyrl-RS"/>
        </w:rPr>
        <w:t>изацију</w:t>
      </w:r>
      <w:proofErr w:type="spellEnd"/>
      <w:r w:rsidR="0056712D">
        <w:rPr>
          <w:lang w:val="sr-Cyrl-RS"/>
        </w:rPr>
        <w:t xml:space="preserve"> и </w:t>
      </w:r>
      <w:r w:rsidR="00B8483C">
        <w:rPr>
          <w:lang w:val="sr-Cyrl-RS"/>
        </w:rPr>
        <w:t xml:space="preserve">поседује </w:t>
      </w:r>
      <w:r w:rsidR="0056712D">
        <w:rPr>
          <w:lang w:val="sr-Cyrl-RS"/>
        </w:rPr>
        <w:t>додатн</w:t>
      </w:r>
      <w:r w:rsidR="00B8483C">
        <w:rPr>
          <w:lang w:val="sr-Cyrl-RS"/>
        </w:rPr>
        <w:t>е</w:t>
      </w:r>
      <w:r w:rsidR="0056712D">
        <w:rPr>
          <w:lang w:val="sr-Cyrl-RS"/>
        </w:rPr>
        <w:t xml:space="preserve"> параметр</w:t>
      </w:r>
      <w:r w:rsidR="00B8483C">
        <w:rPr>
          <w:lang w:val="sr-Cyrl-RS"/>
        </w:rPr>
        <w:t>е који могу служити за бољу предикцију</w:t>
      </w:r>
      <w:r w:rsidR="00472067">
        <w:rPr>
          <w:lang w:val="sr-Cyrl-RS"/>
        </w:rPr>
        <w:t>.</w:t>
      </w:r>
      <w:r w:rsidR="005B7EE5">
        <w:rPr>
          <w:lang w:val="sr-Cyrl-RS"/>
        </w:rPr>
        <w:t xml:space="preserve"> Заснива се на стаблима одлучивања.</w:t>
      </w:r>
    </w:p>
    <w:p w14:paraId="65270440" w14:textId="72D8CA47" w:rsidR="00B8483C" w:rsidRDefault="00B8483C" w:rsidP="00472067">
      <w:pPr>
        <w:pStyle w:val="Osnovnitekst"/>
        <w:rPr>
          <w:lang w:val="sr-Cyrl-RS"/>
        </w:rPr>
      </w:pPr>
      <w:r>
        <w:rPr>
          <w:lang w:val="sr-Cyrl-RS"/>
        </w:rPr>
        <w:t>Резултати:</w:t>
      </w:r>
    </w:p>
    <w:p w14:paraId="22616FCF" w14:textId="77777777" w:rsidR="00B8483C" w:rsidRPr="00B8483C" w:rsidRDefault="00B8483C" w:rsidP="00B8483C">
      <w:pPr>
        <w:pStyle w:val="Osnovnitekst"/>
        <w:rPr>
          <w:lang w:val="sr-Cyrl-RS"/>
        </w:rPr>
      </w:pPr>
      <w:r w:rsidRPr="00B8483C">
        <w:rPr>
          <w:lang w:val="sr-Cyrl-RS"/>
        </w:rPr>
        <w:t>0.6076413601417615</w:t>
      </w:r>
    </w:p>
    <w:p w14:paraId="0F0B15DE" w14:textId="77777777" w:rsidR="00B8483C" w:rsidRPr="00B8483C" w:rsidRDefault="00B8483C" w:rsidP="00B8483C">
      <w:pPr>
        <w:pStyle w:val="Osnovnitekst"/>
        <w:rPr>
          <w:lang w:val="sr-Cyrl-RS"/>
        </w:rPr>
      </w:pPr>
      <w:r w:rsidRPr="00B8483C">
        <w:rPr>
          <w:lang w:val="sr-Cyrl-RS"/>
        </w:rPr>
        <w:t>0.6011794724332357</w:t>
      </w:r>
    </w:p>
    <w:p w14:paraId="3752ABEF" w14:textId="77777777" w:rsidR="00B8483C" w:rsidRPr="00B8483C" w:rsidRDefault="00B8483C" w:rsidP="00B8483C">
      <w:pPr>
        <w:pStyle w:val="Osnovnitekst"/>
        <w:rPr>
          <w:lang w:val="sr-Cyrl-RS"/>
        </w:rPr>
      </w:pPr>
      <w:r w:rsidRPr="00B8483C">
        <w:rPr>
          <w:lang w:val="sr-Cyrl-RS"/>
        </w:rPr>
        <w:t>0.6022798719859119</w:t>
      </w:r>
    </w:p>
    <w:p w14:paraId="799AB1D5" w14:textId="77777777" w:rsidR="00B8483C" w:rsidRPr="00B8483C" w:rsidRDefault="00B8483C" w:rsidP="00B8483C">
      <w:pPr>
        <w:pStyle w:val="Osnovnitekst"/>
        <w:rPr>
          <w:lang w:val="sr-Cyrl-RS"/>
        </w:rPr>
      </w:pPr>
      <w:r w:rsidRPr="00B8483C">
        <w:rPr>
          <w:lang w:val="sr-Cyrl-RS"/>
        </w:rPr>
        <w:t>0.6157184104905128</w:t>
      </w:r>
    </w:p>
    <w:p w14:paraId="3EA5398E" w14:textId="77777777" w:rsidR="00B8483C" w:rsidRPr="00B8483C" w:rsidRDefault="00B8483C" w:rsidP="00B8483C">
      <w:pPr>
        <w:pStyle w:val="Osnovnitekst"/>
        <w:rPr>
          <w:lang w:val="sr-Cyrl-RS"/>
        </w:rPr>
      </w:pPr>
      <w:r w:rsidRPr="00B8483C">
        <w:rPr>
          <w:lang w:val="sr-Cyrl-RS"/>
        </w:rPr>
        <w:t>0.6066564320429253</w:t>
      </w:r>
    </w:p>
    <w:p w14:paraId="639DDC1E" w14:textId="77777777" w:rsidR="00B8483C" w:rsidRPr="00B8483C" w:rsidRDefault="00B8483C" w:rsidP="00B8483C">
      <w:pPr>
        <w:pStyle w:val="Osnovnitekst"/>
        <w:rPr>
          <w:lang w:val="sr-Cyrl-RS"/>
        </w:rPr>
      </w:pPr>
      <w:r w:rsidRPr="00B8483C">
        <w:rPr>
          <w:lang w:val="sr-Cyrl-RS"/>
        </w:rPr>
        <w:t>0.5909227142944277</w:t>
      </w:r>
    </w:p>
    <w:p w14:paraId="3A125B71" w14:textId="77777777" w:rsidR="00B8483C" w:rsidRPr="00B8483C" w:rsidRDefault="00B8483C" w:rsidP="00B8483C">
      <w:pPr>
        <w:pStyle w:val="Osnovnitekst"/>
        <w:rPr>
          <w:lang w:val="sr-Cyrl-RS"/>
        </w:rPr>
      </w:pPr>
      <w:r w:rsidRPr="00B8483C">
        <w:rPr>
          <w:lang w:val="sr-Cyrl-RS"/>
        </w:rPr>
        <w:t>0.6040324264055369</w:t>
      </w:r>
    </w:p>
    <w:p w14:paraId="6D4AD125" w14:textId="77777777" w:rsidR="00B8483C" w:rsidRPr="00B8483C" w:rsidRDefault="00B8483C" w:rsidP="00B8483C">
      <w:pPr>
        <w:pStyle w:val="Osnovnitekst"/>
        <w:rPr>
          <w:lang w:val="sr-Cyrl-RS"/>
        </w:rPr>
      </w:pPr>
      <w:r w:rsidRPr="00B8483C">
        <w:rPr>
          <w:lang w:val="sr-Cyrl-RS"/>
        </w:rPr>
        <w:t>0.6251442130300652</w:t>
      </w:r>
    </w:p>
    <w:p w14:paraId="6A466323" w14:textId="77777777" w:rsidR="00B8483C" w:rsidRPr="00B8483C" w:rsidRDefault="00B8483C" w:rsidP="00B8483C">
      <w:pPr>
        <w:pStyle w:val="Osnovnitekst"/>
        <w:rPr>
          <w:lang w:val="sr-Cyrl-RS"/>
        </w:rPr>
      </w:pPr>
      <w:r w:rsidRPr="00B8483C">
        <w:rPr>
          <w:lang w:val="sr-Cyrl-RS"/>
        </w:rPr>
        <w:t>0.6064740253677422</w:t>
      </w:r>
    </w:p>
    <w:p w14:paraId="295628BB" w14:textId="77777777" w:rsidR="00B8483C" w:rsidRPr="00B8483C" w:rsidRDefault="00B8483C" w:rsidP="00B8483C">
      <w:pPr>
        <w:pStyle w:val="Osnovnitekst"/>
        <w:rPr>
          <w:lang w:val="sr-Cyrl-RS"/>
        </w:rPr>
      </w:pPr>
      <w:r w:rsidRPr="00B8483C">
        <w:rPr>
          <w:lang w:val="sr-Cyrl-RS"/>
        </w:rPr>
        <w:t>0.5984867443790118</w:t>
      </w:r>
    </w:p>
    <w:p w14:paraId="01D4F152" w14:textId="0426ABB7" w:rsidR="00B8483C" w:rsidRDefault="00B8483C" w:rsidP="00B8483C">
      <w:pPr>
        <w:pStyle w:val="Osnovnitekst"/>
        <w:rPr>
          <w:lang w:val="sr-Cyrl-RS"/>
        </w:rPr>
      </w:pPr>
      <w:proofErr w:type="spellStart"/>
      <w:r w:rsidRPr="00B8483C">
        <w:rPr>
          <w:lang w:val="sr-Cyrl-RS"/>
        </w:rPr>
        <w:t>Mean</w:t>
      </w:r>
      <w:proofErr w:type="spellEnd"/>
      <w:r w:rsidRPr="00B8483C">
        <w:rPr>
          <w:lang w:val="sr-Cyrl-RS"/>
        </w:rPr>
        <w:t xml:space="preserve"> </w:t>
      </w:r>
      <w:proofErr w:type="spellStart"/>
      <w:r w:rsidRPr="00B8483C">
        <w:rPr>
          <w:lang w:val="sr-Cyrl-RS"/>
        </w:rPr>
        <w:t>score</w:t>
      </w:r>
      <w:proofErr w:type="spellEnd"/>
      <w:r w:rsidRPr="00B8483C">
        <w:rPr>
          <w:lang w:val="sr-Cyrl-RS"/>
        </w:rPr>
        <w:t xml:space="preserve"> = 0.6058535670571131</w:t>
      </w:r>
    </w:p>
    <w:p w14:paraId="5A963C1C" w14:textId="46B6D680" w:rsidR="00796283" w:rsidRDefault="00796283" w:rsidP="00B8483C">
      <w:pPr>
        <w:pStyle w:val="Osnovnitekst"/>
        <w:rPr>
          <w:lang w:val="sr-Cyrl-RS"/>
        </w:rPr>
      </w:pPr>
      <w:proofErr w:type="spellStart"/>
      <w:r w:rsidRPr="00796283">
        <w:rPr>
          <w:lang w:val="sr-Cyrl-RS"/>
        </w:rPr>
        <w:t>Time</w:t>
      </w:r>
      <w:proofErr w:type="spellEnd"/>
      <w:r w:rsidRPr="00796283">
        <w:rPr>
          <w:lang w:val="sr-Cyrl-RS"/>
        </w:rPr>
        <w:t xml:space="preserve"> =  34.329468965530396</w:t>
      </w:r>
    </w:p>
    <w:p w14:paraId="23FB2963" w14:textId="1B2729BF" w:rsidR="005B7EE5" w:rsidRDefault="005B7EE5" w:rsidP="00B8483C">
      <w:pPr>
        <w:pStyle w:val="Osnovnitekst"/>
        <w:rPr>
          <w:lang w:val="sr-Cyrl-RS"/>
        </w:rPr>
      </w:pPr>
      <w:r w:rsidRPr="005B7EE5">
        <w:rPr>
          <w:lang w:val="sr-Cyrl-RS"/>
        </w:rPr>
        <w:t>Дати резултати представљају вероватноћу успешне предикције</w:t>
      </w:r>
      <w:r w:rsidR="00796283">
        <w:rPr>
          <w:lang w:val="en-US"/>
        </w:rPr>
        <w:t xml:space="preserve"> </w:t>
      </w:r>
      <w:r w:rsidR="00796283">
        <w:rPr>
          <w:lang w:val="sr-Cyrl-RS"/>
        </w:rPr>
        <w:t xml:space="preserve">као и време трајања </w:t>
      </w:r>
      <w:r w:rsidR="00B10EB5">
        <w:rPr>
          <w:lang w:val="sr-Cyrl-RS"/>
        </w:rPr>
        <w:t>алгоритма</w:t>
      </w:r>
      <w:r w:rsidRPr="005B7EE5">
        <w:rPr>
          <w:lang w:val="sr-Cyrl-RS"/>
        </w:rPr>
        <w:t>.</w:t>
      </w:r>
    </w:p>
    <w:p w14:paraId="5F44C001" w14:textId="587760D8" w:rsidR="00CD5766" w:rsidRDefault="00CD5766" w:rsidP="00CD5766">
      <w:pPr>
        <w:pStyle w:val="IIInivonaslova-Odeljak"/>
      </w:pPr>
      <w:proofErr w:type="spellStart"/>
      <w:r>
        <w:t>Gradient</w:t>
      </w:r>
      <w:proofErr w:type="spellEnd"/>
      <w:r>
        <w:t xml:space="preserve"> </w:t>
      </w:r>
      <w:proofErr w:type="spellStart"/>
      <w:r>
        <w:t>Boost</w:t>
      </w:r>
      <w:proofErr w:type="spellEnd"/>
    </w:p>
    <w:p w14:paraId="6B86C632" w14:textId="5E772811" w:rsidR="00CD5766" w:rsidRDefault="000B1ECA" w:rsidP="00CD5766">
      <w:pPr>
        <w:pStyle w:val="Osnovnitekst"/>
        <w:rPr>
          <w:lang w:val="sr-Cyrl-RS"/>
        </w:rPr>
      </w:pPr>
      <w:r>
        <w:rPr>
          <w:lang w:val="sr-Cyrl-RS"/>
        </w:rPr>
        <w:t xml:space="preserve">Дати алгоритам је добар за мешовите типове података, </w:t>
      </w:r>
      <w:r w:rsidR="00373AF5">
        <w:rPr>
          <w:lang w:val="sr-Cyrl-RS"/>
        </w:rPr>
        <w:t xml:space="preserve">међутим проблематичан је </w:t>
      </w:r>
      <w:r w:rsidR="009F4578">
        <w:rPr>
          <w:lang w:val="sr-Cyrl-RS"/>
        </w:rPr>
        <w:t>јер не ом</w:t>
      </w:r>
      <w:r w:rsidR="00D85EB3">
        <w:rPr>
          <w:lang w:val="sr-Cyrl-RS"/>
        </w:rPr>
        <w:t>о</w:t>
      </w:r>
      <w:r w:rsidR="009F4578">
        <w:rPr>
          <w:lang w:val="sr-Cyrl-RS"/>
        </w:rPr>
        <w:t xml:space="preserve">гућава </w:t>
      </w:r>
      <w:proofErr w:type="spellStart"/>
      <w:r w:rsidR="009F4578">
        <w:rPr>
          <w:lang w:val="sr-Cyrl-RS"/>
        </w:rPr>
        <w:t>паралелизацију</w:t>
      </w:r>
      <w:proofErr w:type="spellEnd"/>
      <w:r w:rsidR="009F4578">
        <w:rPr>
          <w:lang w:val="sr-Cyrl-RS"/>
        </w:rPr>
        <w:t>.</w:t>
      </w:r>
      <w:r w:rsidR="005B7EE5">
        <w:rPr>
          <w:lang w:val="sr-Cyrl-RS"/>
        </w:rPr>
        <w:t xml:space="preserve"> Заснива се на стаблима одлучивања.</w:t>
      </w:r>
    </w:p>
    <w:p w14:paraId="60182964" w14:textId="219468D8" w:rsidR="00D85EB3" w:rsidRDefault="00D85EB3" w:rsidP="00CD5766">
      <w:pPr>
        <w:pStyle w:val="Osnovnitekst"/>
        <w:rPr>
          <w:lang w:val="sr-Cyrl-RS"/>
        </w:rPr>
      </w:pPr>
      <w:r>
        <w:rPr>
          <w:lang w:val="sr-Cyrl-RS"/>
        </w:rPr>
        <w:t>Резултати:</w:t>
      </w:r>
    </w:p>
    <w:p w14:paraId="35A7BE7F" w14:textId="77777777" w:rsidR="00D85EB3" w:rsidRPr="00D85EB3" w:rsidRDefault="00D85EB3" w:rsidP="00D85EB3">
      <w:pPr>
        <w:pStyle w:val="Osnovnitekst"/>
        <w:rPr>
          <w:lang w:val="sr-Cyrl-RS"/>
        </w:rPr>
      </w:pPr>
      <w:r w:rsidRPr="00D85EB3">
        <w:rPr>
          <w:lang w:val="sr-Cyrl-RS"/>
        </w:rPr>
        <w:t>0.6117578221379223</w:t>
      </w:r>
    </w:p>
    <w:p w14:paraId="7F43D8FD" w14:textId="77777777" w:rsidR="00D85EB3" w:rsidRPr="00D85EB3" w:rsidRDefault="00D85EB3" w:rsidP="00D85EB3">
      <w:pPr>
        <w:pStyle w:val="Osnovnitekst"/>
        <w:rPr>
          <w:lang w:val="sr-Cyrl-RS"/>
        </w:rPr>
      </w:pPr>
      <w:r w:rsidRPr="00D85EB3">
        <w:rPr>
          <w:lang w:val="sr-Cyrl-RS"/>
        </w:rPr>
        <w:t>0.6024661221451122</w:t>
      </w:r>
    </w:p>
    <w:p w14:paraId="68E84D5B" w14:textId="77777777" w:rsidR="00D85EB3" w:rsidRPr="00D85EB3" w:rsidRDefault="00D85EB3" w:rsidP="00D85EB3">
      <w:pPr>
        <w:pStyle w:val="Osnovnitekst"/>
        <w:rPr>
          <w:lang w:val="sr-Cyrl-RS"/>
        </w:rPr>
      </w:pPr>
      <w:r w:rsidRPr="00D85EB3">
        <w:rPr>
          <w:lang w:val="sr-Cyrl-RS"/>
        </w:rPr>
        <w:t>0.6071941610949528</w:t>
      </w:r>
    </w:p>
    <w:p w14:paraId="32EC882E" w14:textId="77777777" w:rsidR="00D85EB3" w:rsidRPr="00D85EB3" w:rsidRDefault="00D85EB3" w:rsidP="00D85EB3">
      <w:pPr>
        <w:pStyle w:val="Osnovnitekst"/>
        <w:rPr>
          <w:lang w:val="sr-Cyrl-RS"/>
        </w:rPr>
      </w:pPr>
      <w:r w:rsidRPr="00D85EB3">
        <w:rPr>
          <w:lang w:val="sr-Cyrl-RS"/>
        </w:rPr>
        <w:lastRenderedPageBreak/>
        <w:t>0.6172004358429939</w:t>
      </w:r>
    </w:p>
    <w:p w14:paraId="37312AAC" w14:textId="77777777" w:rsidR="00D85EB3" w:rsidRPr="00D85EB3" w:rsidRDefault="00D85EB3" w:rsidP="00D85EB3">
      <w:pPr>
        <w:pStyle w:val="Osnovnitekst"/>
        <w:rPr>
          <w:lang w:val="sr-Cyrl-RS"/>
        </w:rPr>
      </w:pPr>
      <w:r w:rsidRPr="00D85EB3">
        <w:rPr>
          <w:lang w:val="sr-Cyrl-RS"/>
        </w:rPr>
        <w:t>0.6057435113970401</w:t>
      </w:r>
    </w:p>
    <w:p w14:paraId="743ED9C7" w14:textId="77777777" w:rsidR="00D85EB3" w:rsidRPr="00D85EB3" w:rsidRDefault="00D85EB3" w:rsidP="00D85EB3">
      <w:pPr>
        <w:pStyle w:val="Osnovnitekst"/>
        <w:rPr>
          <w:lang w:val="sr-Cyrl-RS"/>
        </w:rPr>
      </w:pPr>
      <w:r w:rsidRPr="00D85EB3">
        <w:rPr>
          <w:lang w:val="sr-Cyrl-RS"/>
        </w:rPr>
        <w:t>0.5951398691552904</w:t>
      </w:r>
    </w:p>
    <w:p w14:paraId="2A35AA92" w14:textId="77777777" w:rsidR="00D85EB3" w:rsidRPr="00D85EB3" w:rsidRDefault="00D85EB3" w:rsidP="00D85EB3">
      <w:pPr>
        <w:pStyle w:val="Osnovnitekst"/>
        <w:rPr>
          <w:lang w:val="sr-Cyrl-RS"/>
        </w:rPr>
      </w:pPr>
      <w:r w:rsidRPr="00D85EB3">
        <w:rPr>
          <w:lang w:val="sr-Cyrl-RS"/>
        </w:rPr>
        <w:t>0.609139454111856</w:t>
      </w:r>
    </w:p>
    <w:p w14:paraId="67DD5F81" w14:textId="77777777" w:rsidR="00D85EB3" w:rsidRPr="00D85EB3" w:rsidRDefault="00D85EB3" w:rsidP="00D85EB3">
      <w:pPr>
        <w:pStyle w:val="Osnovnitekst"/>
        <w:rPr>
          <w:lang w:val="sr-Cyrl-RS"/>
        </w:rPr>
      </w:pPr>
      <w:r w:rsidRPr="00D85EB3">
        <w:rPr>
          <w:lang w:val="sr-Cyrl-RS"/>
        </w:rPr>
        <w:t>0.626940263513912</w:t>
      </w:r>
    </w:p>
    <w:p w14:paraId="32A5C81B" w14:textId="77777777" w:rsidR="00D85EB3" w:rsidRPr="00D85EB3" w:rsidRDefault="00D85EB3" w:rsidP="00D85EB3">
      <w:pPr>
        <w:pStyle w:val="Osnovnitekst"/>
        <w:rPr>
          <w:lang w:val="sr-Cyrl-RS"/>
        </w:rPr>
      </w:pPr>
      <w:r w:rsidRPr="00D85EB3">
        <w:rPr>
          <w:lang w:val="sr-Cyrl-RS"/>
        </w:rPr>
        <w:t>0.6105946235388928</w:t>
      </w:r>
    </w:p>
    <w:p w14:paraId="1CFA9166" w14:textId="77777777" w:rsidR="00D85EB3" w:rsidRPr="00D85EB3" w:rsidRDefault="00D85EB3" w:rsidP="00D85EB3">
      <w:pPr>
        <w:pStyle w:val="Osnovnitekst"/>
        <w:rPr>
          <w:lang w:val="sr-Cyrl-RS"/>
        </w:rPr>
      </w:pPr>
      <w:r w:rsidRPr="00D85EB3">
        <w:rPr>
          <w:lang w:val="sr-Cyrl-RS"/>
        </w:rPr>
        <w:t>0.6027961911788123</w:t>
      </w:r>
    </w:p>
    <w:p w14:paraId="5586F751" w14:textId="48793205" w:rsidR="00D85EB3" w:rsidRDefault="00D85EB3" w:rsidP="00D85EB3">
      <w:pPr>
        <w:pStyle w:val="Osnovnitekst"/>
        <w:rPr>
          <w:lang w:val="sr-Cyrl-RS"/>
        </w:rPr>
      </w:pPr>
      <w:proofErr w:type="spellStart"/>
      <w:r w:rsidRPr="00D85EB3">
        <w:rPr>
          <w:lang w:val="sr-Cyrl-RS"/>
        </w:rPr>
        <w:t>Mean</w:t>
      </w:r>
      <w:proofErr w:type="spellEnd"/>
      <w:r w:rsidRPr="00D85EB3">
        <w:rPr>
          <w:lang w:val="sr-Cyrl-RS"/>
        </w:rPr>
        <w:t xml:space="preserve"> </w:t>
      </w:r>
      <w:proofErr w:type="spellStart"/>
      <w:r w:rsidRPr="00D85EB3">
        <w:rPr>
          <w:lang w:val="sr-Cyrl-RS"/>
        </w:rPr>
        <w:t>score</w:t>
      </w:r>
      <w:proofErr w:type="spellEnd"/>
      <w:r w:rsidRPr="00D85EB3">
        <w:rPr>
          <w:lang w:val="sr-Cyrl-RS"/>
        </w:rPr>
        <w:t xml:space="preserve"> = 0.6088972454116784</w:t>
      </w:r>
    </w:p>
    <w:p w14:paraId="6C80B50B" w14:textId="53AF5C66" w:rsidR="00B10EB5" w:rsidRDefault="00B10EB5" w:rsidP="00D85EB3">
      <w:pPr>
        <w:pStyle w:val="Osnovnitekst"/>
        <w:rPr>
          <w:lang w:val="sr-Cyrl-RS"/>
        </w:rPr>
      </w:pPr>
      <w:proofErr w:type="spellStart"/>
      <w:r w:rsidRPr="00B10EB5">
        <w:rPr>
          <w:lang w:val="sr-Cyrl-RS"/>
        </w:rPr>
        <w:t>Time</w:t>
      </w:r>
      <w:proofErr w:type="spellEnd"/>
      <w:r w:rsidRPr="00B10EB5">
        <w:rPr>
          <w:lang w:val="sr-Cyrl-RS"/>
        </w:rPr>
        <w:t xml:space="preserve"> =  216.5245702266693</w:t>
      </w:r>
    </w:p>
    <w:p w14:paraId="54304543" w14:textId="4523CF7F" w:rsidR="005B7EE5" w:rsidRPr="000B1ECA" w:rsidRDefault="005B7EE5" w:rsidP="00D85EB3">
      <w:pPr>
        <w:pStyle w:val="Osnovnitekst"/>
        <w:rPr>
          <w:lang w:val="sr-Cyrl-RS"/>
        </w:rPr>
      </w:pPr>
      <w:r w:rsidRPr="005B7EE5">
        <w:rPr>
          <w:lang w:val="sr-Cyrl-RS"/>
        </w:rPr>
        <w:t>Дати резултати представљају вероватноћу успешне предикције</w:t>
      </w:r>
      <w:r w:rsidR="00B10EB5">
        <w:rPr>
          <w:lang w:val="sr-Cyrl-RS"/>
        </w:rPr>
        <w:t xml:space="preserve"> као и време трајања алгоритма</w:t>
      </w:r>
      <w:r w:rsidR="00B10EB5" w:rsidRPr="005B7EE5">
        <w:rPr>
          <w:lang w:val="sr-Cyrl-RS"/>
        </w:rPr>
        <w:t>.</w:t>
      </w:r>
    </w:p>
    <w:p w14:paraId="55D207E1" w14:textId="5673D232" w:rsidR="00CD5766" w:rsidRDefault="001B00A3" w:rsidP="00CD5766">
      <w:pPr>
        <w:pStyle w:val="IIInivonaslova-Odeljak"/>
      </w:pPr>
      <w:r>
        <w:rPr>
          <w:lang w:val="en-US"/>
        </w:rPr>
        <w:t>Ada boost</w:t>
      </w:r>
    </w:p>
    <w:p w14:paraId="75852F62" w14:textId="721C2C17" w:rsidR="00CD5766" w:rsidRDefault="0071118E" w:rsidP="00CD5766">
      <w:pPr>
        <w:pStyle w:val="Osnovnitekst"/>
        <w:rPr>
          <w:lang w:val="en-US"/>
        </w:rPr>
      </w:pPr>
      <w:r>
        <w:rPr>
          <w:lang w:val="sr-Cyrl-RS"/>
        </w:rPr>
        <w:t xml:space="preserve">Заснива се на </w:t>
      </w:r>
      <w:r w:rsidR="0053094A">
        <w:rPr>
          <w:lang w:val="sr-Cyrl-RS"/>
        </w:rPr>
        <w:t>стаблима одлучивања.</w:t>
      </w:r>
      <w:r w:rsidR="00DC1679">
        <w:rPr>
          <w:lang w:val="sr-Cyrl-RS"/>
        </w:rPr>
        <w:t xml:space="preserve"> </w:t>
      </w:r>
      <w:r w:rsidR="00D114B6">
        <w:rPr>
          <w:lang w:val="sr-Cyrl-RS"/>
        </w:rPr>
        <w:t xml:space="preserve">Креира модел и свакој карактеристици (колони) из </w:t>
      </w:r>
      <w:r w:rsidR="00B65166">
        <w:rPr>
          <w:lang w:val="sr-Cyrl-RS"/>
        </w:rPr>
        <w:t xml:space="preserve">базе података додељује тежину у стаблу одлучивања. На почетку све карактеристике имају исту тежину. </w:t>
      </w:r>
      <w:r w:rsidR="00E80216">
        <w:rPr>
          <w:lang w:val="sr-Cyrl-RS"/>
        </w:rPr>
        <w:t>Одређеним математичким калкулацијама праве нове тежине за сваку карактеристику. Карактеристике са већим тежинама имају „већу грешку“ и оне ће бити</w:t>
      </w:r>
      <w:r w:rsidR="00641803">
        <w:rPr>
          <w:lang w:val="sr-Cyrl-RS"/>
        </w:rPr>
        <w:t xml:space="preserve"> од интереса за следећи модел предикције, који ће бити јачи.</w:t>
      </w:r>
    </w:p>
    <w:p w14:paraId="3DD45A41" w14:textId="7024D4F2" w:rsidR="00352942" w:rsidRDefault="00352942" w:rsidP="00CD5766">
      <w:pPr>
        <w:pStyle w:val="Osnovnitekst"/>
        <w:rPr>
          <w:lang w:val="sr-Cyrl-RS"/>
        </w:rPr>
      </w:pPr>
      <w:r>
        <w:rPr>
          <w:lang w:val="sr-Cyrl-RS"/>
        </w:rPr>
        <w:t>Резултати:</w:t>
      </w:r>
    </w:p>
    <w:p w14:paraId="6CF01933" w14:textId="77777777" w:rsidR="00096CB0" w:rsidRPr="00096CB0" w:rsidRDefault="00096CB0" w:rsidP="00096CB0">
      <w:pPr>
        <w:pStyle w:val="Osnovnitekst"/>
        <w:rPr>
          <w:lang w:val="sr-Cyrl-RS"/>
        </w:rPr>
      </w:pPr>
      <w:r w:rsidRPr="00096CB0">
        <w:rPr>
          <w:lang w:val="sr-Cyrl-RS"/>
        </w:rPr>
        <w:t>0.6692557297508024</w:t>
      </w:r>
    </w:p>
    <w:p w14:paraId="5203A07A" w14:textId="77777777" w:rsidR="00096CB0" w:rsidRPr="00096CB0" w:rsidRDefault="00096CB0" w:rsidP="00096CB0">
      <w:pPr>
        <w:pStyle w:val="Osnovnitekst"/>
        <w:rPr>
          <w:lang w:val="sr-Cyrl-RS"/>
        </w:rPr>
      </w:pPr>
      <w:r w:rsidRPr="00096CB0">
        <w:rPr>
          <w:lang w:val="sr-Cyrl-RS"/>
        </w:rPr>
        <w:t>0.6684283995150638</w:t>
      </w:r>
    </w:p>
    <w:p w14:paraId="70305856" w14:textId="77777777" w:rsidR="00096CB0" w:rsidRPr="00096CB0" w:rsidRDefault="00096CB0" w:rsidP="00096CB0">
      <w:pPr>
        <w:pStyle w:val="Osnovnitekst"/>
        <w:rPr>
          <w:lang w:val="sr-Cyrl-RS"/>
        </w:rPr>
      </w:pPr>
      <w:r w:rsidRPr="00096CB0">
        <w:rPr>
          <w:lang w:val="sr-Cyrl-RS"/>
        </w:rPr>
        <w:t>0.6688581541972094</w:t>
      </w:r>
    </w:p>
    <w:p w14:paraId="09B9CA4A" w14:textId="77777777" w:rsidR="00096CB0" w:rsidRPr="00096CB0" w:rsidRDefault="00096CB0" w:rsidP="00096CB0">
      <w:pPr>
        <w:pStyle w:val="Osnovnitekst"/>
        <w:rPr>
          <w:lang w:val="sr-Cyrl-RS"/>
        </w:rPr>
      </w:pPr>
      <w:r w:rsidRPr="00096CB0">
        <w:rPr>
          <w:lang w:val="sr-Cyrl-RS"/>
        </w:rPr>
        <w:t>0.6703962739141321</w:t>
      </w:r>
    </w:p>
    <w:p w14:paraId="379233DA" w14:textId="77777777" w:rsidR="00096CB0" w:rsidRPr="00096CB0" w:rsidRDefault="00096CB0" w:rsidP="00096CB0">
      <w:pPr>
        <w:pStyle w:val="Osnovnitekst"/>
        <w:rPr>
          <w:lang w:val="sr-Cyrl-RS"/>
        </w:rPr>
      </w:pPr>
      <w:r w:rsidRPr="00096CB0">
        <w:rPr>
          <w:lang w:val="sr-Cyrl-RS"/>
        </w:rPr>
        <w:t>0.6699744278314346</w:t>
      </w:r>
    </w:p>
    <w:p w14:paraId="7EDC0A28" w14:textId="77777777" w:rsidR="00096CB0" w:rsidRPr="00096CB0" w:rsidRDefault="00096CB0" w:rsidP="00096CB0">
      <w:pPr>
        <w:pStyle w:val="Osnovnitekst"/>
        <w:rPr>
          <w:lang w:val="sr-Cyrl-RS"/>
        </w:rPr>
      </w:pPr>
      <w:r w:rsidRPr="00096CB0">
        <w:rPr>
          <w:lang w:val="sr-Cyrl-RS"/>
        </w:rPr>
        <w:t>0.666784000143643</w:t>
      </w:r>
    </w:p>
    <w:p w14:paraId="5A7EAA2C" w14:textId="77777777" w:rsidR="00096CB0" w:rsidRPr="00096CB0" w:rsidRDefault="00096CB0" w:rsidP="00096CB0">
      <w:pPr>
        <w:pStyle w:val="Osnovnitekst"/>
        <w:rPr>
          <w:lang w:val="sr-Cyrl-RS"/>
        </w:rPr>
      </w:pPr>
      <w:r w:rsidRPr="00096CB0">
        <w:rPr>
          <w:lang w:val="sr-Cyrl-RS"/>
        </w:rPr>
        <w:t>0.6692700414017424</w:t>
      </w:r>
    </w:p>
    <w:p w14:paraId="48534DC0" w14:textId="77777777" w:rsidR="00096CB0" w:rsidRPr="00096CB0" w:rsidRDefault="00096CB0" w:rsidP="00096CB0">
      <w:pPr>
        <w:pStyle w:val="Osnovnitekst"/>
        <w:rPr>
          <w:lang w:val="sr-Cyrl-RS"/>
        </w:rPr>
      </w:pPr>
      <w:r w:rsidRPr="00096CB0">
        <w:rPr>
          <w:lang w:val="sr-Cyrl-RS"/>
        </w:rPr>
        <w:t>0.6715358037571298</w:t>
      </w:r>
    </w:p>
    <w:p w14:paraId="3EDA8A94" w14:textId="77777777" w:rsidR="00096CB0" w:rsidRPr="00096CB0" w:rsidRDefault="00096CB0" w:rsidP="00096CB0">
      <w:pPr>
        <w:pStyle w:val="Osnovnitekst"/>
        <w:rPr>
          <w:lang w:val="sr-Cyrl-RS"/>
        </w:rPr>
      </w:pPr>
      <w:r w:rsidRPr="00096CB0">
        <w:rPr>
          <w:lang w:val="sr-Cyrl-RS"/>
        </w:rPr>
        <w:lastRenderedPageBreak/>
        <w:t>0.6699695110907155</w:t>
      </w:r>
    </w:p>
    <w:p w14:paraId="610322B6" w14:textId="77777777" w:rsidR="00096CB0" w:rsidRPr="00096CB0" w:rsidRDefault="00096CB0" w:rsidP="00096CB0">
      <w:pPr>
        <w:pStyle w:val="Osnovnitekst"/>
        <w:rPr>
          <w:lang w:val="sr-Cyrl-RS"/>
        </w:rPr>
      </w:pPr>
      <w:r w:rsidRPr="00096CB0">
        <w:rPr>
          <w:lang w:val="sr-Cyrl-RS"/>
        </w:rPr>
        <w:t>0.6683289764583815</w:t>
      </w:r>
    </w:p>
    <w:p w14:paraId="607DE766" w14:textId="36D2E631" w:rsidR="00B10EB5" w:rsidRDefault="00096CB0" w:rsidP="009955E0">
      <w:pPr>
        <w:pStyle w:val="Osnovnitekst"/>
        <w:rPr>
          <w:lang w:val="sr-Cyrl-RS"/>
        </w:rPr>
      </w:pPr>
      <w:proofErr w:type="spellStart"/>
      <w:r w:rsidRPr="00096CB0">
        <w:rPr>
          <w:lang w:val="sr-Cyrl-RS"/>
        </w:rPr>
        <w:t>Mean</w:t>
      </w:r>
      <w:proofErr w:type="spellEnd"/>
      <w:r w:rsidRPr="00096CB0">
        <w:rPr>
          <w:lang w:val="sr-Cyrl-RS"/>
        </w:rPr>
        <w:t xml:space="preserve"> </w:t>
      </w:r>
      <w:proofErr w:type="spellStart"/>
      <w:r w:rsidRPr="00096CB0">
        <w:rPr>
          <w:lang w:val="sr-Cyrl-RS"/>
        </w:rPr>
        <w:t>score</w:t>
      </w:r>
      <w:proofErr w:type="spellEnd"/>
      <w:r w:rsidRPr="00096CB0">
        <w:rPr>
          <w:lang w:val="sr-Cyrl-RS"/>
        </w:rPr>
        <w:t xml:space="preserve"> = 0.6692801318060255</w:t>
      </w:r>
    </w:p>
    <w:p w14:paraId="53D5BAEB" w14:textId="362A0397" w:rsidR="009955E0" w:rsidRDefault="009955E0" w:rsidP="009955E0">
      <w:pPr>
        <w:pStyle w:val="Osnovnitekst"/>
        <w:rPr>
          <w:lang w:val="sr-Cyrl-RS"/>
        </w:rPr>
      </w:pPr>
      <w:proofErr w:type="spellStart"/>
      <w:r w:rsidRPr="009955E0">
        <w:rPr>
          <w:lang w:val="sr-Cyrl-RS"/>
        </w:rPr>
        <w:t>Time</w:t>
      </w:r>
      <w:proofErr w:type="spellEnd"/>
      <w:r w:rsidRPr="009955E0">
        <w:rPr>
          <w:lang w:val="sr-Cyrl-RS"/>
        </w:rPr>
        <w:t xml:space="preserve"> =  59.72605109214783</w:t>
      </w:r>
    </w:p>
    <w:p w14:paraId="6CF5FB4B" w14:textId="74D9C380" w:rsidR="006B0C28" w:rsidRDefault="003B6505" w:rsidP="006B0C28">
      <w:pPr>
        <w:pStyle w:val="Osnovnitekst"/>
        <w:rPr>
          <w:lang w:val="sr-Cyrl-RS"/>
        </w:rPr>
      </w:pPr>
      <w:bookmarkStart w:id="14" w:name="_Hlk123896101"/>
      <w:r>
        <w:rPr>
          <w:lang w:val="sr-Cyrl-RS"/>
        </w:rPr>
        <w:t xml:space="preserve">Дати резултати представљају вероватноћу </w:t>
      </w:r>
      <w:r w:rsidR="00B4284D">
        <w:rPr>
          <w:lang w:val="sr-Cyrl-RS"/>
        </w:rPr>
        <w:t>успешне предикције</w:t>
      </w:r>
      <w:r w:rsidR="00B10EB5">
        <w:rPr>
          <w:lang w:val="sr-Cyrl-RS"/>
        </w:rPr>
        <w:t>, као и време трајања алгоритма</w:t>
      </w:r>
      <w:r w:rsidR="00B4284D">
        <w:rPr>
          <w:lang w:val="sr-Cyrl-RS"/>
        </w:rPr>
        <w:t>.</w:t>
      </w:r>
    </w:p>
    <w:p w14:paraId="21BAA849" w14:textId="34BFA67A" w:rsidR="006B0C28" w:rsidRDefault="00A532E0" w:rsidP="006B0C28">
      <w:pPr>
        <w:pStyle w:val="IInivonaslova-Potpoglavlje"/>
      </w:pPr>
      <w:bookmarkStart w:id="15" w:name="_Hlk123915290"/>
      <w:proofErr w:type="spellStart"/>
      <w:r w:rsidRPr="00A532E0">
        <w:t>Bagging</w:t>
      </w:r>
      <w:proofErr w:type="spellEnd"/>
      <w:r w:rsidRPr="00A532E0">
        <w:t xml:space="preserve"> (</w:t>
      </w:r>
      <w:proofErr w:type="spellStart"/>
      <w:r w:rsidRPr="00A532E0">
        <w:t>Bootstrap</w:t>
      </w:r>
      <w:proofErr w:type="spellEnd"/>
      <w:r w:rsidRPr="00A532E0">
        <w:t xml:space="preserve"> </w:t>
      </w:r>
      <w:proofErr w:type="spellStart"/>
      <w:r w:rsidRPr="00A532E0">
        <w:t>Aggregation</w:t>
      </w:r>
      <w:proofErr w:type="spellEnd"/>
      <w:r w:rsidRPr="00A532E0">
        <w:t xml:space="preserve">) </w:t>
      </w:r>
      <w:proofErr w:type="spellStart"/>
      <w:r w:rsidRPr="00A532E0">
        <w:t>alogoritmi</w:t>
      </w:r>
      <w:proofErr w:type="spellEnd"/>
    </w:p>
    <w:bookmarkEnd w:id="15"/>
    <w:p w14:paraId="37626CF0" w14:textId="1621A6D1" w:rsidR="00A532E0" w:rsidRPr="00A532E0" w:rsidRDefault="004F5F2D" w:rsidP="00A532E0">
      <w:pPr>
        <w:pStyle w:val="Osnovnitekst"/>
        <w:rPr>
          <w:lang w:val="sr-Cyrl-RS"/>
        </w:rPr>
      </w:pPr>
      <w:r>
        <w:rPr>
          <w:lang w:val="sr-Cyrl-RS"/>
        </w:rPr>
        <w:t>Узима узорке из тренинг</w:t>
      </w:r>
      <w:r w:rsidR="008C5F8B">
        <w:rPr>
          <w:lang w:val="sr-Cyrl-RS"/>
        </w:rPr>
        <w:t xml:space="preserve"> скупа података и „тренирају“ </w:t>
      </w:r>
      <w:r w:rsidR="001D7045">
        <w:rPr>
          <w:lang w:val="sr-Cyrl-RS"/>
        </w:rPr>
        <w:t xml:space="preserve">модел </w:t>
      </w:r>
      <w:r w:rsidR="00B7386A">
        <w:rPr>
          <w:lang w:val="sr-Cyrl-RS"/>
        </w:rPr>
        <w:t>помоћу сваког од купа узорака</w:t>
      </w:r>
      <w:r w:rsidR="001D7045">
        <w:rPr>
          <w:lang w:val="sr-Cyrl-RS"/>
        </w:rPr>
        <w:t>.</w:t>
      </w:r>
      <w:r w:rsidR="00B7386A">
        <w:rPr>
          <w:lang w:val="sr-Cyrl-RS"/>
        </w:rPr>
        <w:t xml:space="preserve"> Коначни резултат је</w:t>
      </w:r>
      <w:r w:rsidR="0055377F">
        <w:rPr>
          <w:lang w:val="sr-Cyrl-RS"/>
        </w:rPr>
        <w:t xml:space="preserve"> средња вредност свих подскупова.</w:t>
      </w:r>
    </w:p>
    <w:p w14:paraId="7101170E" w14:textId="5C80E506" w:rsidR="00A935C9" w:rsidRDefault="00C3158A" w:rsidP="00A935C9">
      <w:pPr>
        <w:pStyle w:val="IIInivonaslova-Odeljak"/>
      </w:pPr>
      <w:bookmarkStart w:id="16" w:name="_Hlk123912846"/>
      <w:proofErr w:type="spellStart"/>
      <w:r w:rsidRPr="00C3158A">
        <w:t>Bagged</w:t>
      </w:r>
      <w:proofErr w:type="spellEnd"/>
      <w:r w:rsidRPr="00C3158A">
        <w:t xml:space="preserve"> </w:t>
      </w:r>
      <w:proofErr w:type="spellStart"/>
      <w:r w:rsidRPr="00C3158A">
        <w:t>Decision</w:t>
      </w:r>
      <w:proofErr w:type="spellEnd"/>
      <w:r w:rsidRPr="00C3158A">
        <w:t xml:space="preserve"> </w:t>
      </w:r>
      <w:proofErr w:type="spellStart"/>
      <w:r w:rsidRPr="00C3158A">
        <w:t>Trees</w:t>
      </w:r>
      <w:proofErr w:type="spellEnd"/>
    </w:p>
    <w:bookmarkEnd w:id="16"/>
    <w:p w14:paraId="6B4A0598" w14:textId="77777777" w:rsidR="00B31F51" w:rsidRDefault="00B31F51" w:rsidP="00B31F51">
      <w:pPr>
        <w:pStyle w:val="Osnovnitekst"/>
      </w:pPr>
      <w:r>
        <w:t>0.7187055545266374</w:t>
      </w:r>
    </w:p>
    <w:p w14:paraId="11C5810C" w14:textId="77777777" w:rsidR="00B31F51" w:rsidRDefault="00B31F51" w:rsidP="00B31F51">
      <w:pPr>
        <w:pStyle w:val="Osnovnitekst"/>
      </w:pPr>
      <w:r>
        <w:t>0.6945626763314274</w:t>
      </w:r>
    </w:p>
    <w:p w14:paraId="60F46154" w14:textId="77777777" w:rsidR="00B31F51" w:rsidRDefault="00B31F51" w:rsidP="00B31F51">
      <w:pPr>
        <w:pStyle w:val="Osnovnitekst"/>
      </w:pPr>
      <w:r>
        <w:t>0.694056674657786</w:t>
      </w:r>
    </w:p>
    <w:p w14:paraId="1A46C7A8" w14:textId="77777777" w:rsidR="00B31F51" w:rsidRDefault="00B31F51" w:rsidP="00B31F51">
      <w:pPr>
        <w:pStyle w:val="Osnovnitekst"/>
      </w:pPr>
      <w:r>
        <w:t>0.6951787251471849</w:t>
      </w:r>
    </w:p>
    <w:p w14:paraId="28664057" w14:textId="77777777" w:rsidR="00B31F51" w:rsidRDefault="00B31F51" w:rsidP="00B31F51">
      <w:pPr>
        <w:pStyle w:val="Osnovnitekst"/>
      </w:pPr>
      <w:r>
        <w:t>0.7328899893511757</w:t>
      </w:r>
    </w:p>
    <w:p w14:paraId="75BF07F1" w14:textId="77777777" w:rsidR="00B31F51" w:rsidRDefault="00B31F51" w:rsidP="00B31F51">
      <w:pPr>
        <w:pStyle w:val="Osnovnitekst"/>
      </w:pPr>
      <w:r>
        <w:t>0.6826987511516837</w:t>
      </w:r>
    </w:p>
    <w:p w14:paraId="3CA0AD8D" w14:textId="77777777" w:rsidR="00B31F51" w:rsidRDefault="00B31F51" w:rsidP="00B31F51">
      <w:pPr>
        <w:pStyle w:val="Osnovnitekst"/>
      </w:pPr>
      <w:r>
        <w:t>0.7241229064439585</w:t>
      </w:r>
    </w:p>
    <w:p w14:paraId="7B2EBD94" w14:textId="77777777" w:rsidR="00B31F51" w:rsidRDefault="00B31F51" w:rsidP="00B31F51">
      <w:pPr>
        <w:pStyle w:val="Osnovnitekst"/>
      </w:pPr>
      <w:r>
        <w:t>0.7648308233456966</w:t>
      </w:r>
    </w:p>
    <w:p w14:paraId="4B2BE248" w14:textId="77777777" w:rsidR="00B31F51" w:rsidRDefault="00B31F51" w:rsidP="00B31F51">
      <w:pPr>
        <w:pStyle w:val="Osnovnitekst"/>
      </w:pPr>
      <w:r>
        <w:t>0.6925391476418512</w:t>
      </w:r>
    </w:p>
    <w:p w14:paraId="6D94C663" w14:textId="77777777" w:rsidR="00B31F51" w:rsidRDefault="00B31F51" w:rsidP="00B31F51">
      <w:pPr>
        <w:pStyle w:val="Osnovnitekst"/>
      </w:pPr>
      <w:r>
        <w:t>0.7074752294761094</w:t>
      </w:r>
    </w:p>
    <w:p w14:paraId="7F8BA2D2" w14:textId="77777777" w:rsidR="00B31F51" w:rsidRDefault="00B31F51" w:rsidP="00B31F51">
      <w:pPr>
        <w:pStyle w:val="Osnovnitekst"/>
      </w:pPr>
      <w:proofErr w:type="spellStart"/>
      <w:r>
        <w:t>Mean</w:t>
      </w:r>
      <w:proofErr w:type="spellEnd"/>
      <w:r>
        <w:t xml:space="preserve"> </w:t>
      </w:r>
      <w:proofErr w:type="spellStart"/>
      <w:r>
        <w:t>score</w:t>
      </w:r>
      <w:proofErr w:type="spellEnd"/>
      <w:r>
        <w:t xml:space="preserve"> = 0.710706047807351</w:t>
      </w:r>
    </w:p>
    <w:p w14:paraId="57DEFDD5" w14:textId="4B75BF02" w:rsidR="00C3158A" w:rsidRDefault="00B31F51" w:rsidP="00B31F51">
      <w:pPr>
        <w:pStyle w:val="Osnovnitekst"/>
      </w:pPr>
      <w:r>
        <w:t>Time =  463.12094497680664</w:t>
      </w:r>
    </w:p>
    <w:p w14:paraId="72B9FA6E" w14:textId="4AB147B3" w:rsidR="00B31F51" w:rsidRDefault="00817EFF" w:rsidP="00B31F51">
      <w:pPr>
        <w:pStyle w:val="IIInivonaslova-Odeljak"/>
      </w:pPr>
      <w:bookmarkStart w:id="17" w:name="_Hlk123912898"/>
      <w:r w:rsidRPr="00817EFF">
        <w:t xml:space="preserve">Random </w:t>
      </w:r>
      <w:proofErr w:type="spellStart"/>
      <w:r w:rsidRPr="00817EFF">
        <w:t>Forest</w:t>
      </w:r>
      <w:proofErr w:type="spellEnd"/>
    </w:p>
    <w:bookmarkEnd w:id="17"/>
    <w:p w14:paraId="396939FB" w14:textId="77777777" w:rsidR="00817EFF" w:rsidRDefault="00817EFF" w:rsidP="00817EFF">
      <w:pPr>
        <w:pStyle w:val="Osnovnitekst"/>
      </w:pPr>
      <w:r>
        <w:t>0.7162053126382688</w:t>
      </w:r>
    </w:p>
    <w:p w14:paraId="14E229ED" w14:textId="77777777" w:rsidR="00817EFF" w:rsidRDefault="00817EFF" w:rsidP="00817EFF">
      <w:pPr>
        <w:pStyle w:val="Osnovnitekst"/>
      </w:pPr>
      <w:r>
        <w:t>0.6717329159034794</w:t>
      </w:r>
    </w:p>
    <w:p w14:paraId="436F3779" w14:textId="77777777" w:rsidR="00817EFF" w:rsidRDefault="00817EFF" w:rsidP="00817EFF">
      <w:pPr>
        <w:pStyle w:val="Osnovnitekst"/>
      </w:pPr>
      <w:r>
        <w:t>0.6763293462515902</w:t>
      </w:r>
    </w:p>
    <w:p w14:paraId="1CAFF6A6" w14:textId="77777777" w:rsidR="00817EFF" w:rsidRDefault="00817EFF" w:rsidP="00817EFF">
      <w:pPr>
        <w:pStyle w:val="Osnovnitekst"/>
      </w:pPr>
      <w:r>
        <w:lastRenderedPageBreak/>
        <w:t>0.6963452349211693</w:t>
      </w:r>
    </w:p>
    <w:p w14:paraId="2596020B" w14:textId="77777777" w:rsidR="00817EFF" w:rsidRDefault="00817EFF" w:rsidP="00817EFF">
      <w:pPr>
        <w:pStyle w:val="Osnovnitekst"/>
      </w:pPr>
      <w:r>
        <w:t>0.6963820280190447</w:t>
      </w:r>
    </w:p>
    <w:p w14:paraId="06D91B45" w14:textId="77777777" w:rsidR="00817EFF" w:rsidRDefault="00817EFF" w:rsidP="00817EFF">
      <w:pPr>
        <w:pStyle w:val="Osnovnitekst"/>
      </w:pPr>
      <w:r>
        <w:t>0.6815267308919903</w:t>
      </w:r>
    </w:p>
    <w:p w14:paraId="51F7CD2E" w14:textId="77777777" w:rsidR="00817EFF" w:rsidRDefault="00817EFF" w:rsidP="00817EFF">
      <w:pPr>
        <w:pStyle w:val="Osnovnitekst"/>
      </w:pPr>
      <w:r>
        <w:t>0.698493633831166</w:t>
      </w:r>
    </w:p>
    <w:p w14:paraId="2A873082" w14:textId="77777777" w:rsidR="00817EFF" w:rsidRDefault="00817EFF" w:rsidP="00817EFF">
      <w:pPr>
        <w:pStyle w:val="Osnovnitekst"/>
      </w:pPr>
      <w:r>
        <w:t>0.7648777074792327</w:t>
      </w:r>
    </w:p>
    <w:p w14:paraId="1F5CBA0E" w14:textId="77777777" w:rsidR="00817EFF" w:rsidRDefault="00817EFF" w:rsidP="00817EFF">
      <w:pPr>
        <w:pStyle w:val="Osnovnitekst"/>
      </w:pPr>
      <w:r>
        <w:t>0.6793252971581153</w:t>
      </w:r>
    </w:p>
    <w:p w14:paraId="435A61DC" w14:textId="77777777" w:rsidR="00817EFF" w:rsidRDefault="00817EFF" w:rsidP="00817EFF">
      <w:pPr>
        <w:pStyle w:val="Osnovnitekst"/>
      </w:pPr>
      <w:r>
        <w:t>0.726864650865944</w:t>
      </w:r>
    </w:p>
    <w:p w14:paraId="7D69064A" w14:textId="77777777" w:rsidR="00817EFF" w:rsidRDefault="00817EFF" w:rsidP="00817EFF">
      <w:pPr>
        <w:pStyle w:val="Osnovnitekst"/>
      </w:pPr>
      <w:proofErr w:type="spellStart"/>
      <w:r>
        <w:t>Mean</w:t>
      </w:r>
      <w:proofErr w:type="spellEnd"/>
      <w:r>
        <w:t xml:space="preserve"> </w:t>
      </w:r>
      <w:proofErr w:type="spellStart"/>
      <w:r>
        <w:t>score</w:t>
      </w:r>
      <w:proofErr w:type="spellEnd"/>
      <w:r>
        <w:t xml:space="preserve"> = 0.7008082857960001</w:t>
      </w:r>
    </w:p>
    <w:p w14:paraId="0E1883EF" w14:textId="042D92E1" w:rsidR="00817EFF" w:rsidRDefault="00817EFF" w:rsidP="00817EFF">
      <w:pPr>
        <w:pStyle w:val="Osnovnitekst"/>
      </w:pPr>
      <w:r>
        <w:t>Time =  267.25720977783203</w:t>
      </w:r>
    </w:p>
    <w:p w14:paraId="357019BC" w14:textId="475C55A3" w:rsidR="00817EFF" w:rsidRDefault="0003410A" w:rsidP="00817EFF">
      <w:pPr>
        <w:pStyle w:val="IIInivonaslova-Odeljak"/>
        <w:rPr>
          <w:lang w:val="en-US"/>
        </w:rPr>
      </w:pPr>
      <w:r>
        <w:rPr>
          <w:lang w:val="sr-Cyrl-RS"/>
        </w:rPr>
        <w:t>Е</w:t>
      </w:r>
      <w:proofErr w:type="spellStart"/>
      <w:r>
        <w:rPr>
          <w:lang w:val="en-US"/>
        </w:rPr>
        <w:t>xtra</w:t>
      </w:r>
      <w:proofErr w:type="spellEnd"/>
      <w:r>
        <w:rPr>
          <w:lang w:val="en-US"/>
        </w:rPr>
        <w:t xml:space="preserve"> Trees</w:t>
      </w:r>
    </w:p>
    <w:p w14:paraId="1905842F" w14:textId="77777777" w:rsidR="0003410A" w:rsidRPr="0003410A" w:rsidRDefault="0003410A" w:rsidP="0003410A">
      <w:pPr>
        <w:pStyle w:val="Osnovnitekst"/>
        <w:rPr>
          <w:lang w:val="en-US"/>
        </w:rPr>
      </w:pPr>
      <w:r w:rsidRPr="0003410A">
        <w:rPr>
          <w:lang w:val="en-US"/>
        </w:rPr>
        <w:t>0.7279884273128766</w:t>
      </w:r>
    </w:p>
    <w:p w14:paraId="03ACCE34" w14:textId="77777777" w:rsidR="0003410A" w:rsidRPr="0003410A" w:rsidRDefault="0003410A" w:rsidP="0003410A">
      <w:pPr>
        <w:pStyle w:val="Osnovnitekst"/>
        <w:rPr>
          <w:lang w:val="en-US"/>
        </w:rPr>
      </w:pPr>
      <w:r w:rsidRPr="0003410A">
        <w:rPr>
          <w:lang w:val="en-US"/>
        </w:rPr>
        <w:t>0.70583235578464</w:t>
      </w:r>
    </w:p>
    <w:p w14:paraId="176F4D2D" w14:textId="77777777" w:rsidR="0003410A" w:rsidRPr="0003410A" w:rsidRDefault="0003410A" w:rsidP="0003410A">
      <w:pPr>
        <w:pStyle w:val="Osnovnitekst"/>
        <w:rPr>
          <w:lang w:val="en-US"/>
        </w:rPr>
      </w:pPr>
      <w:r w:rsidRPr="0003410A">
        <w:rPr>
          <w:lang w:val="en-US"/>
        </w:rPr>
        <w:t>0.6770671206843074</w:t>
      </w:r>
    </w:p>
    <w:p w14:paraId="23F0783D" w14:textId="77777777" w:rsidR="0003410A" w:rsidRPr="0003410A" w:rsidRDefault="0003410A" w:rsidP="0003410A">
      <w:pPr>
        <w:pStyle w:val="Osnovnitekst"/>
        <w:rPr>
          <w:lang w:val="en-US"/>
        </w:rPr>
      </w:pPr>
      <w:r w:rsidRPr="0003410A">
        <w:rPr>
          <w:lang w:val="en-US"/>
        </w:rPr>
        <w:t>0.7170910117053623</w:t>
      </w:r>
    </w:p>
    <w:p w14:paraId="5B417B2C" w14:textId="77777777" w:rsidR="0003410A" w:rsidRPr="0003410A" w:rsidRDefault="0003410A" w:rsidP="0003410A">
      <w:pPr>
        <w:pStyle w:val="Osnovnitekst"/>
        <w:rPr>
          <w:lang w:val="en-US"/>
        </w:rPr>
      </w:pPr>
      <w:r w:rsidRPr="0003410A">
        <w:rPr>
          <w:lang w:val="en-US"/>
        </w:rPr>
        <w:t>0.6739502886596128</w:t>
      </w:r>
    </w:p>
    <w:p w14:paraId="7A1F3DF8" w14:textId="77777777" w:rsidR="0003410A" w:rsidRPr="0003410A" w:rsidRDefault="0003410A" w:rsidP="0003410A">
      <w:pPr>
        <w:pStyle w:val="Osnovnitekst"/>
        <w:rPr>
          <w:lang w:val="en-US"/>
        </w:rPr>
      </w:pPr>
      <w:r w:rsidRPr="0003410A">
        <w:rPr>
          <w:lang w:val="en-US"/>
        </w:rPr>
        <w:t>0.6670223848267476</w:t>
      </w:r>
    </w:p>
    <w:p w14:paraId="1B993E05" w14:textId="77777777" w:rsidR="0003410A" w:rsidRPr="0003410A" w:rsidRDefault="0003410A" w:rsidP="0003410A">
      <w:pPr>
        <w:pStyle w:val="Osnovnitekst"/>
        <w:rPr>
          <w:lang w:val="en-US"/>
        </w:rPr>
      </w:pPr>
      <w:r w:rsidRPr="0003410A">
        <w:rPr>
          <w:lang w:val="en-US"/>
        </w:rPr>
        <w:t>0.6858465321341419</w:t>
      </w:r>
    </w:p>
    <w:p w14:paraId="60ED0115" w14:textId="77777777" w:rsidR="0003410A" w:rsidRPr="0003410A" w:rsidRDefault="0003410A" w:rsidP="0003410A">
      <w:pPr>
        <w:pStyle w:val="Osnovnitekst"/>
        <w:rPr>
          <w:lang w:val="en-US"/>
        </w:rPr>
      </w:pPr>
      <w:r w:rsidRPr="0003410A">
        <w:rPr>
          <w:lang w:val="en-US"/>
        </w:rPr>
        <w:t>0.717893758390157</w:t>
      </w:r>
    </w:p>
    <w:p w14:paraId="7F4F7677" w14:textId="77777777" w:rsidR="0003410A" w:rsidRPr="0003410A" w:rsidRDefault="0003410A" w:rsidP="0003410A">
      <w:pPr>
        <w:pStyle w:val="Osnovnitekst"/>
        <w:rPr>
          <w:lang w:val="en-US"/>
        </w:rPr>
      </w:pPr>
      <w:r w:rsidRPr="0003410A">
        <w:rPr>
          <w:lang w:val="en-US"/>
        </w:rPr>
        <w:t>0.6879644576360422</w:t>
      </w:r>
    </w:p>
    <w:p w14:paraId="2680AC64" w14:textId="77777777" w:rsidR="0003410A" w:rsidRPr="0003410A" w:rsidRDefault="0003410A" w:rsidP="0003410A">
      <w:pPr>
        <w:pStyle w:val="Osnovnitekst"/>
        <w:rPr>
          <w:lang w:val="en-US"/>
        </w:rPr>
      </w:pPr>
      <w:r w:rsidRPr="0003410A">
        <w:rPr>
          <w:lang w:val="en-US"/>
        </w:rPr>
        <w:t>0.7147635591533994</w:t>
      </w:r>
    </w:p>
    <w:p w14:paraId="3162473B" w14:textId="77777777" w:rsidR="0003410A" w:rsidRPr="0003410A" w:rsidRDefault="0003410A" w:rsidP="0003410A">
      <w:pPr>
        <w:pStyle w:val="Osnovnitekst"/>
        <w:rPr>
          <w:lang w:val="en-US"/>
        </w:rPr>
      </w:pPr>
      <w:r w:rsidRPr="0003410A">
        <w:rPr>
          <w:lang w:val="en-US"/>
        </w:rPr>
        <w:t>Mean score = 0.6975419896287287</w:t>
      </w:r>
    </w:p>
    <w:p w14:paraId="3C4E237C" w14:textId="2253602D" w:rsidR="0003410A" w:rsidRPr="0003410A" w:rsidRDefault="0003410A" w:rsidP="0003410A">
      <w:pPr>
        <w:pStyle w:val="Osnovnitekst"/>
        <w:rPr>
          <w:lang w:val="en-US"/>
        </w:rPr>
      </w:pPr>
      <w:r w:rsidRPr="0003410A">
        <w:rPr>
          <w:lang w:val="en-US"/>
        </w:rPr>
        <w:t xml:space="preserve">Time </w:t>
      </w:r>
      <w:proofErr w:type="gramStart"/>
      <w:r w:rsidRPr="0003410A">
        <w:rPr>
          <w:lang w:val="en-US"/>
        </w:rPr>
        <w:t>=  271.1591341495514</w:t>
      </w:r>
      <w:proofErr w:type="gramEnd"/>
    </w:p>
    <w:p w14:paraId="6368774F" w14:textId="77777777" w:rsidR="00817EFF" w:rsidRPr="00817EFF" w:rsidRDefault="00817EFF" w:rsidP="00817EFF">
      <w:pPr>
        <w:pStyle w:val="Osnovnitekst"/>
      </w:pPr>
    </w:p>
    <w:p w14:paraId="7F2D8E48" w14:textId="77777777" w:rsidR="00B31F51" w:rsidRPr="00C3158A" w:rsidRDefault="00B31F51" w:rsidP="00B31F51">
      <w:pPr>
        <w:pStyle w:val="Osnovnitekst"/>
      </w:pPr>
    </w:p>
    <w:p w14:paraId="07936C63" w14:textId="16AE8230" w:rsidR="006B0C28" w:rsidRPr="00352942" w:rsidRDefault="006B0C28" w:rsidP="00096CB0">
      <w:pPr>
        <w:pStyle w:val="Osnovnitekst"/>
        <w:rPr>
          <w:lang w:val="sr-Cyrl-RS"/>
        </w:rPr>
      </w:pPr>
    </w:p>
    <w:p w14:paraId="20F88BDF" w14:textId="3FDD4BCB" w:rsidR="00BE2E02" w:rsidRDefault="00BE2E02" w:rsidP="00BE2E02">
      <w:pPr>
        <w:pStyle w:val="Inivonaslova-Poglavlje"/>
        <w:rPr>
          <w:lang w:val="sr-Cyrl-RS"/>
        </w:rPr>
      </w:pPr>
      <w:bookmarkStart w:id="18" w:name="_Hlk123914972"/>
      <w:bookmarkEnd w:id="14"/>
      <w:r>
        <w:rPr>
          <w:lang w:val="sr-Cyrl-RS"/>
        </w:rPr>
        <w:lastRenderedPageBreak/>
        <w:t>коначни резултат</w:t>
      </w:r>
    </w:p>
    <w:bookmarkEnd w:id="18"/>
    <w:p w14:paraId="27B17FCB" w14:textId="0D360C32" w:rsidR="00BE2E02" w:rsidRDefault="00801B43" w:rsidP="00BE2E02">
      <w:pPr>
        <w:pStyle w:val="Osnovnitekst"/>
        <w:rPr>
          <w:lang w:val="sr-Cyrl-RS"/>
        </w:rPr>
      </w:pPr>
      <w:r>
        <w:rPr>
          <w:lang w:val="sr-Cyrl-RS"/>
        </w:rPr>
        <w:t>Резултати у претходном поглављу представљају</w:t>
      </w:r>
      <w:r w:rsidR="00546EA2">
        <w:rPr>
          <w:lang w:val="sr-Cyrl-RS"/>
        </w:rPr>
        <w:t xml:space="preserve"> вероватноћу успешности предикције</w:t>
      </w:r>
      <w:r w:rsidR="00C960F9">
        <w:rPr>
          <w:lang w:val="sr-Cyrl-RS"/>
        </w:rPr>
        <w:t xml:space="preserve"> на основу</w:t>
      </w:r>
      <w:r w:rsidR="00F260D3">
        <w:rPr>
          <w:lang w:val="sr-Cyrl-RS"/>
        </w:rPr>
        <w:t xml:space="preserve"> </w:t>
      </w:r>
      <w:r w:rsidR="00DB5641">
        <w:rPr>
          <w:lang w:val="sr-Cyrl-RS"/>
        </w:rPr>
        <w:t>најрелевантнијег</w:t>
      </w:r>
      <w:r w:rsidR="00C960F9">
        <w:rPr>
          <w:lang w:val="sr-Cyrl-RS"/>
        </w:rPr>
        <w:t xml:space="preserve"> </w:t>
      </w:r>
      <w:r w:rsidR="00484796">
        <w:rPr>
          <w:lang w:val="sr-Cyrl-RS"/>
        </w:rPr>
        <w:t>скупа податак</w:t>
      </w:r>
      <w:r w:rsidR="00F260D3">
        <w:rPr>
          <w:lang w:val="sr-Cyrl-RS"/>
        </w:rPr>
        <w:t>а који смо одабрали из анал</w:t>
      </w:r>
      <w:r w:rsidR="00DB5641">
        <w:rPr>
          <w:lang w:val="sr-Cyrl-RS"/>
        </w:rPr>
        <w:t>изе базе података</w:t>
      </w:r>
      <w:r w:rsidR="00C960F9">
        <w:rPr>
          <w:lang w:val="sr-Cyrl-RS"/>
        </w:rPr>
        <w:t>.</w:t>
      </w:r>
    </w:p>
    <w:p w14:paraId="3389319B" w14:textId="56B9281A" w:rsidR="008A4034" w:rsidRDefault="006C10FC" w:rsidP="00BE2E02">
      <w:pPr>
        <w:pStyle w:val="Osnovnitekst"/>
        <w:rPr>
          <w:lang w:val="sr-Cyrl-RS"/>
        </w:rPr>
      </w:pPr>
      <w:r>
        <w:rPr>
          <w:lang w:val="sr-Cyrl-RS"/>
        </w:rPr>
        <w:t xml:space="preserve">Следи сама предикција алгоритма на основу „наученог“. Алгоритам примењује </w:t>
      </w:r>
      <w:r w:rsidR="00061DBB">
        <w:rPr>
          <w:lang w:val="sr-Cyrl-RS"/>
        </w:rPr>
        <w:t xml:space="preserve">најбољи модел који је генерисао из претходног корака и за сваки неодређени шут даје свој проценат </w:t>
      </w:r>
      <w:r w:rsidR="0010187A">
        <w:rPr>
          <w:lang w:val="sr-Cyrl-RS"/>
        </w:rPr>
        <w:t>успешности.</w:t>
      </w:r>
    </w:p>
    <w:p w14:paraId="18444A22" w14:textId="19346157" w:rsidR="0010187A" w:rsidRDefault="00287438" w:rsidP="00BE2E02">
      <w:pPr>
        <w:pStyle w:val="Osnovnitekst"/>
        <w:rPr>
          <w:lang w:val="sr-Cyrl-RS"/>
        </w:rPr>
      </w:pPr>
      <w:r>
        <w:rPr>
          <w:lang w:val="sr-Cyrl-RS"/>
        </w:rPr>
        <w:t>Резултати се чувају у посебном фајлу за сваки алгоритам који има идентификацију шута и проценат успешности.</w:t>
      </w:r>
    </w:p>
    <w:p w14:paraId="634F16DA" w14:textId="2FDA9BFE" w:rsidR="00F03F5D" w:rsidRDefault="00F444EC" w:rsidP="00F03F5D">
      <w:pPr>
        <w:pStyle w:val="Inivonaslova-Poglavlje"/>
      </w:pPr>
      <w:r>
        <w:rPr>
          <w:lang w:val="sr-Cyrl-RS"/>
        </w:rPr>
        <w:lastRenderedPageBreak/>
        <w:t>Закључак</w:t>
      </w:r>
    </w:p>
    <w:p w14:paraId="22401B2D" w14:textId="504DA187" w:rsidR="00472067" w:rsidRDefault="00067269" w:rsidP="00C50653">
      <w:pPr>
        <w:pStyle w:val="Osnovnitekst"/>
        <w:ind w:left="432" w:firstLine="288"/>
        <w:rPr>
          <w:lang w:val="sr-Cyrl-RS"/>
        </w:rPr>
      </w:pPr>
      <w:r>
        <w:rPr>
          <w:lang w:val="sr-Cyrl-RS"/>
        </w:rPr>
        <w:t>Сви приме</w:t>
      </w:r>
      <w:r w:rsidR="00966AC9">
        <w:rPr>
          <w:lang w:val="sr-Cyrl-RS"/>
        </w:rPr>
        <w:t>њ</w:t>
      </w:r>
      <w:r>
        <w:rPr>
          <w:lang w:val="sr-Cyrl-RS"/>
        </w:rPr>
        <w:t>ени алгоритми дају слича</w:t>
      </w:r>
      <w:r w:rsidR="00DD2151">
        <w:rPr>
          <w:lang w:val="sr-Cyrl-RS"/>
        </w:rPr>
        <w:t>н проценат поузданости предикције 0,6-0,7.</w:t>
      </w:r>
      <w:r w:rsidR="00B451C4">
        <w:rPr>
          <w:lang w:val="sr-Cyrl-RS"/>
        </w:rPr>
        <w:t xml:space="preserve"> Алгорит</w:t>
      </w:r>
      <w:r w:rsidR="00C50653">
        <w:rPr>
          <w:lang w:val="sr-Cyrl-RS"/>
        </w:rPr>
        <w:t xml:space="preserve">ми из групе </w:t>
      </w:r>
      <w:proofErr w:type="spellStart"/>
      <w:r w:rsidR="00C50653" w:rsidRPr="00C50653">
        <w:rPr>
          <w:i/>
          <w:iCs/>
          <w:lang w:val="sr-Cyrl-RS"/>
        </w:rPr>
        <w:t>Bagging</w:t>
      </w:r>
      <w:proofErr w:type="spellEnd"/>
      <w:r w:rsidR="00C50653" w:rsidRPr="00C50653">
        <w:rPr>
          <w:i/>
          <w:iCs/>
          <w:lang w:val="sr-Cyrl-RS"/>
        </w:rPr>
        <w:t xml:space="preserve"> (</w:t>
      </w:r>
      <w:proofErr w:type="spellStart"/>
      <w:r w:rsidR="00C50653" w:rsidRPr="00C50653">
        <w:rPr>
          <w:i/>
          <w:iCs/>
          <w:lang w:val="sr-Cyrl-RS"/>
        </w:rPr>
        <w:t>Bootstrap</w:t>
      </w:r>
      <w:proofErr w:type="spellEnd"/>
      <w:r w:rsidR="00C50653" w:rsidRPr="00C50653">
        <w:rPr>
          <w:i/>
          <w:iCs/>
          <w:lang w:val="sr-Cyrl-RS"/>
        </w:rPr>
        <w:t xml:space="preserve"> </w:t>
      </w:r>
      <w:proofErr w:type="spellStart"/>
      <w:r w:rsidR="00C50653" w:rsidRPr="00C50653">
        <w:rPr>
          <w:i/>
          <w:iCs/>
          <w:lang w:val="sr-Cyrl-RS"/>
        </w:rPr>
        <w:t>Aggregation</w:t>
      </w:r>
      <w:proofErr w:type="spellEnd"/>
      <w:r w:rsidR="00C50653" w:rsidRPr="00C50653">
        <w:rPr>
          <w:i/>
          <w:iCs/>
          <w:lang w:val="sr-Cyrl-RS"/>
        </w:rPr>
        <w:t>)</w:t>
      </w:r>
      <w:r w:rsidR="00C50653" w:rsidRPr="00C50653">
        <w:rPr>
          <w:lang w:val="sr-Cyrl-RS"/>
        </w:rPr>
        <w:t xml:space="preserve"> </w:t>
      </w:r>
      <w:r w:rsidR="00C50653">
        <w:rPr>
          <w:lang w:val="sr-Cyrl-RS"/>
        </w:rPr>
        <w:t>имају нешто бољи проценат</w:t>
      </w:r>
      <w:r w:rsidR="006D2D10">
        <w:rPr>
          <w:lang w:val="sr-Cyrl-RS"/>
        </w:rPr>
        <w:t xml:space="preserve">, јер </w:t>
      </w:r>
      <w:r w:rsidR="00A835A7">
        <w:rPr>
          <w:lang w:val="sr-Cyrl-RS"/>
        </w:rPr>
        <w:t>користе мање комплексне алгоритме предикције</w:t>
      </w:r>
      <w:r w:rsidR="00DF718F">
        <w:rPr>
          <w:lang w:val="sr-Cyrl-RS"/>
        </w:rPr>
        <w:t>.</w:t>
      </w:r>
    </w:p>
    <w:p w14:paraId="4D3A9E18" w14:textId="7E5F6D53" w:rsidR="00DF718F" w:rsidRPr="00193516" w:rsidRDefault="00DF718F" w:rsidP="00C50653">
      <w:pPr>
        <w:pStyle w:val="Osnovnitekst"/>
        <w:ind w:left="432" w:firstLine="288"/>
        <w:rPr>
          <w:lang w:val="sr-Cyrl-RS"/>
        </w:rPr>
      </w:pPr>
      <w:r>
        <w:rPr>
          <w:lang w:val="sr-Cyrl-RS"/>
        </w:rPr>
        <w:t xml:space="preserve">Што се тиче перформанси, </w:t>
      </w:r>
      <w:proofErr w:type="spellStart"/>
      <w:r w:rsidRPr="00193516">
        <w:rPr>
          <w:i/>
          <w:iCs/>
          <w:lang w:val="sr-Latn-RS"/>
        </w:rPr>
        <w:t>Boosting</w:t>
      </w:r>
      <w:proofErr w:type="spellEnd"/>
      <w:r>
        <w:rPr>
          <w:lang w:val="sr-Latn-RS"/>
        </w:rPr>
        <w:t xml:space="preserve"> </w:t>
      </w:r>
      <w:r>
        <w:rPr>
          <w:lang w:val="sr-Cyrl-RS"/>
        </w:rPr>
        <w:t xml:space="preserve">алгоритми </w:t>
      </w:r>
      <w:r w:rsidR="009E2D2C">
        <w:rPr>
          <w:lang w:val="sr-Cyrl-RS"/>
        </w:rPr>
        <w:t xml:space="preserve">имају далеко боље перформансе. </w:t>
      </w:r>
      <w:bookmarkStart w:id="19" w:name="_Hlk123915753"/>
      <w:proofErr w:type="spellStart"/>
      <w:r w:rsidR="00E92BBA" w:rsidRPr="00193516">
        <w:rPr>
          <w:i/>
          <w:iCs/>
          <w:lang w:val="sr-Cyrl-RS"/>
        </w:rPr>
        <w:t>Extreme</w:t>
      </w:r>
      <w:proofErr w:type="spellEnd"/>
      <w:r w:rsidR="00E92BBA" w:rsidRPr="00193516">
        <w:rPr>
          <w:i/>
          <w:iCs/>
          <w:lang w:val="sr-Cyrl-RS"/>
        </w:rPr>
        <w:t xml:space="preserve"> </w:t>
      </w:r>
      <w:proofErr w:type="spellStart"/>
      <w:r w:rsidR="00E92BBA" w:rsidRPr="00193516">
        <w:rPr>
          <w:i/>
          <w:iCs/>
          <w:lang w:val="sr-Cyrl-RS"/>
        </w:rPr>
        <w:t>Gradient</w:t>
      </w:r>
      <w:proofErr w:type="spellEnd"/>
      <w:r w:rsidR="00E92BBA" w:rsidRPr="00193516">
        <w:rPr>
          <w:i/>
          <w:iCs/>
          <w:lang w:val="sr-Cyrl-RS"/>
        </w:rPr>
        <w:t xml:space="preserve"> </w:t>
      </w:r>
      <w:proofErr w:type="spellStart"/>
      <w:r w:rsidR="00E92BBA" w:rsidRPr="00193516">
        <w:rPr>
          <w:i/>
          <w:iCs/>
          <w:lang w:val="sr-Cyrl-RS"/>
        </w:rPr>
        <w:t>Boost</w:t>
      </w:r>
      <w:proofErr w:type="spellEnd"/>
      <w:r w:rsidR="00E92BBA" w:rsidRPr="00193516">
        <w:rPr>
          <w:i/>
          <w:iCs/>
          <w:lang w:val="sr-Cyrl-RS"/>
        </w:rPr>
        <w:t xml:space="preserve"> </w:t>
      </w:r>
      <w:bookmarkEnd w:id="19"/>
      <w:r w:rsidR="00E92BBA" w:rsidRPr="00193516">
        <w:rPr>
          <w:i/>
          <w:iCs/>
          <w:lang w:val="en-US"/>
        </w:rPr>
        <w:t xml:space="preserve">&gt; </w:t>
      </w:r>
      <w:r w:rsidR="009703FB" w:rsidRPr="00193516">
        <w:rPr>
          <w:i/>
          <w:iCs/>
          <w:lang w:val="en-US"/>
        </w:rPr>
        <w:t xml:space="preserve">Ada Boost &gt; </w:t>
      </w:r>
      <w:r w:rsidR="009C73ED" w:rsidRPr="00193516">
        <w:rPr>
          <w:i/>
          <w:iCs/>
          <w:lang w:val="en-US"/>
        </w:rPr>
        <w:t xml:space="preserve">Gradient Boost &gt; </w:t>
      </w:r>
      <w:r w:rsidR="006961E5" w:rsidRPr="00193516">
        <w:rPr>
          <w:i/>
          <w:iCs/>
          <w:lang w:val="en-US"/>
        </w:rPr>
        <w:t xml:space="preserve">Random Forest &gt; Extra Trees &gt; </w:t>
      </w:r>
      <w:r w:rsidR="00193516" w:rsidRPr="00193516">
        <w:rPr>
          <w:i/>
          <w:iCs/>
          <w:lang w:val="en-US"/>
        </w:rPr>
        <w:t>Bagged Decision Trees</w:t>
      </w:r>
      <w:r w:rsidR="00193516">
        <w:rPr>
          <w:lang w:val="en-US"/>
        </w:rPr>
        <w:t xml:space="preserve">. </w:t>
      </w:r>
      <w:r w:rsidR="00193516">
        <w:rPr>
          <w:lang w:val="sr-Cyrl-RS"/>
        </w:rPr>
        <w:t xml:space="preserve">Осетно најбржи алгоритам је свакако </w:t>
      </w:r>
      <w:proofErr w:type="spellStart"/>
      <w:r w:rsidR="00193516" w:rsidRPr="00193516">
        <w:rPr>
          <w:i/>
          <w:iCs/>
          <w:lang w:val="sr-Cyrl-RS"/>
        </w:rPr>
        <w:t>Extreme</w:t>
      </w:r>
      <w:proofErr w:type="spellEnd"/>
      <w:r w:rsidR="00193516" w:rsidRPr="00193516">
        <w:rPr>
          <w:i/>
          <w:iCs/>
          <w:lang w:val="sr-Cyrl-RS"/>
        </w:rPr>
        <w:t xml:space="preserve"> </w:t>
      </w:r>
      <w:proofErr w:type="spellStart"/>
      <w:r w:rsidR="00193516" w:rsidRPr="00193516">
        <w:rPr>
          <w:i/>
          <w:iCs/>
          <w:lang w:val="sr-Cyrl-RS"/>
        </w:rPr>
        <w:t>Gradient</w:t>
      </w:r>
      <w:proofErr w:type="spellEnd"/>
      <w:r w:rsidR="00193516" w:rsidRPr="00193516">
        <w:rPr>
          <w:i/>
          <w:iCs/>
          <w:lang w:val="sr-Cyrl-RS"/>
        </w:rPr>
        <w:t xml:space="preserve"> </w:t>
      </w:r>
      <w:proofErr w:type="spellStart"/>
      <w:r w:rsidR="00193516" w:rsidRPr="00193516">
        <w:rPr>
          <w:i/>
          <w:iCs/>
          <w:lang w:val="sr-Cyrl-RS"/>
        </w:rPr>
        <w:t>Boost</w:t>
      </w:r>
      <w:proofErr w:type="spellEnd"/>
      <w:r w:rsidR="00193516">
        <w:rPr>
          <w:i/>
          <w:iCs/>
          <w:lang w:val="sr-Cyrl-RS"/>
        </w:rPr>
        <w:t xml:space="preserve"> </w:t>
      </w:r>
      <w:r w:rsidR="00193516">
        <w:rPr>
          <w:lang w:val="sr-Cyrl-RS"/>
        </w:rPr>
        <w:t xml:space="preserve">што је и очекивано </w:t>
      </w:r>
      <w:r w:rsidR="00AB46D4">
        <w:rPr>
          <w:lang w:val="sr-Cyrl-RS"/>
        </w:rPr>
        <w:t xml:space="preserve">јер омогућава </w:t>
      </w:r>
      <w:proofErr w:type="spellStart"/>
      <w:r w:rsidR="00AB46D4">
        <w:rPr>
          <w:lang w:val="sr-Cyrl-RS"/>
        </w:rPr>
        <w:t>паралелизацију</w:t>
      </w:r>
      <w:proofErr w:type="spellEnd"/>
      <w:r w:rsidR="00AB46D4">
        <w:rPr>
          <w:lang w:val="sr-Cyrl-RS"/>
        </w:rPr>
        <w:t xml:space="preserve"> проблема.</w:t>
      </w:r>
    </w:p>
    <w:p w14:paraId="1726F72B" w14:textId="77777777" w:rsidR="00F3640D" w:rsidRPr="008C5946" w:rsidRDefault="00F3640D" w:rsidP="00E94C13">
      <w:pPr>
        <w:pStyle w:val="Osnovnitekst"/>
        <w:rPr>
          <w:lang w:val="sr-Cyrl-RS"/>
        </w:rPr>
      </w:pPr>
    </w:p>
    <w:p w14:paraId="67C69DB2" w14:textId="77777777" w:rsidR="008A6972" w:rsidRDefault="006412E1" w:rsidP="0051626B">
      <w:pPr>
        <w:pStyle w:val="SadrajLiteratura"/>
      </w:pPr>
      <w:bookmarkStart w:id="20" w:name="_Toc254342946"/>
      <w:bookmarkStart w:id="21" w:name="_Toc442888974"/>
      <w:bookmarkStart w:id="22" w:name="_Toc254342925"/>
      <w:proofErr w:type="spellStart"/>
      <w:r>
        <w:lastRenderedPageBreak/>
        <w:t>Литература</w:t>
      </w:r>
      <w:bookmarkEnd w:id="20"/>
      <w:bookmarkEnd w:id="21"/>
      <w:proofErr w:type="spellEnd"/>
    </w:p>
    <w:p w14:paraId="29B97420" w14:textId="77777777" w:rsidR="006F6824" w:rsidRDefault="006F6824" w:rsidP="000232E2">
      <w:pPr>
        <w:pStyle w:val="Referenca"/>
      </w:pPr>
      <w:r w:rsidRPr="006F6824">
        <w:t xml:space="preserve">https://www.nvidia.com/en-us/glossary/data-science/xgboost/ </w:t>
      </w:r>
    </w:p>
    <w:p w14:paraId="2378D2A7" w14:textId="2E3DA379" w:rsidR="00DE409B" w:rsidRDefault="00000000" w:rsidP="000232E2">
      <w:pPr>
        <w:pStyle w:val="Referenca"/>
      </w:pPr>
      <w:hyperlink r:id="rId30" w:history="1">
        <w:r w:rsidR="00DE409B" w:rsidRPr="0025690A">
          <w:rPr>
            <w:rStyle w:val="Hyperlink"/>
          </w:rPr>
          <w:t>https://www.analyticsvidhya.com/blog/2021/09/adaboost-algorithm-a-complete-guide-for-beginners/</w:t>
        </w:r>
      </w:hyperlink>
      <w:r w:rsidR="00DE409B" w:rsidRPr="00DE409B">
        <w:t xml:space="preserve"> </w:t>
      </w:r>
    </w:p>
    <w:p w14:paraId="3127D726" w14:textId="15AE473D" w:rsidR="006F5267" w:rsidRPr="00433BCB" w:rsidRDefault="00000000" w:rsidP="006F5267">
      <w:pPr>
        <w:pStyle w:val="Referenca"/>
        <w:rPr>
          <w:lang w:val="en-GB"/>
        </w:rPr>
      </w:pPr>
      <w:hyperlink r:id="rId31" w:history="1">
        <w:r w:rsidR="00433BCB" w:rsidRPr="0025690A">
          <w:rPr>
            <w:rStyle w:val="Hyperlink"/>
          </w:rPr>
          <w:t>https://www.kaggle.com/competitions/kobe-bryant-shot-selection</w:t>
        </w:r>
      </w:hyperlink>
      <w:r w:rsidR="00433BCB" w:rsidRPr="00433BCB">
        <w:t xml:space="preserve"> </w:t>
      </w:r>
      <w:bookmarkEnd w:id="22"/>
    </w:p>
    <w:sectPr w:rsidR="006F5267" w:rsidRPr="00433BCB" w:rsidSect="00847C33">
      <w:headerReference w:type="default" r:id="rId32"/>
      <w:footerReference w:type="default" r:id="rId33"/>
      <w:headerReference w:type="first" r:id="rId34"/>
      <w:footerReference w:type="first" r:id="rId35"/>
      <w:pgSz w:w="11906" w:h="16838" w:code="9"/>
      <w:pgMar w:top="1701" w:right="1134" w:bottom="170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B51AF8" w14:textId="77777777" w:rsidR="005E0CE0" w:rsidRDefault="005E0CE0">
      <w:r>
        <w:separator/>
      </w:r>
    </w:p>
  </w:endnote>
  <w:endnote w:type="continuationSeparator" w:id="0">
    <w:p w14:paraId="05643335" w14:textId="77777777" w:rsidR="005E0CE0" w:rsidRDefault="005E0C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5B01A" w14:textId="11D80D33" w:rsidR="005458AC" w:rsidRDefault="00D20D2B" w:rsidP="00207E9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5458AC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44FB6">
      <w:rPr>
        <w:rStyle w:val="PageNumber"/>
        <w:noProof/>
      </w:rPr>
      <w:t>3</w:t>
    </w:r>
    <w:r>
      <w:rPr>
        <w:rStyle w:val="PageNumber"/>
      </w:rPr>
      <w:fldChar w:fldCharType="end"/>
    </w:r>
  </w:p>
  <w:p w14:paraId="5D91B86D" w14:textId="77777777" w:rsidR="005458AC" w:rsidRDefault="005458AC" w:rsidP="00847C3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7FE8C3" w14:textId="799B9BF7" w:rsidR="005458AC" w:rsidRPr="004B00F5" w:rsidRDefault="00944FB6" w:rsidP="00847C33">
    <w:pPr>
      <w:pStyle w:val="Footer"/>
      <w:ind w:right="360"/>
      <w:rPr>
        <w:lang w:val="en-US"/>
      </w:rPr>
    </w:pPr>
    <w:r>
      <w:rPr>
        <w:rStyle w:val="PageNumber"/>
        <w:lang w:val="sr-Cyrl-RS"/>
      </w:rPr>
      <w:tab/>
    </w:r>
    <w:r>
      <w:rPr>
        <w:rStyle w:val="PageNumber"/>
        <w:lang w:val="sr-Cyrl-RS"/>
      </w:rPr>
      <w:tab/>
    </w:r>
    <w:r>
      <w:rPr>
        <w:rStyle w:val="PageNumber"/>
        <w:lang w:val="sr-Cyrl-RS"/>
      </w:rPr>
      <w:tab/>
    </w:r>
    <w:r>
      <w:rPr>
        <w:rStyle w:val="PageNumber"/>
        <w:lang w:val="sr-Cyrl-RS"/>
      </w:rPr>
      <w:tab/>
    </w:r>
    <w:r>
      <w:rPr>
        <w:rStyle w:val="PageNumber"/>
        <w:lang w:val="sr-Cyrl-RS"/>
      </w:rPr>
      <w:tab/>
    </w:r>
    <w:r>
      <w:rPr>
        <w:rStyle w:val="PageNumber"/>
        <w:lang w:val="sr-Cyrl-RS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BCBD5" w14:textId="77CAA357" w:rsidR="00944FB6" w:rsidRPr="004B00F5" w:rsidRDefault="00E50617">
    <w:pPr>
      <w:pStyle w:val="Footer"/>
      <w:rPr>
        <w:lang w:val="en-US"/>
      </w:rPr>
    </w:pPr>
    <w:r>
      <w:rPr>
        <w:lang w:val="sr-Cyrl-RS"/>
      </w:rPr>
      <w:tab/>
    </w:r>
    <w:r>
      <w:rPr>
        <w:lang w:val="sr-Cyrl-RS"/>
      </w:rPr>
      <w:tab/>
    </w:r>
    <w:r>
      <w:rPr>
        <w:lang w:val="sr-Cyrl-RS"/>
      </w:rPr>
      <w:tab/>
    </w:r>
    <w:r>
      <w:rPr>
        <w:lang w:val="sr-Cyrl-RS"/>
      </w:rPr>
      <w:tab/>
    </w:r>
    <w:r>
      <w:rPr>
        <w:lang w:val="sr-Cyrl-RS"/>
      </w:rPr>
      <w:tab/>
    </w:r>
    <w:r>
      <w:rPr>
        <w:lang w:val="en-US"/>
      </w:rPr>
      <w:t>1</w:t>
    </w:r>
    <w:r w:rsidR="00944FB6">
      <w:rPr>
        <w:lang w:val="sr-Cyrl-RS"/>
      </w:rPr>
      <w:tab/>
    </w:r>
    <w:r w:rsidR="00944FB6">
      <w:rPr>
        <w:lang w:val="sr-Cyrl-RS"/>
      </w:rPr>
      <w:tab/>
    </w:r>
    <w:r w:rsidR="00944FB6">
      <w:rPr>
        <w:lang w:val="sr-Cyrl-RS"/>
      </w:rPr>
      <w:tab/>
    </w:r>
    <w:r w:rsidR="00944FB6">
      <w:rPr>
        <w:lang w:val="sr-Cyrl-RS"/>
      </w:rPr>
      <w:tab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620111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C8E19F" w14:textId="488332ED" w:rsidR="001D6F79" w:rsidRDefault="001D6F7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F2E378" w14:textId="1B1ACA20" w:rsidR="00E50617" w:rsidRPr="00BC4D09" w:rsidRDefault="00E50617" w:rsidP="00847C33">
    <w:pPr>
      <w:pStyle w:val="Footer"/>
      <w:ind w:right="360"/>
      <w:rPr>
        <w:lang w:val="en-US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00FFD" w14:textId="40067EEF" w:rsidR="00FF7443" w:rsidRPr="004B00F5" w:rsidRDefault="00FF7443">
    <w:pPr>
      <w:pStyle w:val="Footer"/>
      <w:rPr>
        <w:lang w:val="en-US"/>
      </w:rPr>
    </w:pPr>
    <w:r>
      <w:rPr>
        <w:lang w:val="sr-Cyrl-RS"/>
      </w:rPr>
      <w:tab/>
    </w:r>
    <w:r>
      <w:rPr>
        <w:lang w:val="sr-Cyrl-RS"/>
      </w:rPr>
      <w:tab/>
    </w:r>
    <w:r>
      <w:rPr>
        <w:lang w:val="sr-Cyrl-RS"/>
      </w:rPr>
      <w:tab/>
    </w:r>
    <w:r>
      <w:rPr>
        <w:lang w:val="sr-Cyrl-RS"/>
      </w:rPr>
      <w:tab/>
    </w:r>
    <w:r>
      <w:rPr>
        <w:lang w:val="sr-Cyrl-RS"/>
      </w:rPr>
      <w:tab/>
    </w:r>
    <w:r>
      <w:rPr>
        <w:lang w:val="en-US"/>
      </w:rPr>
      <w:t>2</w:t>
    </w:r>
    <w:r>
      <w:rPr>
        <w:lang w:val="sr-Cyrl-RS"/>
      </w:rPr>
      <w:tab/>
    </w:r>
    <w:r>
      <w:rPr>
        <w:lang w:val="sr-Cyrl-RS"/>
      </w:rPr>
      <w:tab/>
    </w:r>
    <w:r>
      <w:rPr>
        <w:lang w:val="sr-Cyrl-RS"/>
      </w:rPr>
      <w:tab/>
    </w:r>
    <w:r>
      <w:rPr>
        <w:lang w:val="sr-Cyrl-R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930D5A" w14:textId="77777777" w:rsidR="005E0CE0" w:rsidRDefault="005E0CE0">
      <w:r>
        <w:separator/>
      </w:r>
    </w:p>
  </w:footnote>
  <w:footnote w:type="continuationSeparator" w:id="0">
    <w:p w14:paraId="33489AAB" w14:textId="77777777" w:rsidR="005E0CE0" w:rsidRDefault="005E0C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DDCACE" w14:textId="77777777" w:rsidR="00FF7443" w:rsidRDefault="00FF744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7252F8" w14:textId="77777777" w:rsidR="00FF7443" w:rsidRDefault="00FF74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0779F"/>
    <w:multiLevelType w:val="multilevel"/>
    <w:tmpl w:val="FA60F092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9AB0C33"/>
    <w:multiLevelType w:val="multilevel"/>
    <w:tmpl w:val="A10A9DC8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hadow/>
        <w:emboss w:val="0"/>
        <w:imprint w:val="0"/>
        <w:sz w:val="72"/>
        <w:szCs w:val="72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13B53AA0"/>
    <w:multiLevelType w:val="multilevel"/>
    <w:tmpl w:val="0C14B500"/>
    <w:lvl w:ilvl="0">
      <w:start w:val="1"/>
      <w:numFmt w:val="decimal"/>
      <w:lvlText w:val="[%1]"/>
      <w:lvlJc w:val="left"/>
      <w:pPr>
        <w:tabs>
          <w:tab w:val="num" w:pos="567"/>
        </w:tabs>
        <w:ind w:left="567" w:hanging="20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61D160A"/>
    <w:multiLevelType w:val="multilevel"/>
    <w:tmpl w:val="E7E4B1AE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80B1E3D"/>
    <w:multiLevelType w:val="multilevel"/>
    <w:tmpl w:val="3000CF50"/>
    <w:lvl w:ilvl="0">
      <w:start w:val="1"/>
      <w:numFmt w:val="decimal"/>
      <w:pStyle w:val="Inivonaslova-Poglavlje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shadow/>
        <w:emboss w:val="0"/>
        <w:imprint w:val="0"/>
        <w:sz w:val="56"/>
        <w:szCs w:val="56"/>
      </w:rPr>
    </w:lvl>
    <w:lvl w:ilvl="1">
      <w:start w:val="1"/>
      <w:numFmt w:val="decimal"/>
      <w:pStyle w:val="IInivonaslova-Potpoglavlje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IIInivonaslova-Odeljak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pStyle w:val="IVnivonaslova-Pododeljak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21CB2787"/>
    <w:multiLevelType w:val="multilevel"/>
    <w:tmpl w:val="B552B572"/>
    <w:lvl w:ilvl="0">
      <w:start w:val="1"/>
      <w:numFmt w:val="upperLetter"/>
      <w:lvlText w:val="%1. 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hadow/>
        <w:emboss w:val="0"/>
        <w:imprint w:val="0"/>
        <w:sz w:val="72"/>
        <w:szCs w:val="72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2384389C"/>
    <w:multiLevelType w:val="multilevel"/>
    <w:tmpl w:val="259AE5BE"/>
    <w:lvl w:ilvl="0">
      <w:start w:val="1"/>
      <w:numFmt w:val="bullet"/>
      <w:lvlText w:val=""/>
      <w:lvlJc w:val="left"/>
      <w:pPr>
        <w:tabs>
          <w:tab w:val="num" w:pos="1021"/>
        </w:tabs>
        <w:ind w:left="1021" w:hanging="341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361"/>
        </w:tabs>
        <w:ind w:left="1361" w:hanging="340"/>
      </w:pPr>
      <w:rPr>
        <w:rFonts w:ascii="Symbol" w:hAnsi="Symbol" w:hint="default"/>
      </w:rPr>
    </w:lvl>
    <w:lvl w:ilvl="2">
      <w:start w:val="1"/>
      <w:numFmt w:val="bullet"/>
      <w:lvlText w:val=""/>
      <w:lvlJc w:val="left"/>
      <w:pPr>
        <w:tabs>
          <w:tab w:val="num" w:pos="1701"/>
        </w:tabs>
        <w:ind w:left="1701" w:hanging="34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37"/>
        </w:tabs>
        <w:ind w:left="183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97"/>
        </w:tabs>
        <w:ind w:left="219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917"/>
        </w:tabs>
        <w:ind w:left="291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37"/>
        </w:tabs>
        <w:ind w:left="3637" w:hanging="360"/>
      </w:pPr>
      <w:rPr>
        <w:rFonts w:ascii="Symbol" w:hAnsi="Symbol" w:hint="default"/>
      </w:rPr>
    </w:lvl>
  </w:abstractNum>
  <w:abstractNum w:abstractNumId="7" w15:restartNumberingAfterBreak="0">
    <w:nsid w:val="27C57713"/>
    <w:multiLevelType w:val="multilevel"/>
    <w:tmpl w:val="2EE8C9E0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hadow/>
        <w:emboss w:val="0"/>
        <w:imprint w:val="0"/>
        <w:sz w:val="72"/>
        <w:szCs w:val="72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2A151B67"/>
    <w:multiLevelType w:val="multilevel"/>
    <w:tmpl w:val="5180077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shadow/>
        <w:emboss w:val="0"/>
        <w:imprint w:val="0"/>
        <w:sz w:val="72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380E2199"/>
    <w:multiLevelType w:val="multilevel"/>
    <w:tmpl w:val="321E116E"/>
    <w:lvl w:ilvl="0">
      <w:start w:val="1"/>
      <w:numFmt w:val="bullet"/>
      <w:pStyle w:val="Nabrajanje"/>
      <w:lvlText w:val=""/>
      <w:lvlJc w:val="left"/>
      <w:pPr>
        <w:tabs>
          <w:tab w:val="num" w:pos="1021"/>
        </w:tabs>
        <w:ind w:left="1021" w:hanging="341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361"/>
        </w:tabs>
        <w:ind w:left="1361" w:hanging="340"/>
      </w:pPr>
      <w:rPr>
        <w:rFonts w:ascii="Symbol" w:hAnsi="Symbol" w:hint="default"/>
      </w:rPr>
    </w:lvl>
    <w:lvl w:ilvl="2">
      <w:start w:val="1"/>
      <w:numFmt w:val="bullet"/>
      <w:lvlText w:val=""/>
      <w:lvlJc w:val="left"/>
      <w:pPr>
        <w:tabs>
          <w:tab w:val="num" w:pos="1701"/>
        </w:tabs>
        <w:ind w:left="1701" w:hanging="34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37"/>
        </w:tabs>
        <w:ind w:left="183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97"/>
        </w:tabs>
        <w:ind w:left="219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917"/>
        </w:tabs>
        <w:ind w:left="291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37"/>
        </w:tabs>
        <w:ind w:left="3637" w:hanging="360"/>
      </w:pPr>
      <w:rPr>
        <w:rFonts w:ascii="Symbol" w:hAnsi="Symbol" w:hint="default"/>
      </w:rPr>
    </w:lvl>
  </w:abstractNum>
  <w:abstractNum w:abstractNumId="10" w15:restartNumberingAfterBreak="0">
    <w:nsid w:val="493F4564"/>
    <w:multiLevelType w:val="multilevel"/>
    <w:tmpl w:val="1E88AC0E"/>
    <w:lvl w:ilvl="0">
      <w:start w:val="1"/>
      <w:numFmt w:val="upperLetter"/>
      <w:pStyle w:val="Prilog-Inivonaslova"/>
      <w:lvlText w:val="%1. 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hadow/>
        <w:emboss w:val="0"/>
        <w:imprint w:val="0"/>
        <w:sz w:val="56"/>
        <w:szCs w:val="56"/>
      </w:rPr>
    </w:lvl>
    <w:lvl w:ilvl="1">
      <w:start w:val="1"/>
      <w:numFmt w:val="decimal"/>
      <w:pStyle w:val="Prilog-IInivonaslova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Prilog-IIInivonaslova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pStyle w:val="Prilog-IVnivonaslova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49F21FE5"/>
    <w:multiLevelType w:val="multilevel"/>
    <w:tmpl w:val="E6D6290C"/>
    <w:lvl w:ilvl="0">
      <w:start w:val="1"/>
      <w:numFmt w:val="upperLetter"/>
      <w:lvlText w:val="%1. 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hadow/>
        <w:emboss w:val="0"/>
        <w:imprint w:val="0"/>
        <w:sz w:val="72"/>
        <w:szCs w:val="72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50424AC1"/>
    <w:multiLevelType w:val="multilevel"/>
    <w:tmpl w:val="D78218F2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shadow/>
        <w:emboss w:val="0"/>
        <w:imprint w:val="0"/>
        <w:sz w:val="72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54C563D4"/>
    <w:multiLevelType w:val="hybridMultilevel"/>
    <w:tmpl w:val="D77A0FEE"/>
    <w:lvl w:ilvl="0" w:tplc="0F6CEC9C">
      <w:numFmt w:val="bullet"/>
      <w:lvlText w:val="–"/>
      <w:lvlJc w:val="left"/>
      <w:pPr>
        <w:ind w:left="45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4" w15:restartNumberingAfterBreak="0">
    <w:nsid w:val="5566652B"/>
    <w:multiLevelType w:val="hybridMultilevel"/>
    <w:tmpl w:val="FA60F092"/>
    <w:lvl w:ilvl="0" w:tplc="976A6D14">
      <w:start w:val="1"/>
      <w:numFmt w:val="decimal"/>
      <w:pStyle w:val="Referenca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DF2823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586A06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310E4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15C8CD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1ED70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76666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A4EFF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A20213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B2E2EEC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606954CA"/>
    <w:multiLevelType w:val="multilevel"/>
    <w:tmpl w:val="381E2EF2"/>
    <w:lvl w:ilvl="0">
      <w:start w:val="1"/>
      <w:numFmt w:val="decimal"/>
      <w:lvlText w:val="%1)"/>
      <w:lvlJc w:val="left"/>
      <w:pPr>
        <w:tabs>
          <w:tab w:val="num" w:pos="1021"/>
        </w:tabs>
        <w:ind w:left="1021" w:hanging="341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61"/>
        </w:tabs>
        <w:ind w:left="1361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20"/>
        </w:tabs>
        <w:ind w:left="18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80"/>
        </w:tabs>
        <w:ind w:left="21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40"/>
        </w:tabs>
        <w:ind w:left="25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00"/>
        </w:tabs>
        <w:ind w:left="29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60"/>
        </w:tabs>
        <w:ind w:left="32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20"/>
        </w:tabs>
        <w:ind w:left="3620" w:hanging="360"/>
      </w:pPr>
      <w:rPr>
        <w:rFonts w:hint="default"/>
      </w:rPr>
    </w:lvl>
  </w:abstractNum>
  <w:abstractNum w:abstractNumId="17" w15:restartNumberingAfterBreak="0">
    <w:nsid w:val="62DD7F96"/>
    <w:multiLevelType w:val="multilevel"/>
    <w:tmpl w:val="259AE5BE"/>
    <w:lvl w:ilvl="0">
      <w:start w:val="1"/>
      <w:numFmt w:val="bullet"/>
      <w:lvlText w:val=""/>
      <w:lvlJc w:val="left"/>
      <w:pPr>
        <w:tabs>
          <w:tab w:val="num" w:pos="1021"/>
        </w:tabs>
        <w:ind w:left="1021" w:hanging="341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361"/>
        </w:tabs>
        <w:ind w:left="1361" w:hanging="340"/>
      </w:pPr>
      <w:rPr>
        <w:rFonts w:ascii="Symbol" w:hAnsi="Symbol" w:hint="default"/>
      </w:rPr>
    </w:lvl>
    <w:lvl w:ilvl="2">
      <w:start w:val="1"/>
      <w:numFmt w:val="bullet"/>
      <w:lvlText w:val=""/>
      <w:lvlJc w:val="left"/>
      <w:pPr>
        <w:tabs>
          <w:tab w:val="num" w:pos="1701"/>
        </w:tabs>
        <w:ind w:left="1701" w:hanging="34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37"/>
        </w:tabs>
        <w:ind w:left="183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97"/>
        </w:tabs>
        <w:ind w:left="219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917"/>
        </w:tabs>
        <w:ind w:left="291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37"/>
        </w:tabs>
        <w:ind w:left="3637" w:hanging="360"/>
      </w:pPr>
      <w:rPr>
        <w:rFonts w:ascii="Symbol" w:hAnsi="Symbol" w:hint="default"/>
      </w:rPr>
    </w:lvl>
  </w:abstractNum>
  <w:abstractNum w:abstractNumId="18" w15:restartNumberingAfterBreak="0">
    <w:nsid w:val="62E77E20"/>
    <w:multiLevelType w:val="hybridMultilevel"/>
    <w:tmpl w:val="A9B2952E"/>
    <w:lvl w:ilvl="0" w:tplc="0409000F">
      <w:start w:val="1"/>
      <w:numFmt w:val="decimal"/>
      <w:lvlText w:val="%1."/>
      <w:lvlJc w:val="left"/>
      <w:pPr>
        <w:ind w:left="1452" w:hanging="360"/>
      </w:pPr>
    </w:lvl>
    <w:lvl w:ilvl="1" w:tplc="04090019" w:tentative="1">
      <w:start w:val="1"/>
      <w:numFmt w:val="lowerLetter"/>
      <w:lvlText w:val="%2."/>
      <w:lvlJc w:val="left"/>
      <w:pPr>
        <w:ind w:left="2172" w:hanging="360"/>
      </w:pPr>
    </w:lvl>
    <w:lvl w:ilvl="2" w:tplc="0409001B" w:tentative="1">
      <w:start w:val="1"/>
      <w:numFmt w:val="lowerRoman"/>
      <w:lvlText w:val="%3."/>
      <w:lvlJc w:val="right"/>
      <w:pPr>
        <w:ind w:left="2892" w:hanging="180"/>
      </w:pPr>
    </w:lvl>
    <w:lvl w:ilvl="3" w:tplc="0409000F" w:tentative="1">
      <w:start w:val="1"/>
      <w:numFmt w:val="decimal"/>
      <w:lvlText w:val="%4."/>
      <w:lvlJc w:val="left"/>
      <w:pPr>
        <w:ind w:left="3612" w:hanging="360"/>
      </w:pPr>
    </w:lvl>
    <w:lvl w:ilvl="4" w:tplc="04090019" w:tentative="1">
      <w:start w:val="1"/>
      <w:numFmt w:val="lowerLetter"/>
      <w:lvlText w:val="%5."/>
      <w:lvlJc w:val="left"/>
      <w:pPr>
        <w:ind w:left="4332" w:hanging="360"/>
      </w:pPr>
    </w:lvl>
    <w:lvl w:ilvl="5" w:tplc="0409001B" w:tentative="1">
      <w:start w:val="1"/>
      <w:numFmt w:val="lowerRoman"/>
      <w:lvlText w:val="%6."/>
      <w:lvlJc w:val="right"/>
      <w:pPr>
        <w:ind w:left="5052" w:hanging="180"/>
      </w:pPr>
    </w:lvl>
    <w:lvl w:ilvl="6" w:tplc="0409000F" w:tentative="1">
      <w:start w:val="1"/>
      <w:numFmt w:val="decimal"/>
      <w:lvlText w:val="%7."/>
      <w:lvlJc w:val="left"/>
      <w:pPr>
        <w:ind w:left="5772" w:hanging="360"/>
      </w:pPr>
    </w:lvl>
    <w:lvl w:ilvl="7" w:tplc="04090019" w:tentative="1">
      <w:start w:val="1"/>
      <w:numFmt w:val="lowerLetter"/>
      <w:lvlText w:val="%8."/>
      <w:lvlJc w:val="left"/>
      <w:pPr>
        <w:ind w:left="6492" w:hanging="360"/>
      </w:pPr>
    </w:lvl>
    <w:lvl w:ilvl="8" w:tplc="0409001B" w:tentative="1">
      <w:start w:val="1"/>
      <w:numFmt w:val="lowerRoman"/>
      <w:lvlText w:val="%9."/>
      <w:lvlJc w:val="right"/>
      <w:pPr>
        <w:ind w:left="7212" w:hanging="180"/>
      </w:pPr>
    </w:lvl>
  </w:abstractNum>
  <w:abstractNum w:abstractNumId="19" w15:restartNumberingAfterBreak="0">
    <w:nsid w:val="676D03F2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6DC3293B"/>
    <w:multiLevelType w:val="singleLevel"/>
    <w:tmpl w:val="8766F964"/>
    <w:lvl w:ilvl="0">
      <w:start w:val="1"/>
      <w:numFmt w:val="decimal"/>
      <w:lvlText w:val="[%1]"/>
      <w:lvlJc w:val="left"/>
      <w:pPr>
        <w:tabs>
          <w:tab w:val="num" w:pos="1080"/>
        </w:tabs>
        <w:ind w:left="1080" w:hanging="720"/>
      </w:pPr>
      <w:rPr>
        <w:rFonts w:hint="default"/>
        <w:sz w:val="24"/>
        <w:szCs w:val="24"/>
        <w:lang w:val="sr-Latn-CS"/>
      </w:rPr>
    </w:lvl>
  </w:abstractNum>
  <w:abstractNum w:abstractNumId="21" w15:restartNumberingAfterBreak="0">
    <w:nsid w:val="6F456B24"/>
    <w:multiLevelType w:val="multilevel"/>
    <w:tmpl w:val="A18AC4D2"/>
    <w:lvl w:ilvl="0">
      <w:start w:val="1"/>
      <w:numFmt w:val="decimal"/>
      <w:pStyle w:val="Numerisanonabrajanje"/>
      <w:lvlText w:val="%1)"/>
      <w:lvlJc w:val="left"/>
      <w:pPr>
        <w:tabs>
          <w:tab w:val="num" w:pos="1021"/>
        </w:tabs>
        <w:ind w:left="1021" w:hanging="341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61"/>
        </w:tabs>
        <w:ind w:left="1361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701"/>
        </w:tabs>
        <w:ind w:left="1701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500"/>
        </w:tabs>
        <w:ind w:left="15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60"/>
        </w:tabs>
        <w:ind w:left="18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220"/>
        </w:tabs>
        <w:ind w:left="22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580"/>
        </w:tabs>
        <w:ind w:left="25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940"/>
        </w:tabs>
        <w:ind w:left="2940" w:hanging="360"/>
      </w:pPr>
      <w:rPr>
        <w:rFonts w:hint="default"/>
      </w:rPr>
    </w:lvl>
  </w:abstractNum>
  <w:abstractNum w:abstractNumId="22" w15:restartNumberingAfterBreak="0">
    <w:nsid w:val="754A6E8D"/>
    <w:multiLevelType w:val="multilevel"/>
    <w:tmpl w:val="381E2EF2"/>
    <w:lvl w:ilvl="0">
      <w:start w:val="1"/>
      <w:numFmt w:val="decimal"/>
      <w:lvlText w:val="%1)"/>
      <w:lvlJc w:val="left"/>
      <w:pPr>
        <w:tabs>
          <w:tab w:val="num" w:pos="1021"/>
        </w:tabs>
        <w:ind w:left="1021" w:hanging="341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61"/>
        </w:tabs>
        <w:ind w:left="1361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20"/>
        </w:tabs>
        <w:ind w:left="18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80"/>
        </w:tabs>
        <w:ind w:left="21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40"/>
        </w:tabs>
        <w:ind w:left="25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00"/>
        </w:tabs>
        <w:ind w:left="29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60"/>
        </w:tabs>
        <w:ind w:left="32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20"/>
        </w:tabs>
        <w:ind w:left="3620" w:hanging="360"/>
      </w:pPr>
      <w:rPr>
        <w:rFonts w:hint="default"/>
      </w:rPr>
    </w:lvl>
  </w:abstractNum>
  <w:abstractNum w:abstractNumId="23" w15:restartNumberingAfterBreak="0">
    <w:nsid w:val="7D3C4790"/>
    <w:multiLevelType w:val="multilevel"/>
    <w:tmpl w:val="259AE5BE"/>
    <w:lvl w:ilvl="0">
      <w:start w:val="1"/>
      <w:numFmt w:val="bullet"/>
      <w:lvlText w:val=""/>
      <w:lvlJc w:val="left"/>
      <w:pPr>
        <w:tabs>
          <w:tab w:val="num" w:pos="1021"/>
        </w:tabs>
        <w:ind w:left="1021" w:hanging="341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361"/>
        </w:tabs>
        <w:ind w:left="1361" w:hanging="340"/>
      </w:pPr>
      <w:rPr>
        <w:rFonts w:ascii="Symbol" w:hAnsi="Symbol" w:hint="default"/>
      </w:rPr>
    </w:lvl>
    <w:lvl w:ilvl="2">
      <w:start w:val="1"/>
      <w:numFmt w:val="bullet"/>
      <w:lvlText w:val=""/>
      <w:lvlJc w:val="left"/>
      <w:pPr>
        <w:tabs>
          <w:tab w:val="num" w:pos="1701"/>
        </w:tabs>
        <w:ind w:left="1701" w:hanging="34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37"/>
        </w:tabs>
        <w:ind w:left="183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97"/>
        </w:tabs>
        <w:ind w:left="219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917"/>
        </w:tabs>
        <w:ind w:left="291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37"/>
        </w:tabs>
        <w:ind w:left="3637" w:hanging="360"/>
      </w:pPr>
      <w:rPr>
        <w:rFonts w:ascii="Symbol" w:hAnsi="Symbol" w:hint="default"/>
      </w:rPr>
    </w:lvl>
  </w:abstractNum>
  <w:num w:numId="1" w16cid:durableId="1467972468">
    <w:abstractNumId w:val="4"/>
  </w:num>
  <w:num w:numId="2" w16cid:durableId="481696655">
    <w:abstractNumId w:val="10"/>
  </w:num>
  <w:num w:numId="3" w16cid:durableId="194076708">
    <w:abstractNumId w:val="7"/>
  </w:num>
  <w:num w:numId="4" w16cid:durableId="489059059">
    <w:abstractNumId w:val="8"/>
  </w:num>
  <w:num w:numId="5" w16cid:durableId="1462532273">
    <w:abstractNumId w:val="11"/>
  </w:num>
  <w:num w:numId="6" w16cid:durableId="9572561">
    <w:abstractNumId w:val="1"/>
  </w:num>
  <w:num w:numId="7" w16cid:durableId="1490056752">
    <w:abstractNumId w:val="15"/>
  </w:num>
  <w:num w:numId="8" w16cid:durableId="1831823643">
    <w:abstractNumId w:val="20"/>
  </w:num>
  <w:num w:numId="9" w16cid:durableId="1663780758">
    <w:abstractNumId w:val="14"/>
  </w:num>
  <w:num w:numId="10" w16cid:durableId="937324814">
    <w:abstractNumId w:val="3"/>
  </w:num>
  <w:num w:numId="11" w16cid:durableId="1076391211">
    <w:abstractNumId w:val="2"/>
  </w:num>
  <w:num w:numId="12" w16cid:durableId="633825946">
    <w:abstractNumId w:val="0"/>
  </w:num>
  <w:num w:numId="13" w16cid:durableId="263079131">
    <w:abstractNumId w:val="5"/>
  </w:num>
  <w:num w:numId="14" w16cid:durableId="407659304">
    <w:abstractNumId w:val="6"/>
  </w:num>
  <w:num w:numId="15" w16cid:durableId="230434708">
    <w:abstractNumId w:val="23"/>
  </w:num>
  <w:num w:numId="16" w16cid:durableId="1800957685">
    <w:abstractNumId w:val="16"/>
  </w:num>
  <w:num w:numId="17" w16cid:durableId="216091102">
    <w:abstractNumId w:val="22"/>
  </w:num>
  <w:num w:numId="18" w16cid:durableId="532616219">
    <w:abstractNumId w:val="17"/>
  </w:num>
  <w:num w:numId="19" w16cid:durableId="1497846968">
    <w:abstractNumId w:val="9"/>
  </w:num>
  <w:num w:numId="20" w16cid:durableId="260838797">
    <w:abstractNumId w:val="21"/>
  </w:num>
  <w:num w:numId="21" w16cid:durableId="135889226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16427918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407534570">
    <w:abstractNumId w:val="12"/>
  </w:num>
  <w:num w:numId="24" w16cid:durableId="419107782">
    <w:abstractNumId w:val="19"/>
  </w:num>
  <w:num w:numId="25" w16cid:durableId="765082018">
    <w:abstractNumId w:val="13"/>
  </w:num>
  <w:num w:numId="26" w16cid:durableId="77355288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proofState w:spelling="clean" w:grammar="clean"/>
  <w:attachedTemplate r:id="rId1"/>
  <w:stylePaneFormatFilter w:val="0002" w:allStyles="0" w:customStyles="1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44FB6"/>
    <w:rsid w:val="00001DEB"/>
    <w:rsid w:val="00004A1B"/>
    <w:rsid w:val="00011C4E"/>
    <w:rsid w:val="00022379"/>
    <w:rsid w:val="000232E2"/>
    <w:rsid w:val="00030FAD"/>
    <w:rsid w:val="0003410A"/>
    <w:rsid w:val="00055FC4"/>
    <w:rsid w:val="00061DBB"/>
    <w:rsid w:val="00063807"/>
    <w:rsid w:val="00066AB0"/>
    <w:rsid w:val="00066C16"/>
    <w:rsid w:val="00067269"/>
    <w:rsid w:val="00080C50"/>
    <w:rsid w:val="00084D3C"/>
    <w:rsid w:val="00096CB0"/>
    <w:rsid w:val="000A090F"/>
    <w:rsid w:val="000A1A77"/>
    <w:rsid w:val="000A3C7F"/>
    <w:rsid w:val="000A46C2"/>
    <w:rsid w:val="000B0E6E"/>
    <w:rsid w:val="000B1246"/>
    <w:rsid w:val="000B1ECA"/>
    <w:rsid w:val="000B717A"/>
    <w:rsid w:val="000C055E"/>
    <w:rsid w:val="000C3FD6"/>
    <w:rsid w:val="000D51FA"/>
    <w:rsid w:val="000F095C"/>
    <w:rsid w:val="000F0F13"/>
    <w:rsid w:val="000F12B4"/>
    <w:rsid w:val="000F256B"/>
    <w:rsid w:val="00101314"/>
    <w:rsid w:val="0010187A"/>
    <w:rsid w:val="001104C5"/>
    <w:rsid w:val="00124EB6"/>
    <w:rsid w:val="00125C81"/>
    <w:rsid w:val="00135926"/>
    <w:rsid w:val="00136C61"/>
    <w:rsid w:val="001407C0"/>
    <w:rsid w:val="00142CC3"/>
    <w:rsid w:val="00157D50"/>
    <w:rsid w:val="00181567"/>
    <w:rsid w:val="00182901"/>
    <w:rsid w:val="0018766D"/>
    <w:rsid w:val="00190281"/>
    <w:rsid w:val="00191ACB"/>
    <w:rsid w:val="00193516"/>
    <w:rsid w:val="0019403C"/>
    <w:rsid w:val="00196C7A"/>
    <w:rsid w:val="001A0190"/>
    <w:rsid w:val="001A4BA6"/>
    <w:rsid w:val="001A5771"/>
    <w:rsid w:val="001A5810"/>
    <w:rsid w:val="001A75E6"/>
    <w:rsid w:val="001B00A3"/>
    <w:rsid w:val="001B7330"/>
    <w:rsid w:val="001C0407"/>
    <w:rsid w:val="001C6A5D"/>
    <w:rsid w:val="001D1C37"/>
    <w:rsid w:val="001D6F79"/>
    <w:rsid w:val="001D7045"/>
    <w:rsid w:val="001F70F3"/>
    <w:rsid w:val="00203A16"/>
    <w:rsid w:val="002079CF"/>
    <w:rsid w:val="00207E96"/>
    <w:rsid w:val="002101F3"/>
    <w:rsid w:val="0021095F"/>
    <w:rsid w:val="002208BA"/>
    <w:rsid w:val="002217BE"/>
    <w:rsid w:val="00224DD7"/>
    <w:rsid w:val="002361A7"/>
    <w:rsid w:val="0024148D"/>
    <w:rsid w:val="00242C69"/>
    <w:rsid w:val="00250829"/>
    <w:rsid w:val="00250BF4"/>
    <w:rsid w:val="002627D7"/>
    <w:rsid w:val="00263400"/>
    <w:rsid w:val="00267306"/>
    <w:rsid w:val="002710EE"/>
    <w:rsid w:val="00272672"/>
    <w:rsid w:val="00283623"/>
    <w:rsid w:val="00283ADA"/>
    <w:rsid w:val="0028548E"/>
    <w:rsid w:val="00287438"/>
    <w:rsid w:val="00292DAD"/>
    <w:rsid w:val="002A0293"/>
    <w:rsid w:val="002A0FDC"/>
    <w:rsid w:val="002A5F84"/>
    <w:rsid w:val="002B47F5"/>
    <w:rsid w:val="002B5C04"/>
    <w:rsid w:val="002D7455"/>
    <w:rsid w:val="002E288B"/>
    <w:rsid w:val="002F1B8B"/>
    <w:rsid w:val="002F29E2"/>
    <w:rsid w:val="002F5FFB"/>
    <w:rsid w:val="002F704B"/>
    <w:rsid w:val="002F729A"/>
    <w:rsid w:val="002F7C33"/>
    <w:rsid w:val="003113F7"/>
    <w:rsid w:val="00330E89"/>
    <w:rsid w:val="00336099"/>
    <w:rsid w:val="003423BB"/>
    <w:rsid w:val="00352942"/>
    <w:rsid w:val="00362421"/>
    <w:rsid w:val="0036300C"/>
    <w:rsid w:val="0036533D"/>
    <w:rsid w:val="0037293D"/>
    <w:rsid w:val="00373AF5"/>
    <w:rsid w:val="00374335"/>
    <w:rsid w:val="003810A2"/>
    <w:rsid w:val="0038314C"/>
    <w:rsid w:val="00384BF4"/>
    <w:rsid w:val="003854F8"/>
    <w:rsid w:val="0039080C"/>
    <w:rsid w:val="00394773"/>
    <w:rsid w:val="0039564B"/>
    <w:rsid w:val="00397C91"/>
    <w:rsid w:val="003A43B6"/>
    <w:rsid w:val="003A7746"/>
    <w:rsid w:val="003B2CCA"/>
    <w:rsid w:val="003B6505"/>
    <w:rsid w:val="003B70B7"/>
    <w:rsid w:val="003D128F"/>
    <w:rsid w:val="003E07BC"/>
    <w:rsid w:val="003E4370"/>
    <w:rsid w:val="003E5D20"/>
    <w:rsid w:val="00407480"/>
    <w:rsid w:val="00421CDC"/>
    <w:rsid w:val="00422840"/>
    <w:rsid w:val="00422988"/>
    <w:rsid w:val="00423E41"/>
    <w:rsid w:val="00426C9C"/>
    <w:rsid w:val="00426E8D"/>
    <w:rsid w:val="00427A40"/>
    <w:rsid w:val="00433BCB"/>
    <w:rsid w:val="00440381"/>
    <w:rsid w:val="00442B67"/>
    <w:rsid w:val="004550F5"/>
    <w:rsid w:val="00456947"/>
    <w:rsid w:val="00466380"/>
    <w:rsid w:val="00467D12"/>
    <w:rsid w:val="00472067"/>
    <w:rsid w:val="00472ED7"/>
    <w:rsid w:val="00484796"/>
    <w:rsid w:val="004872C8"/>
    <w:rsid w:val="00494003"/>
    <w:rsid w:val="004A1756"/>
    <w:rsid w:val="004A1E91"/>
    <w:rsid w:val="004B00F5"/>
    <w:rsid w:val="004B7CA4"/>
    <w:rsid w:val="004C116D"/>
    <w:rsid w:val="004D0EE8"/>
    <w:rsid w:val="004D32AF"/>
    <w:rsid w:val="004D3466"/>
    <w:rsid w:val="004D467F"/>
    <w:rsid w:val="004E0C2C"/>
    <w:rsid w:val="004F3EF3"/>
    <w:rsid w:val="004F5F2D"/>
    <w:rsid w:val="00505586"/>
    <w:rsid w:val="0051626B"/>
    <w:rsid w:val="00517EF6"/>
    <w:rsid w:val="005203C5"/>
    <w:rsid w:val="00520C32"/>
    <w:rsid w:val="00530373"/>
    <w:rsid w:val="0053094A"/>
    <w:rsid w:val="005371D4"/>
    <w:rsid w:val="00542E03"/>
    <w:rsid w:val="00544F10"/>
    <w:rsid w:val="005458AC"/>
    <w:rsid w:val="00546EA2"/>
    <w:rsid w:val="0055377F"/>
    <w:rsid w:val="005540C9"/>
    <w:rsid w:val="005642B4"/>
    <w:rsid w:val="00565081"/>
    <w:rsid w:val="0056712D"/>
    <w:rsid w:val="00573BBE"/>
    <w:rsid w:val="00586F2A"/>
    <w:rsid w:val="005879CD"/>
    <w:rsid w:val="0059261B"/>
    <w:rsid w:val="0059600A"/>
    <w:rsid w:val="005975C4"/>
    <w:rsid w:val="005A0634"/>
    <w:rsid w:val="005A5D88"/>
    <w:rsid w:val="005A7310"/>
    <w:rsid w:val="005B4F94"/>
    <w:rsid w:val="005B7EE5"/>
    <w:rsid w:val="005C08E1"/>
    <w:rsid w:val="005D2C3A"/>
    <w:rsid w:val="005D367C"/>
    <w:rsid w:val="005E0CE0"/>
    <w:rsid w:val="005E0E71"/>
    <w:rsid w:val="005F0F84"/>
    <w:rsid w:val="005F3F85"/>
    <w:rsid w:val="005F60AB"/>
    <w:rsid w:val="005F62B2"/>
    <w:rsid w:val="00600660"/>
    <w:rsid w:val="00603419"/>
    <w:rsid w:val="0060553B"/>
    <w:rsid w:val="006164FC"/>
    <w:rsid w:val="006225B7"/>
    <w:rsid w:val="006330B5"/>
    <w:rsid w:val="006366ED"/>
    <w:rsid w:val="006412E1"/>
    <w:rsid w:val="00641803"/>
    <w:rsid w:val="006418C4"/>
    <w:rsid w:val="006439C8"/>
    <w:rsid w:val="006535A2"/>
    <w:rsid w:val="00657309"/>
    <w:rsid w:val="00666F21"/>
    <w:rsid w:val="00677B0C"/>
    <w:rsid w:val="00680F09"/>
    <w:rsid w:val="00682051"/>
    <w:rsid w:val="006828BB"/>
    <w:rsid w:val="00682C1E"/>
    <w:rsid w:val="006850E6"/>
    <w:rsid w:val="0069049B"/>
    <w:rsid w:val="006961E5"/>
    <w:rsid w:val="006A532D"/>
    <w:rsid w:val="006B0C28"/>
    <w:rsid w:val="006B7644"/>
    <w:rsid w:val="006C10FC"/>
    <w:rsid w:val="006D0DE4"/>
    <w:rsid w:val="006D2273"/>
    <w:rsid w:val="006D2D10"/>
    <w:rsid w:val="006E4AE0"/>
    <w:rsid w:val="006E73F1"/>
    <w:rsid w:val="006E7920"/>
    <w:rsid w:val="006F1DD0"/>
    <w:rsid w:val="006F27CD"/>
    <w:rsid w:val="006F5267"/>
    <w:rsid w:val="006F5837"/>
    <w:rsid w:val="006F6824"/>
    <w:rsid w:val="006F6E6B"/>
    <w:rsid w:val="0071118E"/>
    <w:rsid w:val="007115E0"/>
    <w:rsid w:val="00715778"/>
    <w:rsid w:val="00717EE7"/>
    <w:rsid w:val="00721DCB"/>
    <w:rsid w:val="00722A7B"/>
    <w:rsid w:val="00723CEE"/>
    <w:rsid w:val="00735F4B"/>
    <w:rsid w:val="00754446"/>
    <w:rsid w:val="00760839"/>
    <w:rsid w:val="00767FFB"/>
    <w:rsid w:val="007811CE"/>
    <w:rsid w:val="00782A2D"/>
    <w:rsid w:val="00796283"/>
    <w:rsid w:val="007A033F"/>
    <w:rsid w:val="007A39C4"/>
    <w:rsid w:val="007C2C70"/>
    <w:rsid w:val="007C5175"/>
    <w:rsid w:val="007C5628"/>
    <w:rsid w:val="007C5F95"/>
    <w:rsid w:val="007C7225"/>
    <w:rsid w:val="007E72C9"/>
    <w:rsid w:val="007E7E9A"/>
    <w:rsid w:val="007F0EAB"/>
    <w:rsid w:val="007F2F77"/>
    <w:rsid w:val="00801B43"/>
    <w:rsid w:val="0081068E"/>
    <w:rsid w:val="008116CD"/>
    <w:rsid w:val="00813A00"/>
    <w:rsid w:val="00815157"/>
    <w:rsid w:val="00817EFF"/>
    <w:rsid w:val="00822116"/>
    <w:rsid w:val="00822950"/>
    <w:rsid w:val="00822B8F"/>
    <w:rsid w:val="00823170"/>
    <w:rsid w:val="00823F97"/>
    <w:rsid w:val="00831BD9"/>
    <w:rsid w:val="00840B5D"/>
    <w:rsid w:val="008423BC"/>
    <w:rsid w:val="008423E8"/>
    <w:rsid w:val="00844393"/>
    <w:rsid w:val="00847193"/>
    <w:rsid w:val="008471DF"/>
    <w:rsid w:val="00847C33"/>
    <w:rsid w:val="00851AE3"/>
    <w:rsid w:val="00860902"/>
    <w:rsid w:val="00863BF2"/>
    <w:rsid w:val="00870DBA"/>
    <w:rsid w:val="00876682"/>
    <w:rsid w:val="008778C1"/>
    <w:rsid w:val="0088572B"/>
    <w:rsid w:val="0089197E"/>
    <w:rsid w:val="00894385"/>
    <w:rsid w:val="00896D46"/>
    <w:rsid w:val="008A3894"/>
    <w:rsid w:val="008A4034"/>
    <w:rsid w:val="008A6972"/>
    <w:rsid w:val="008B2DA8"/>
    <w:rsid w:val="008B3EDB"/>
    <w:rsid w:val="008C172B"/>
    <w:rsid w:val="008C185B"/>
    <w:rsid w:val="008C4C6F"/>
    <w:rsid w:val="008C5946"/>
    <w:rsid w:val="008C5F8B"/>
    <w:rsid w:val="008D3847"/>
    <w:rsid w:val="008E7025"/>
    <w:rsid w:val="008F0FFE"/>
    <w:rsid w:val="008F4C04"/>
    <w:rsid w:val="008F6372"/>
    <w:rsid w:val="008F7B7E"/>
    <w:rsid w:val="00903A09"/>
    <w:rsid w:val="009054E0"/>
    <w:rsid w:val="009103A8"/>
    <w:rsid w:val="009120B5"/>
    <w:rsid w:val="0091275C"/>
    <w:rsid w:val="00930003"/>
    <w:rsid w:val="009310A2"/>
    <w:rsid w:val="00934289"/>
    <w:rsid w:val="00942923"/>
    <w:rsid w:val="00942CF8"/>
    <w:rsid w:val="009442E2"/>
    <w:rsid w:val="00944FB6"/>
    <w:rsid w:val="00945BD7"/>
    <w:rsid w:val="00953163"/>
    <w:rsid w:val="00966AC9"/>
    <w:rsid w:val="009703FB"/>
    <w:rsid w:val="009732B6"/>
    <w:rsid w:val="00973680"/>
    <w:rsid w:val="0097715E"/>
    <w:rsid w:val="0097755B"/>
    <w:rsid w:val="00977D0E"/>
    <w:rsid w:val="00986E77"/>
    <w:rsid w:val="009955E0"/>
    <w:rsid w:val="009A04F2"/>
    <w:rsid w:val="009A105C"/>
    <w:rsid w:val="009A2F6C"/>
    <w:rsid w:val="009A4B10"/>
    <w:rsid w:val="009A7EC6"/>
    <w:rsid w:val="009B1B44"/>
    <w:rsid w:val="009B620F"/>
    <w:rsid w:val="009B6460"/>
    <w:rsid w:val="009C73ED"/>
    <w:rsid w:val="009D372B"/>
    <w:rsid w:val="009E0194"/>
    <w:rsid w:val="009E2D2C"/>
    <w:rsid w:val="009E7A33"/>
    <w:rsid w:val="009E7BB9"/>
    <w:rsid w:val="009F29C7"/>
    <w:rsid w:val="009F4578"/>
    <w:rsid w:val="00A00554"/>
    <w:rsid w:val="00A01887"/>
    <w:rsid w:val="00A1314E"/>
    <w:rsid w:val="00A133CB"/>
    <w:rsid w:val="00A14EB5"/>
    <w:rsid w:val="00A2527D"/>
    <w:rsid w:val="00A3069A"/>
    <w:rsid w:val="00A40E12"/>
    <w:rsid w:val="00A47E10"/>
    <w:rsid w:val="00A532E0"/>
    <w:rsid w:val="00A57257"/>
    <w:rsid w:val="00A57A27"/>
    <w:rsid w:val="00A6568D"/>
    <w:rsid w:val="00A65719"/>
    <w:rsid w:val="00A66A84"/>
    <w:rsid w:val="00A76B46"/>
    <w:rsid w:val="00A835A7"/>
    <w:rsid w:val="00A935C9"/>
    <w:rsid w:val="00AA00CF"/>
    <w:rsid w:val="00AA2CA1"/>
    <w:rsid w:val="00AA2FE3"/>
    <w:rsid w:val="00AA32AC"/>
    <w:rsid w:val="00AA35BD"/>
    <w:rsid w:val="00AB1CAC"/>
    <w:rsid w:val="00AB46D4"/>
    <w:rsid w:val="00AC0E09"/>
    <w:rsid w:val="00AD0E7D"/>
    <w:rsid w:val="00AD7394"/>
    <w:rsid w:val="00AE0461"/>
    <w:rsid w:val="00AF2F36"/>
    <w:rsid w:val="00B03C87"/>
    <w:rsid w:val="00B10EB5"/>
    <w:rsid w:val="00B12B0E"/>
    <w:rsid w:val="00B13DF5"/>
    <w:rsid w:val="00B1468C"/>
    <w:rsid w:val="00B25C3A"/>
    <w:rsid w:val="00B268A8"/>
    <w:rsid w:val="00B31F51"/>
    <w:rsid w:val="00B4150B"/>
    <w:rsid w:val="00B4284D"/>
    <w:rsid w:val="00B451C4"/>
    <w:rsid w:val="00B54382"/>
    <w:rsid w:val="00B60052"/>
    <w:rsid w:val="00B60D3A"/>
    <w:rsid w:val="00B65166"/>
    <w:rsid w:val="00B653B5"/>
    <w:rsid w:val="00B7386A"/>
    <w:rsid w:val="00B768EF"/>
    <w:rsid w:val="00B77B9C"/>
    <w:rsid w:val="00B80208"/>
    <w:rsid w:val="00B829D4"/>
    <w:rsid w:val="00B82F49"/>
    <w:rsid w:val="00B8483C"/>
    <w:rsid w:val="00B8516B"/>
    <w:rsid w:val="00B92BA4"/>
    <w:rsid w:val="00B96B6E"/>
    <w:rsid w:val="00BA0F9D"/>
    <w:rsid w:val="00BA767D"/>
    <w:rsid w:val="00BB24E8"/>
    <w:rsid w:val="00BB3525"/>
    <w:rsid w:val="00BC4D09"/>
    <w:rsid w:val="00BD33F9"/>
    <w:rsid w:val="00BD3610"/>
    <w:rsid w:val="00BE139F"/>
    <w:rsid w:val="00BE2E02"/>
    <w:rsid w:val="00BF43FD"/>
    <w:rsid w:val="00C0240D"/>
    <w:rsid w:val="00C04432"/>
    <w:rsid w:val="00C04786"/>
    <w:rsid w:val="00C10D8B"/>
    <w:rsid w:val="00C1267A"/>
    <w:rsid w:val="00C211ED"/>
    <w:rsid w:val="00C21541"/>
    <w:rsid w:val="00C21B1C"/>
    <w:rsid w:val="00C2431A"/>
    <w:rsid w:val="00C27640"/>
    <w:rsid w:val="00C3158A"/>
    <w:rsid w:val="00C35BBA"/>
    <w:rsid w:val="00C36141"/>
    <w:rsid w:val="00C50653"/>
    <w:rsid w:val="00C55943"/>
    <w:rsid w:val="00C61435"/>
    <w:rsid w:val="00C644A3"/>
    <w:rsid w:val="00C64876"/>
    <w:rsid w:val="00C717C3"/>
    <w:rsid w:val="00C7731D"/>
    <w:rsid w:val="00C774A8"/>
    <w:rsid w:val="00C775DF"/>
    <w:rsid w:val="00C82ABE"/>
    <w:rsid w:val="00C8392E"/>
    <w:rsid w:val="00C86CDB"/>
    <w:rsid w:val="00C87BC0"/>
    <w:rsid w:val="00C92A36"/>
    <w:rsid w:val="00C95BA0"/>
    <w:rsid w:val="00C960F9"/>
    <w:rsid w:val="00CA0D08"/>
    <w:rsid w:val="00CA298C"/>
    <w:rsid w:val="00CB13C6"/>
    <w:rsid w:val="00CB6E46"/>
    <w:rsid w:val="00CC033C"/>
    <w:rsid w:val="00CD5766"/>
    <w:rsid w:val="00CE1030"/>
    <w:rsid w:val="00CE10BF"/>
    <w:rsid w:val="00CE4319"/>
    <w:rsid w:val="00CF31E5"/>
    <w:rsid w:val="00CF4371"/>
    <w:rsid w:val="00CF6E68"/>
    <w:rsid w:val="00D070F1"/>
    <w:rsid w:val="00D114B6"/>
    <w:rsid w:val="00D144A8"/>
    <w:rsid w:val="00D20D2B"/>
    <w:rsid w:val="00D220C4"/>
    <w:rsid w:val="00D31F69"/>
    <w:rsid w:val="00D36853"/>
    <w:rsid w:val="00D4093A"/>
    <w:rsid w:val="00D412BA"/>
    <w:rsid w:val="00D42FA2"/>
    <w:rsid w:val="00D45441"/>
    <w:rsid w:val="00D62A9F"/>
    <w:rsid w:val="00D65152"/>
    <w:rsid w:val="00D76E8F"/>
    <w:rsid w:val="00D81ED4"/>
    <w:rsid w:val="00D82426"/>
    <w:rsid w:val="00D850AA"/>
    <w:rsid w:val="00D85EB3"/>
    <w:rsid w:val="00D96545"/>
    <w:rsid w:val="00D96844"/>
    <w:rsid w:val="00DA1F8C"/>
    <w:rsid w:val="00DB0C2E"/>
    <w:rsid w:val="00DB0F7D"/>
    <w:rsid w:val="00DB5641"/>
    <w:rsid w:val="00DB6F68"/>
    <w:rsid w:val="00DC1679"/>
    <w:rsid w:val="00DC7BE3"/>
    <w:rsid w:val="00DD2151"/>
    <w:rsid w:val="00DD2C05"/>
    <w:rsid w:val="00DD6A23"/>
    <w:rsid w:val="00DE1AF9"/>
    <w:rsid w:val="00DE409B"/>
    <w:rsid w:val="00DF2674"/>
    <w:rsid w:val="00DF3D89"/>
    <w:rsid w:val="00DF718F"/>
    <w:rsid w:val="00E041C7"/>
    <w:rsid w:val="00E11BBB"/>
    <w:rsid w:val="00E235EA"/>
    <w:rsid w:val="00E23C05"/>
    <w:rsid w:val="00E23D02"/>
    <w:rsid w:val="00E262C0"/>
    <w:rsid w:val="00E32354"/>
    <w:rsid w:val="00E33DBD"/>
    <w:rsid w:val="00E42ECD"/>
    <w:rsid w:val="00E438F4"/>
    <w:rsid w:val="00E50617"/>
    <w:rsid w:val="00E5539C"/>
    <w:rsid w:val="00E65CBC"/>
    <w:rsid w:val="00E65F11"/>
    <w:rsid w:val="00E7161C"/>
    <w:rsid w:val="00E739F2"/>
    <w:rsid w:val="00E74E70"/>
    <w:rsid w:val="00E7712B"/>
    <w:rsid w:val="00E77918"/>
    <w:rsid w:val="00E80216"/>
    <w:rsid w:val="00E864C7"/>
    <w:rsid w:val="00E92BBA"/>
    <w:rsid w:val="00E94C13"/>
    <w:rsid w:val="00EA1701"/>
    <w:rsid w:val="00EB3715"/>
    <w:rsid w:val="00EB7B5E"/>
    <w:rsid w:val="00EC75F4"/>
    <w:rsid w:val="00ED0D99"/>
    <w:rsid w:val="00ED0DEF"/>
    <w:rsid w:val="00ED15CA"/>
    <w:rsid w:val="00EE03A7"/>
    <w:rsid w:val="00EF7970"/>
    <w:rsid w:val="00F01B65"/>
    <w:rsid w:val="00F03F5D"/>
    <w:rsid w:val="00F040D1"/>
    <w:rsid w:val="00F06BB2"/>
    <w:rsid w:val="00F073D5"/>
    <w:rsid w:val="00F260D3"/>
    <w:rsid w:val="00F3526C"/>
    <w:rsid w:val="00F3640D"/>
    <w:rsid w:val="00F408F5"/>
    <w:rsid w:val="00F4388A"/>
    <w:rsid w:val="00F444EC"/>
    <w:rsid w:val="00F5558A"/>
    <w:rsid w:val="00F615D6"/>
    <w:rsid w:val="00F63539"/>
    <w:rsid w:val="00F65DFE"/>
    <w:rsid w:val="00F7184A"/>
    <w:rsid w:val="00F97B76"/>
    <w:rsid w:val="00F97B91"/>
    <w:rsid w:val="00FA373F"/>
    <w:rsid w:val="00FC3313"/>
    <w:rsid w:val="00FC4B59"/>
    <w:rsid w:val="00FC6B39"/>
    <w:rsid w:val="00FC7DB2"/>
    <w:rsid w:val="00FD450D"/>
    <w:rsid w:val="00FD473D"/>
    <w:rsid w:val="00FE2134"/>
    <w:rsid w:val="00FE59EE"/>
    <w:rsid w:val="00FF008D"/>
    <w:rsid w:val="00FF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E0504C3"/>
  <w15:docId w15:val="{4F49A01C-85D5-428F-BB99-532BB59C3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7BB9"/>
    <w:rPr>
      <w:sz w:val="24"/>
      <w:szCs w:val="24"/>
      <w:lang w:val="en-GB"/>
    </w:rPr>
  </w:style>
  <w:style w:type="paragraph" w:styleId="Heading1">
    <w:name w:val="heading 1"/>
    <w:basedOn w:val="Normal"/>
    <w:next w:val="Normal"/>
    <w:qFormat/>
    <w:rsid w:val="00D144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D144A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767FF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767FF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E7161C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7161C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7161C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E7161C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E7161C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snovnitekst">
    <w:name w:val="Osnovni tekst"/>
    <w:basedOn w:val="Normal"/>
    <w:link w:val="OsnovnitekstChar"/>
    <w:rsid w:val="008471DF"/>
    <w:pPr>
      <w:spacing w:after="120" w:line="360" w:lineRule="auto"/>
      <w:ind w:firstLine="675"/>
      <w:jc w:val="both"/>
    </w:pPr>
    <w:rPr>
      <w:lang w:val="sr-Latn-CS"/>
    </w:rPr>
  </w:style>
  <w:style w:type="paragraph" w:customStyle="1" w:styleId="Inivonaslova-Poglavlje">
    <w:name w:val="I nivo naslova - Poglavlje"/>
    <w:basedOn w:val="Heading1"/>
    <w:next w:val="Osnovnitekst"/>
    <w:rsid w:val="00E7161C"/>
    <w:pPr>
      <w:pageBreakBefore/>
      <w:numPr>
        <w:numId w:val="1"/>
      </w:numPr>
      <w:spacing w:before="960" w:after="480"/>
      <w:jc w:val="both"/>
    </w:pPr>
    <w:rPr>
      <w:rFonts w:ascii="Times New Roman" w:hAnsi="Times New Roman"/>
      <w:smallCaps/>
      <w:shadow/>
      <w:sz w:val="40"/>
      <w:szCs w:val="40"/>
      <w:lang w:val="sr-Latn-CS"/>
    </w:rPr>
  </w:style>
  <w:style w:type="paragraph" w:customStyle="1" w:styleId="IInivonaslova-Potpoglavlje">
    <w:name w:val="II nivo naslova - Potpoglavlje"/>
    <w:basedOn w:val="Heading2"/>
    <w:next w:val="Osnovnitekst"/>
    <w:rsid w:val="00E7161C"/>
    <w:pPr>
      <w:numPr>
        <w:ilvl w:val="1"/>
        <w:numId w:val="1"/>
      </w:numPr>
      <w:spacing w:after="160"/>
      <w:jc w:val="both"/>
    </w:pPr>
    <w:rPr>
      <w:rFonts w:ascii="Times New Roman" w:hAnsi="Times New Roman"/>
      <w:i w:val="0"/>
      <w:lang w:val="sr-Latn-CS"/>
    </w:rPr>
  </w:style>
  <w:style w:type="paragraph" w:customStyle="1" w:styleId="IIInivonaslova-Odeljak">
    <w:name w:val="III nivo naslova - Odeljak"/>
    <w:basedOn w:val="Heading3"/>
    <w:next w:val="Osnovnitekst"/>
    <w:link w:val="IIInivonaslova-OdeljakChar"/>
    <w:rsid w:val="00E7161C"/>
    <w:pPr>
      <w:numPr>
        <w:ilvl w:val="2"/>
        <w:numId w:val="1"/>
      </w:numPr>
      <w:spacing w:after="120"/>
      <w:jc w:val="both"/>
    </w:pPr>
    <w:rPr>
      <w:rFonts w:ascii="Times New Roman" w:hAnsi="Times New Roman"/>
      <w:i/>
      <w:sz w:val="24"/>
      <w:lang w:val="sr-Latn-CS"/>
    </w:rPr>
  </w:style>
  <w:style w:type="paragraph" w:customStyle="1" w:styleId="IVnivonaslova-Pododeljak">
    <w:name w:val="IV nivo naslova - Pododeljak"/>
    <w:basedOn w:val="Heading4"/>
    <w:next w:val="Osnovnitekst"/>
    <w:rsid w:val="00E7161C"/>
    <w:pPr>
      <w:numPr>
        <w:ilvl w:val="3"/>
        <w:numId w:val="1"/>
      </w:numPr>
      <w:spacing w:before="60"/>
      <w:jc w:val="both"/>
    </w:pPr>
    <w:rPr>
      <w:b w:val="0"/>
      <w:i/>
      <w:sz w:val="24"/>
      <w:lang w:val="sr-Latn-CS"/>
    </w:rPr>
  </w:style>
  <w:style w:type="paragraph" w:customStyle="1" w:styleId="SlikeTabele">
    <w:name w:val="Slike/Tabele"/>
    <w:basedOn w:val="Osnovnitekst"/>
    <w:next w:val="Osnovnitekst"/>
    <w:rsid w:val="00A3069A"/>
    <w:pPr>
      <w:spacing w:before="160" w:after="160"/>
      <w:ind w:firstLine="0"/>
      <w:jc w:val="center"/>
    </w:pPr>
  </w:style>
  <w:style w:type="paragraph" w:customStyle="1" w:styleId="Zaglavljenaslovnestrane">
    <w:name w:val="Zaglavlje naslovne strane"/>
    <w:basedOn w:val="Osnovnitekst"/>
    <w:next w:val="Osnovnitekst"/>
    <w:rsid w:val="00AE0461"/>
    <w:pPr>
      <w:ind w:firstLine="0"/>
      <w:jc w:val="center"/>
    </w:pPr>
    <w:rPr>
      <w:rFonts w:ascii="Arial" w:hAnsi="Arial"/>
      <w:smallCaps/>
      <w:sz w:val="32"/>
    </w:rPr>
  </w:style>
  <w:style w:type="paragraph" w:customStyle="1" w:styleId="Prilog-Inivonaslova">
    <w:name w:val="Prilog - I nivo naslova"/>
    <w:basedOn w:val="Heading1"/>
    <w:next w:val="Osnovnitekst"/>
    <w:rsid w:val="00E041C7"/>
    <w:pPr>
      <w:pageBreakBefore/>
      <w:numPr>
        <w:numId w:val="2"/>
      </w:numPr>
      <w:tabs>
        <w:tab w:val="left" w:pos="170"/>
      </w:tabs>
      <w:spacing w:before="960" w:after="480"/>
      <w:jc w:val="both"/>
    </w:pPr>
    <w:rPr>
      <w:rFonts w:ascii="Times New Roman" w:hAnsi="Times New Roman"/>
      <w:smallCaps/>
      <w:shadow/>
      <w:sz w:val="40"/>
      <w:szCs w:val="40"/>
      <w:lang w:val="sr-Latn-CS"/>
    </w:rPr>
  </w:style>
  <w:style w:type="paragraph" w:styleId="TOC1">
    <w:name w:val="toc 1"/>
    <w:basedOn w:val="Normal"/>
    <w:next w:val="Normal"/>
    <w:autoRedefine/>
    <w:uiPriority w:val="39"/>
    <w:rsid w:val="007C5F95"/>
    <w:pPr>
      <w:spacing w:before="120" w:after="120"/>
    </w:pPr>
    <w:rPr>
      <w:b/>
      <w:bCs/>
      <w:caps/>
      <w:sz w:val="20"/>
      <w:szCs w:val="20"/>
    </w:rPr>
  </w:style>
  <w:style w:type="character" w:styleId="Hyperlink">
    <w:name w:val="Hyperlink"/>
    <w:basedOn w:val="DefaultParagraphFont"/>
    <w:uiPriority w:val="99"/>
    <w:rsid w:val="007C5F95"/>
    <w:rPr>
      <w:color w:val="0000FF"/>
      <w:u w:val="single"/>
    </w:rPr>
  </w:style>
  <w:style w:type="paragraph" w:customStyle="1" w:styleId="Naslovteze">
    <w:name w:val="Naslov teze"/>
    <w:basedOn w:val="Osnovnitekst"/>
    <w:next w:val="Podnaslovteze"/>
    <w:rsid w:val="00AE0461"/>
    <w:pPr>
      <w:spacing w:after="60"/>
      <w:ind w:firstLine="0"/>
      <w:jc w:val="center"/>
    </w:pPr>
    <w:rPr>
      <w:rFonts w:ascii="Arial" w:hAnsi="Arial"/>
      <w:b/>
      <w:smallCaps/>
      <w:shadow/>
      <w:sz w:val="44"/>
      <w:szCs w:val="36"/>
    </w:rPr>
  </w:style>
  <w:style w:type="paragraph" w:customStyle="1" w:styleId="Podnaslovteze">
    <w:name w:val="Podnaslov teze"/>
    <w:basedOn w:val="Osnovnitekst"/>
    <w:next w:val="Osnovnitekst"/>
    <w:rsid w:val="00AE0461"/>
    <w:pPr>
      <w:ind w:firstLine="0"/>
      <w:jc w:val="center"/>
    </w:pPr>
    <w:rPr>
      <w:rFonts w:ascii="Arial" w:hAnsi="Arial"/>
      <w:sz w:val="32"/>
    </w:rPr>
  </w:style>
  <w:style w:type="paragraph" w:customStyle="1" w:styleId="Oznakaslike">
    <w:name w:val="Oznaka slike"/>
    <w:basedOn w:val="Caption"/>
    <w:next w:val="Osnovnitekst"/>
    <w:rsid w:val="00A3069A"/>
    <w:pPr>
      <w:spacing w:before="120" w:after="160"/>
      <w:jc w:val="center"/>
    </w:pPr>
    <w:rPr>
      <w:lang w:val="sr-Latn-CS"/>
    </w:rPr>
  </w:style>
  <w:style w:type="paragraph" w:customStyle="1" w:styleId="Oznakatabele">
    <w:name w:val="Oznaka tabele"/>
    <w:basedOn w:val="Caption"/>
    <w:next w:val="Osnovnitekst"/>
    <w:rsid w:val="00A3069A"/>
    <w:pPr>
      <w:spacing w:before="160" w:after="120"/>
      <w:jc w:val="center"/>
    </w:pPr>
    <w:rPr>
      <w:lang w:val="sr-Latn-CS"/>
    </w:rPr>
  </w:style>
  <w:style w:type="paragraph" w:styleId="Caption">
    <w:name w:val="caption"/>
    <w:basedOn w:val="Normal"/>
    <w:next w:val="Normal"/>
    <w:qFormat/>
    <w:rsid w:val="00BA0F9D"/>
    <w:rPr>
      <w:b/>
      <w:bCs/>
      <w:sz w:val="20"/>
      <w:szCs w:val="20"/>
    </w:rPr>
  </w:style>
  <w:style w:type="paragraph" w:customStyle="1" w:styleId="Promenljivaizkoda">
    <w:name w:val="Promenljiva iz koda"/>
    <w:basedOn w:val="Osnovnitekst"/>
    <w:link w:val="PromenljivaizkodaChar"/>
    <w:rsid w:val="00A57257"/>
    <w:pPr>
      <w:ind w:firstLine="0"/>
    </w:pPr>
    <w:rPr>
      <w:i/>
      <w:spacing w:val="20"/>
    </w:rPr>
  </w:style>
  <w:style w:type="paragraph" w:customStyle="1" w:styleId="Promenljiva">
    <w:name w:val="Promenljiva"/>
    <w:basedOn w:val="Osnovnitekst"/>
    <w:rsid w:val="00A57257"/>
    <w:pPr>
      <w:ind w:firstLine="0"/>
    </w:pPr>
    <w:rPr>
      <w:i/>
    </w:rPr>
  </w:style>
  <w:style w:type="character" w:customStyle="1" w:styleId="MTEquationSection">
    <w:name w:val="MTEquationSection"/>
    <w:basedOn w:val="DefaultParagraphFont"/>
    <w:semiHidden/>
    <w:rsid w:val="00A57257"/>
    <w:rPr>
      <w:vanish w:val="0"/>
      <w:color w:val="FF0000"/>
      <w:lang w:val="sl-SI"/>
    </w:rPr>
  </w:style>
  <w:style w:type="paragraph" w:styleId="TOC2">
    <w:name w:val="toc 2"/>
    <w:basedOn w:val="Normal"/>
    <w:next w:val="Normal"/>
    <w:autoRedefine/>
    <w:uiPriority w:val="39"/>
    <w:rsid w:val="00F06BB2"/>
    <w:pPr>
      <w:ind w:left="240"/>
    </w:pPr>
    <w:rPr>
      <w:smallCaps/>
      <w:sz w:val="20"/>
      <w:szCs w:val="20"/>
    </w:rPr>
  </w:style>
  <w:style w:type="character" w:customStyle="1" w:styleId="OsnovnitekstChar">
    <w:name w:val="Osnovni tekst Char"/>
    <w:basedOn w:val="DefaultParagraphFont"/>
    <w:link w:val="Osnovnitekst"/>
    <w:locked/>
    <w:rsid w:val="008471DF"/>
    <w:rPr>
      <w:sz w:val="24"/>
      <w:szCs w:val="24"/>
      <w:lang w:val="sr-Latn-CS"/>
    </w:rPr>
  </w:style>
  <w:style w:type="paragraph" w:customStyle="1" w:styleId="SadrajLiteratura">
    <w:name w:val="Sadržaj/Literatura"/>
    <w:basedOn w:val="Inivonaslova-Poglavlje"/>
    <w:next w:val="Osnovnitekst"/>
    <w:rsid w:val="0097755B"/>
    <w:pPr>
      <w:numPr>
        <w:numId w:val="0"/>
      </w:numPr>
    </w:pPr>
  </w:style>
  <w:style w:type="character" w:customStyle="1" w:styleId="PromenljivaizkodaChar">
    <w:name w:val="Promenljiva iz koda Char"/>
    <w:basedOn w:val="OsnovnitekstChar"/>
    <w:link w:val="Promenljivaizkoda"/>
    <w:locked/>
    <w:rsid w:val="00F06BB2"/>
    <w:rPr>
      <w:i/>
      <w:spacing w:val="20"/>
      <w:sz w:val="24"/>
      <w:szCs w:val="24"/>
      <w:lang w:val="sr-Latn-CS"/>
    </w:rPr>
  </w:style>
  <w:style w:type="paragraph" w:customStyle="1" w:styleId="Prilog-IInivonaslova">
    <w:name w:val="Prilog - II nivo naslova"/>
    <w:basedOn w:val="Prilog-Inivonaslova"/>
    <w:next w:val="Osnovnitekst"/>
    <w:rsid w:val="00E041C7"/>
    <w:pPr>
      <w:pageBreakBefore w:val="0"/>
      <w:numPr>
        <w:ilvl w:val="1"/>
      </w:numPr>
      <w:spacing w:before="240" w:after="160"/>
      <w:outlineLvl w:val="1"/>
    </w:pPr>
    <w:rPr>
      <w:smallCaps w:val="0"/>
      <w:shadow w:val="0"/>
      <w:sz w:val="28"/>
      <w:szCs w:val="28"/>
    </w:rPr>
  </w:style>
  <w:style w:type="paragraph" w:customStyle="1" w:styleId="Prilog-IIInivonaslova">
    <w:name w:val="Prilog - III nivo naslova"/>
    <w:basedOn w:val="Prilog-IInivonaslova"/>
    <w:next w:val="Osnovnitekst"/>
    <w:rsid w:val="00E041C7"/>
    <w:pPr>
      <w:numPr>
        <w:ilvl w:val="2"/>
      </w:numPr>
      <w:spacing w:after="120"/>
      <w:outlineLvl w:val="2"/>
    </w:pPr>
    <w:rPr>
      <w:i/>
      <w:sz w:val="24"/>
      <w:szCs w:val="24"/>
    </w:rPr>
  </w:style>
  <w:style w:type="paragraph" w:customStyle="1" w:styleId="Prilog-IVnivonaslova">
    <w:name w:val="Prilog - IV nivo naslova"/>
    <w:basedOn w:val="Prilog-IIInivonaslova"/>
    <w:next w:val="Osnovnitekst"/>
    <w:rsid w:val="00E041C7"/>
    <w:pPr>
      <w:numPr>
        <w:ilvl w:val="3"/>
      </w:numPr>
      <w:spacing w:before="60" w:after="60"/>
      <w:outlineLvl w:val="3"/>
    </w:pPr>
    <w:rPr>
      <w:b w:val="0"/>
    </w:rPr>
  </w:style>
  <w:style w:type="paragraph" w:customStyle="1" w:styleId="Text">
    <w:name w:val="Text"/>
    <w:basedOn w:val="Normal"/>
    <w:semiHidden/>
    <w:rsid w:val="00FE2134"/>
    <w:pPr>
      <w:widowControl w:val="0"/>
      <w:autoSpaceDE w:val="0"/>
      <w:autoSpaceDN w:val="0"/>
      <w:spacing w:line="252" w:lineRule="auto"/>
      <w:ind w:firstLine="202"/>
      <w:jc w:val="both"/>
    </w:pPr>
    <w:rPr>
      <w:sz w:val="20"/>
      <w:szCs w:val="20"/>
      <w:lang w:val="en-US"/>
    </w:rPr>
  </w:style>
  <w:style w:type="table" w:styleId="TableGrid">
    <w:name w:val="Table Grid"/>
    <w:basedOn w:val="TableNormal"/>
    <w:rsid w:val="00A306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semiHidden/>
    <w:rsid w:val="0021095F"/>
    <w:pPr>
      <w:ind w:left="720"/>
    </w:pPr>
    <w:rPr>
      <w:sz w:val="18"/>
      <w:szCs w:val="18"/>
    </w:rPr>
  </w:style>
  <w:style w:type="paragraph" w:styleId="TOC3">
    <w:name w:val="toc 3"/>
    <w:basedOn w:val="Normal"/>
    <w:next w:val="Normal"/>
    <w:autoRedefine/>
    <w:uiPriority w:val="39"/>
    <w:rsid w:val="00BD3610"/>
    <w:pPr>
      <w:ind w:left="480"/>
    </w:pPr>
    <w:rPr>
      <w:i/>
      <w:iCs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21095F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21095F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21095F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21095F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21095F"/>
    <w:pPr>
      <w:ind w:left="1920"/>
    </w:pPr>
    <w:rPr>
      <w:sz w:val="18"/>
      <w:szCs w:val="18"/>
    </w:rPr>
  </w:style>
  <w:style w:type="paragraph" w:styleId="Footer">
    <w:name w:val="footer"/>
    <w:basedOn w:val="Normal"/>
    <w:link w:val="FooterChar"/>
    <w:uiPriority w:val="99"/>
    <w:rsid w:val="008C4C6F"/>
    <w:pPr>
      <w:tabs>
        <w:tab w:val="center" w:pos="4320"/>
        <w:tab w:val="right" w:pos="8640"/>
      </w:tabs>
    </w:pPr>
  </w:style>
  <w:style w:type="character" w:customStyle="1" w:styleId="Heading3Char">
    <w:name w:val="Heading 3 Char"/>
    <w:basedOn w:val="DefaultParagraphFont"/>
    <w:link w:val="Heading3"/>
    <w:rsid w:val="008A6972"/>
    <w:rPr>
      <w:rFonts w:ascii="Arial" w:hAnsi="Arial" w:cs="Arial"/>
      <w:b/>
      <w:bCs/>
      <w:sz w:val="26"/>
      <w:szCs w:val="26"/>
      <w:lang w:val="en-GB" w:eastAsia="en-US" w:bidi="ar-SA"/>
    </w:rPr>
  </w:style>
  <w:style w:type="character" w:customStyle="1" w:styleId="IIInivonaslova-OdeljakChar">
    <w:name w:val="III nivo naslova - Odeljak Char"/>
    <w:basedOn w:val="Heading3Char"/>
    <w:link w:val="IIInivonaslova-Odeljak"/>
    <w:rsid w:val="00E7161C"/>
    <w:rPr>
      <w:rFonts w:ascii="Arial" w:hAnsi="Arial" w:cs="Arial"/>
      <w:b/>
      <w:bCs/>
      <w:i/>
      <w:sz w:val="24"/>
      <w:szCs w:val="26"/>
      <w:lang w:val="sr-Latn-CS" w:eastAsia="en-US" w:bidi="ar-SA"/>
    </w:rPr>
  </w:style>
  <w:style w:type="paragraph" w:customStyle="1" w:styleId="Jednacine">
    <w:name w:val="Jednacine"/>
    <w:basedOn w:val="Normal"/>
    <w:rsid w:val="0051626B"/>
    <w:pPr>
      <w:tabs>
        <w:tab w:val="center" w:pos="4820"/>
        <w:tab w:val="right" w:pos="9640"/>
      </w:tabs>
      <w:spacing w:before="60" w:after="60"/>
      <w:jc w:val="center"/>
    </w:pPr>
    <w:rPr>
      <w:lang w:val="sr-Latn-CS"/>
    </w:rPr>
  </w:style>
  <w:style w:type="character" w:styleId="PageNumber">
    <w:name w:val="page number"/>
    <w:basedOn w:val="DefaultParagraphFont"/>
    <w:rsid w:val="00847C33"/>
  </w:style>
  <w:style w:type="paragraph" w:styleId="Header">
    <w:name w:val="header"/>
    <w:basedOn w:val="Normal"/>
    <w:rsid w:val="00E74E70"/>
    <w:pPr>
      <w:tabs>
        <w:tab w:val="center" w:pos="4320"/>
        <w:tab w:val="right" w:pos="8640"/>
      </w:tabs>
      <w:jc w:val="right"/>
    </w:pPr>
    <w:rPr>
      <w:i/>
      <w:sz w:val="20"/>
      <w:lang w:val="sr-Latn-CS"/>
    </w:rPr>
  </w:style>
  <w:style w:type="paragraph" w:customStyle="1" w:styleId="Referenca">
    <w:name w:val="Referenca"/>
    <w:basedOn w:val="Osnovnitekst"/>
    <w:rsid w:val="000232E2"/>
    <w:pPr>
      <w:numPr>
        <w:numId w:val="9"/>
      </w:numPr>
    </w:pPr>
  </w:style>
  <w:style w:type="paragraph" w:customStyle="1" w:styleId="Numerisanonabrajanje">
    <w:name w:val="Numerisano nabrajanje"/>
    <w:basedOn w:val="Osnovnitekst"/>
    <w:next w:val="Osnovnitekst"/>
    <w:rsid w:val="006D0DE4"/>
    <w:pPr>
      <w:numPr>
        <w:numId w:val="20"/>
      </w:numPr>
      <w:spacing w:before="20" w:after="60"/>
      <w:ind w:left="1023" w:hanging="346"/>
    </w:pPr>
  </w:style>
  <w:style w:type="paragraph" w:customStyle="1" w:styleId="Nabrajanje">
    <w:name w:val="Nabrajanje"/>
    <w:basedOn w:val="Osnovnitekst"/>
    <w:next w:val="Osnovnitekst"/>
    <w:rsid w:val="006D0DE4"/>
    <w:pPr>
      <w:numPr>
        <w:numId w:val="19"/>
      </w:numPr>
      <w:spacing w:before="20" w:after="60"/>
      <w:ind w:left="1023" w:hanging="346"/>
    </w:pPr>
  </w:style>
  <w:style w:type="paragraph" w:customStyle="1" w:styleId="Vremepredajeteze">
    <w:name w:val="Vreme predaje teze"/>
    <w:basedOn w:val="Podnaslovteze"/>
    <w:qFormat/>
    <w:rsid w:val="00AE0461"/>
    <w:rPr>
      <w:sz w:val="28"/>
    </w:rPr>
  </w:style>
  <w:style w:type="paragraph" w:customStyle="1" w:styleId="Naslovnakandidatimentor">
    <w:name w:val="Naslovna kandidat i mentor"/>
    <w:basedOn w:val="Osnovnitekst"/>
    <w:qFormat/>
    <w:rsid w:val="00AE0461"/>
    <w:pPr>
      <w:ind w:firstLine="0"/>
      <w:jc w:val="left"/>
    </w:pPr>
    <w:rPr>
      <w:rFonts w:ascii="Arial" w:hAnsi="Arial"/>
      <w:sz w:val="28"/>
    </w:rPr>
  </w:style>
  <w:style w:type="paragraph" w:styleId="TableofFigures">
    <w:name w:val="table of figures"/>
    <w:basedOn w:val="Normal"/>
    <w:next w:val="Normal"/>
    <w:uiPriority w:val="99"/>
    <w:unhideWhenUsed/>
    <w:rsid w:val="002F29E2"/>
  </w:style>
  <w:style w:type="character" w:customStyle="1" w:styleId="FooterChar">
    <w:name w:val="Footer Char"/>
    <w:basedOn w:val="DefaultParagraphFont"/>
    <w:link w:val="Footer"/>
    <w:uiPriority w:val="99"/>
    <w:rsid w:val="001D6F79"/>
    <w:rPr>
      <w:sz w:val="24"/>
      <w:szCs w:val="24"/>
      <w:lang w:val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DE40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5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5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55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61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1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00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21" Type="http://schemas.openxmlformats.org/officeDocument/2006/relationships/image" Target="media/image10.png"/><Relationship Id="rId34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hyperlink" Target="https://www.kaggle.com/competitions/kobe-bryant-shot-selection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image" Target="media/image13.png"/><Relationship Id="rId32" Type="http://schemas.openxmlformats.org/officeDocument/2006/relationships/header" Target="header1.xm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image" Target="media/image8.png"/><Relationship Id="rId31" Type="http://schemas.openxmlformats.org/officeDocument/2006/relationships/hyperlink" Target="https://www.kaggle.com/competitions/kobe-bryant-shot-selection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hyperlink" Target="https://www.analyticsvidhya.com/blog/2021/09/adaboost-algorithm-a-complete-guide-for-beginners/" TargetMode="External"/><Relationship Id="rId35" Type="http://schemas.openxmlformats.org/officeDocument/2006/relationships/footer" Target="footer5.xml"/><Relationship Id="rId8" Type="http://schemas.openxmlformats.org/officeDocument/2006/relationships/image" Target="media/image1.jpeg"/><Relationship Id="rId3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krdzic\OneDrive%20-%20Cisco\Desktop\MASTER\SIBP\kd213299m_IZVESTAJ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2740C4-3DDE-45DE-974C-5DDE8D8000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kd213299m_IZVESTAJ.dotx</Template>
  <TotalTime>596</TotalTime>
  <Pages>28</Pages>
  <Words>2369</Words>
  <Characters>13508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ELEKTROTEHNIČKI FAKULTET UNIVERZITETA U BEOGRADU</vt:lpstr>
    </vt:vector>
  </TitlesOfParts>
  <Company>ETF</Company>
  <LinksUpToDate>false</LinksUpToDate>
  <CharactersWithSpaces>15846</CharactersWithSpaces>
  <SharedDoc>false</SharedDoc>
  <HLinks>
    <vt:vector size="276" baseType="variant">
      <vt:variant>
        <vt:i4>8126561</vt:i4>
      </vt:variant>
      <vt:variant>
        <vt:i4>276</vt:i4>
      </vt:variant>
      <vt:variant>
        <vt:i4>0</vt:i4>
      </vt:variant>
      <vt:variant>
        <vt:i4>5</vt:i4>
      </vt:variant>
      <vt:variant>
        <vt:lpwstr>http://www.addbalance.com/usersguide/styles.htm</vt:lpwstr>
      </vt:variant>
      <vt:variant>
        <vt:lpwstr/>
      </vt:variant>
      <vt:variant>
        <vt:i4>1441844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_Toc289688773</vt:lpwstr>
      </vt:variant>
      <vt:variant>
        <vt:i4>1441844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_Toc289688772</vt:lpwstr>
      </vt:variant>
      <vt:variant>
        <vt:i4>1441844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_Toc289688771</vt:lpwstr>
      </vt:variant>
      <vt:variant>
        <vt:i4>1441844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_Toc289688770</vt:lpwstr>
      </vt:variant>
      <vt:variant>
        <vt:i4>1507380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_Toc289688769</vt:lpwstr>
      </vt:variant>
      <vt:variant>
        <vt:i4>1507380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_Toc289688768</vt:lpwstr>
      </vt:variant>
      <vt:variant>
        <vt:i4>1507380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_Toc289688767</vt:lpwstr>
      </vt:variant>
      <vt:variant>
        <vt:i4>1507380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_Toc289688766</vt:lpwstr>
      </vt:variant>
      <vt:variant>
        <vt:i4>1507380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_Toc289688765</vt:lpwstr>
      </vt:variant>
      <vt:variant>
        <vt:i4>1507380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_Toc289688764</vt:lpwstr>
      </vt:variant>
      <vt:variant>
        <vt:i4>1507380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_Toc289688763</vt:lpwstr>
      </vt:variant>
      <vt:variant>
        <vt:i4>1507380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_Toc289688762</vt:lpwstr>
      </vt:variant>
      <vt:variant>
        <vt:i4>1507380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_Toc289688761</vt:lpwstr>
      </vt:variant>
      <vt:variant>
        <vt:i4>1507380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_Toc289688760</vt:lpwstr>
      </vt:variant>
      <vt:variant>
        <vt:i4>1310772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_Toc289688759</vt:lpwstr>
      </vt:variant>
      <vt:variant>
        <vt:i4>1310772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_Toc289688758</vt:lpwstr>
      </vt:variant>
      <vt:variant>
        <vt:i4>1310772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_Toc289688757</vt:lpwstr>
      </vt:variant>
      <vt:variant>
        <vt:i4>1310772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_Toc289688756</vt:lpwstr>
      </vt:variant>
      <vt:variant>
        <vt:i4>1310772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_Toc289688755</vt:lpwstr>
      </vt:variant>
      <vt:variant>
        <vt:i4>1310772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_Toc289688754</vt:lpwstr>
      </vt:variant>
      <vt:variant>
        <vt:i4>1310772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_Toc289688753</vt:lpwstr>
      </vt:variant>
      <vt:variant>
        <vt:i4>1310772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_Toc289688752</vt:lpwstr>
      </vt:variant>
      <vt:variant>
        <vt:i4>1310772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_Toc289688751</vt:lpwstr>
      </vt:variant>
      <vt:variant>
        <vt:i4>1310772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_Toc289688750</vt:lpwstr>
      </vt:variant>
      <vt:variant>
        <vt:i4>1376308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_Toc289688749</vt:lpwstr>
      </vt:variant>
      <vt:variant>
        <vt:i4>1376308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_Toc289688748</vt:lpwstr>
      </vt:variant>
      <vt:variant>
        <vt:i4>1376308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_Toc289688747</vt:lpwstr>
      </vt:variant>
      <vt:variant>
        <vt:i4>1376308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_Toc289688746</vt:lpwstr>
      </vt:variant>
      <vt:variant>
        <vt:i4>1376308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_Toc289688745</vt:lpwstr>
      </vt:variant>
      <vt:variant>
        <vt:i4>1376308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_Toc289688744</vt:lpwstr>
      </vt:variant>
      <vt:variant>
        <vt:i4>1376308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_Toc289688743</vt:lpwstr>
      </vt:variant>
      <vt:variant>
        <vt:i4>1376308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_Toc289688742</vt:lpwstr>
      </vt:variant>
      <vt:variant>
        <vt:i4>1376308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_Toc289688741</vt:lpwstr>
      </vt:variant>
      <vt:variant>
        <vt:i4>1376308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_Toc289688740</vt:lpwstr>
      </vt:variant>
      <vt:variant>
        <vt:i4>1179700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_Toc289688739</vt:lpwstr>
      </vt:variant>
      <vt:variant>
        <vt:i4>1179700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_Toc289688738</vt:lpwstr>
      </vt:variant>
      <vt:variant>
        <vt:i4>1179700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_Toc289688737</vt:lpwstr>
      </vt:variant>
      <vt:variant>
        <vt:i4>1179700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_Toc289688736</vt:lpwstr>
      </vt:variant>
      <vt:variant>
        <vt:i4>1179700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_Toc289688735</vt:lpwstr>
      </vt:variant>
      <vt:variant>
        <vt:i4>1179700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_Toc289688734</vt:lpwstr>
      </vt:variant>
      <vt:variant>
        <vt:i4>1179700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_Toc289688733</vt:lpwstr>
      </vt:variant>
      <vt:variant>
        <vt:i4>1179700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_Toc289688732</vt:lpwstr>
      </vt:variant>
      <vt:variant>
        <vt:i4>1179700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_Toc289688731</vt:lpwstr>
      </vt:variant>
      <vt:variant>
        <vt:i4>1179700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_Toc289688730</vt:lpwstr>
      </vt:variant>
      <vt:variant>
        <vt:i4>1245236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_Toc289688729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ELEKTROTEHNIČKI FAKULTET UNIVERZITETA U BEOGRADU</dc:title>
  <dc:creator>dkrdzic</dc:creator>
  <cp:lastModifiedBy>DUSAN KRDZIC (dkrdzic)</cp:lastModifiedBy>
  <cp:revision>256</cp:revision>
  <cp:lastPrinted>2010-03-22T09:00:00Z</cp:lastPrinted>
  <dcterms:created xsi:type="dcterms:W3CDTF">2023-01-04T15:48:00Z</dcterms:created>
  <dcterms:modified xsi:type="dcterms:W3CDTF">2023-01-08T11:15:00Z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WinEqns">
    <vt:bool>true</vt:bool>
  </property>
  <property fmtid="{D5CDD505-2E9C-101B-9397-08002B2CF9AE}" pid="4" name="MTPreferences">
    <vt:lpwstr>[Styles]_x000d_
Text=Times New Roman_x000d_
Function=Times New Roman_x000d_
Variable=Times New Roman,I_x000d_
LCGreek=Symbol,I_x000d_
UCGreek=Symbol_x000d_
Symbol=Symbol_x000d_
Vector=Times New Roman,B_x000d_
Number=Times New Roman_x000d_
User1=Courier New_x000d_
User2=Times New Roman_x000d_
MTExtra=MT Extra_x000d_
_x000d_
[Sizes]_x000d_</vt:lpwstr>
  </property>
  <property fmtid="{D5CDD505-2E9C-101B-9397-08002B2CF9AE}" pid="5" name="MTPreferences 1">
    <vt:lpwstr>
Full=12 pt_x000d_
Script=58 %_x000d_
ScriptScript=42 %_x000d_
Symbol=150 %_x000d_
SubSymbol=100 %_x000d_
User1=75 %_x000d_
User2=150 %_x000d_
SmallLargeIncr=1 pt_x000d_
_x000d_
[Spacing]_x000d_
LineSpacing=150 %_x000d_
MatrixRowSpacing=150 %_x000d_
MatrixColSpacing=100 %_x000d_
SuperscriptHeight=45 %_x000d_
SubscriptDepth=25 %_x000d_
SubSupGa</vt:lpwstr>
  </property>
  <property fmtid="{D5CDD505-2E9C-101B-9397-08002B2CF9AE}" pid="6" name="MTPreferences 2">
    <vt:lpwstr>p=8 %_x000d_
LimHeight=25 %_x000d_
LimDepth=100 %_x000d_
LimLineSpacing=100 %_x000d_
NumerHeight=35 %_x000d_
DenomDepth=100 %_x000d_
FractBarOver=8 %_x000d_
FractBarThick=5 %_x000d_
SubFractBarThick=2.5 %_x000d_
FractGap=8 %_x000d_
FenceOver=8 %_x000d_
OperSpacing=100 %_x000d_
NonOperSpacing=100 %_x000d_
CharWidth=0 %_x000d_
MinGap=8 %_x000d_
</vt:lpwstr>
  </property>
  <property fmtid="{D5CDD505-2E9C-101B-9397-08002B2CF9AE}" pid="7" name="MTPreferences 3">
    <vt:lpwstr>VertRadGap=17 %_x000d_
HorizRadGap=8 %_x000d_
RadWidth=100 %_x000d_
EmbellGap=12.5 %_x000d_
PrimeHeight=45 %_x000d_
BoxStrokeThick=5 %_x000d_
StikeThruThick=5 %_x000d_
MatrixLineThick=5 %_x000d_
RadStrokeThick=5 %_x000d_
HorizFenceGap=10 %_x000d_
_x000d_
</vt:lpwstr>
  </property>
  <property fmtid="{D5CDD505-2E9C-101B-9397-08002B2CF9AE}" pid="8" name="MTPreferenceSource">
    <vt:lpwstr>Times+Symbol 12.eqp</vt:lpwstr>
  </property>
  <property fmtid="{D5CDD505-2E9C-101B-9397-08002B2CF9AE}" pid="9" name="MTEquationNumber2">
    <vt:lpwstr>(#C1.#S1.#E1)</vt:lpwstr>
  </property>
</Properties>
</file>